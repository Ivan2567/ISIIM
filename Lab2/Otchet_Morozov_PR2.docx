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B5F57" w14:textId="2983718A" w:rsidR="00C75AEA" w:rsidRPr="0020163A" w:rsidRDefault="00C75AEA" w:rsidP="00FE2BB2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bookmarkStart w:id="0" w:name="_Hlk38460775"/>
      <w:bookmarkEnd w:id="0"/>
      <w:r w:rsidRPr="0020163A">
        <w:rPr>
          <w:rFonts w:eastAsia="Times New Roman" w:cs="Times New Roman"/>
          <w:szCs w:val="24"/>
          <w:lang w:eastAsia="ru-RU"/>
        </w:rPr>
        <w:t>МИНИСТЕРСТВО НАУКИ И ВЫСШЕГО ОБРАЗОВАНИЯ</w:t>
      </w:r>
      <w:r w:rsidR="008665CD" w:rsidRPr="0020163A">
        <w:rPr>
          <w:rFonts w:eastAsia="Times New Roman" w:cs="Times New Roman"/>
          <w:szCs w:val="24"/>
          <w:lang w:eastAsia="ru-RU"/>
        </w:rPr>
        <w:br/>
      </w:r>
      <w:r w:rsidRPr="0020163A">
        <w:rPr>
          <w:rFonts w:eastAsia="Times New Roman" w:cs="Times New Roman"/>
          <w:szCs w:val="24"/>
          <w:lang w:eastAsia="ru-RU"/>
        </w:rPr>
        <w:t>РОССИЙСКОЙ ФЕДЕРАЦИИ</w:t>
      </w:r>
    </w:p>
    <w:p w14:paraId="571DD2FF" w14:textId="6FE27BFC" w:rsidR="00342D64" w:rsidRPr="0020163A" w:rsidRDefault="00C75AEA" w:rsidP="00FE2BB2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proofErr w:type="gramStart"/>
      <w:r w:rsidRPr="0020163A">
        <w:rPr>
          <w:rFonts w:eastAsia="Times New Roman" w:cs="Times New Roman"/>
          <w:szCs w:val="24"/>
          <w:lang w:eastAsia="ru-RU"/>
        </w:rPr>
        <w:t>ОБРАЗОВАНИЯ</w:t>
      </w:r>
      <w:r w:rsidRPr="0020163A">
        <w:rPr>
          <w:rFonts w:eastAsia="Times New Roman" w:cs="Times New Roman"/>
          <w:szCs w:val="24"/>
          <w:lang w:eastAsia="ru-RU"/>
        </w:rPr>
        <w:br/>
        <w:t>«</w:t>
      </w:r>
      <w:proofErr w:type="gramEnd"/>
      <w:r w:rsidRPr="0020163A">
        <w:rPr>
          <w:rFonts w:eastAsia="Times New Roman" w:cs="Times New Roman"/>
          <w:szCs w:val="24"/>
          <w:lang w:eastAsia="ru-RU"/>
        </w:rPr>
        <w:t>ВЯТСКИЙ ГОСУДАРСТВЕННЫЙ УНИВЕРСИТЕТ»</w:t>
      </w:r>
    </w:p>
    <w:p w14:paraId="52761CAA" w14:textId="77777777" w:rsidR="00C75AEA" w:rsidRPr="0020163A" w:rsidRDefault="00C75AEA" w:rsidP="00FE2BB2">
      <w:pPr>
        <w:spacing w:before="12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20163A" w:rsidRDefault="00C75AEA" w:rsidP="00FE2BB2">
      <w:pPr>
        <w:spacing w:before="12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4"/>
          <w:lang w:eastAsia="ru-RU"/>
        </w:rPr>
        <w:t>Факультет автоматики и вычислительной техники</w:t>
      </w:r>
    </w:p>
    <w:p w14:paraId="503ACBFD" w14:textId="32217BB0" w:rsidR="004022DD" w:rsidRPr="0020163A" w:rsidRDefault="00C75AEA" w:rsidP="00045B14">
      <w:pPr>
        <w:spacing w:after="120" w:line="216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4"/>
          <w:lang w:eastAsia="ru-RU"/>
        </w:rPr>
        <w:t xml:space="preserve">Кафедра </w:t>
      </w:r>
      <w:r w:rsidR="00642CA9">
        <w:rPr>
          <w:rFonts w:eastAsia="Times New Roman" w:cs="Times New Roman"/>
          <w:szCs w:val="24"/>
          <w:lang w:eastAsia="ru-RU"/>
        </w:rPr>
        <w:t>электронных вычислительных машин</w:t>
      </w:r>
    </w:p>
    <w:p w14:paraId="0744896E" w14:textId="77777777" w:rsidR="00FC00AC" w:rsidRDefault="00FC00AC" w:rsidP="00FC00AC">
      <w:pPr>
        <w:spacing w:after="0"/>
        <w:ind w:firstLine="0"/>
        <w:jc w:val="center"/>
        <w:rPr>
          <w:b/>
          <w:highlight w:val="white"/>
        </w:rPr>
      </w:pPr>
      <w:proofErr w:type="spellStart"/>
      <w:r>
        <w:rPr>
          <w:b/>
          <w:highlight w:val="white"/>
        </w:rPr>
        <w:t>Сверточные</w:t>
      </w:r>
      <w:proofErr w:type="spellEnd"/>
      <w:r>
        <w:rPr>
          <w:b/>
          <w:highlight w:val="white"/>
        </w:rPr>
        <w:t xml:space="preserve"> нейронные сети. Модели VGG</w:t>
      </w:r>
    </w:p>
    <w:p w14:paraId="21328003" w14:textId="3FE3BD14" w:rsidR="004022DD" w:rsidRPr="0020163A" w:rsidRDefault="008D3BD3" w:rsidP="00532FE4">
      <w:pPr>
        <w:spacing w:after="0"/>
        <w:ind w:hanging="142"/>
        <w:jc w:val="center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8"/>
          <w:lang w:eastAsia="ru-RU"/>
        </w:rPr>
        <w:t xml:space="preserve">Отчет по </w:t>
      </w:r>
      <w:r w:rsidR="005272BF">
        <w:rPr>
          <w:rFonts w:eastAsia="Times New Roman" w:cs="Times New Roman"/>
          <w:szCs w:val="28"/>
          <w:lang w:eastAsia="ru-RU"/>
        </w:rPr>
        <w:t>практической</w:t>
      </w:r>
      <w:r w:rsidRPr="0020163A">
        <w:rPr>
          <w:rFonts w:eastAsia="Times New Roman" w:cs="Times New Roman"/>
          <w:szCs w:val="28"/>
          <w:lang w:eastAsia="ru-RU"/>
        </w:rPr>
        <w:t xml:space="preserve"> работе №</w:t>
      </w:r>
      <w:r w:rsidR="00FC00AC">
        <w:rPr>
          <w:rFonts w:eastAsia="Times New Roman" w:cs="Times New Roman"/>
          <w:szCs w:val="28"/>
          <w:lang w:eastAsia="ru-RU"/>
        </w:rPr>
        <w:t>2</w:t>
      </w:r>
      <w:r w:rsidR="00201B37" w:rsidRPr="0020163A">
        <w:rPr>
          <w:rFonts w:eastAsia="Times New Roman" w:cs="Times New Roman"/>
          <w:szCs w:val="24"/>
          <w:lang w:eastAsia="ru-RU"/>
        </w:rPr>
        <w:br/>
      </w:r>
      <w:r w:rsidR="006861B9" w:rsidRPr="0020163A">
        <w:rPr>
          <w:rFonts w:eastAsia="Times New Roman" w:cs="Times New Roman"/>
          <w:szCs w:val="28"/>
          <w:lang w:eastAsia="ru-RU"/>
        </w:rPr>
        <w:t>по дисциплине</w:t>
      </w:r>
    </w:p>
    <w:p w14:paraId="6311FA61" w14:textId="0476BD94" w:rsidR="0068418A" w:rsidRDefault="0068418A" w:rsidP="00045B14">
      <w:pPr>
        <w:spacing w:after="1080"/>
        <w:ind w:hanging="142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8418A">
        <w:rPr>
          <w:rFonts w:eastAsia="Times New Roman" w:cs="Times New Roman"/>
          <w:szCs w:val="28"/>
          <w:lang w:eastAsia="ru-RU"/>
        </w:rPr>
        <w:t>«</w:t>
      </w:r>
      <w:r w:rsidR="005272BF">
        <w:rPr>
          <w:rFonts w:eastAsia="Times New Roman" w:cs="Times New Roman"/>
          <w:szCs w:val="28"/>
          <w:lang w:eastAsia="ru-RU"/>
        </w:rPr>
        <w:t>Информационные системы искусственного интеллекта в медицине</w:t>
      </w:r>
      <w:r w:rsidRPr="0068418A">
        <w:rPr>
          <w:rFonts w:eastAsia="Times New Roman" w:cs="Times New Roman"/>
          <w:szCs w:val="28"/>
          <w:lang w:eastAsia="ru-RU"/>
        </w:rPr>
        <w:t>»</w:t>
      </w:r>
    </w:p>
    <w:p w14:paraId="1C946D36" w14:textId="033121FF" w:rsidR="0068418A" w:rsidRPr="0068418A" w:rsidRDefault="0068418A" w:rsidP="0068418A">
      <w:pPr>
        <w:spacing w:after="1320"/>
        <w:ind w:hanging="142"/>
        <w:jc w:val="center"/>
        <w:rPr>
          <w:rFonts w:eastAsia="Times New Roman" w:cs="Times New Roman"/>
          <w:szCs w:val="28"/>
          <w:lang w:eastAsia="ru-RU"/>
        </w:rPr>
      </w:pPr>
    </w:p>
    <w:p w14:paraId="2D303185" w14:textId="29A8FEE8" w:rsidR="004022DD" w:rsidRPr="0020163A" w:rsidRDefault="00B70C51" w:rsidP="00FE2BB2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Выполнил</w:t>
      </w:r>
      <w:r w:rsidR="00AC10EF" w:rsidRPr="0020163A">
        <w:rPr>
          <w:rFonts w:eastAsia="Times New Roman" w:cs="Times New Roman"/>
          <w:szCs w:val="24"/>
          <w:lang w:eastAsia="ru-RU"/>
        </w:rPr>
        <w:t xml:space="preserve"> ст</w:t>
      </w:r>
      <w:r>
        <w:rPr>
          <w:rFonts w:eastAsia="Times New Roman" w:cs="Times New Roman"/>
          <w:szCs w:val="24"/>
          <w:lang w:eastAsia="ru-RU"/>
        </w:rPr>
        <w:t>удент</w:t>
      </w:r>
      <w:r w:rsidR="00AC10EF" w:rsidRPr="0020163A">
        <w:rPr>
          <w:rFonts w:eastAsia="Times New Roman" w:cs="Times New Roman"/>
          <w:szCs w:val="24"/>
          <w:lang w:eastAsia="ru-RU"/>
        </w:rPr>
        <w:t xml:space="preserve"> гр. И</w:t>
      </w:r>
      <w:r w:rsidR="00DB5391">
        <w:rPr>
          <w:rFonts w:eastAsia="Times New Roman" w:cs="Times New Roman"/>
          <w:szCs w:val="24"/>
          <w:lang w:eastAsia="ru-RU"/>
        </w:rPr>
        <w:t>В</w:t>
      </w:r>
      <w:r w:rsidR="00AC10EF" w:rsidRPr="0020163A">
        <w:rPr>
          <w:rFonts w:eastAsia="Times New Roman" w:cs="Times New Roman"/>
          <w:szCs w:val="24"/>
          <w:lang w:eastAsia="ru-RU"/>
        </w:rPr>
        <w:t>Т</w:t>
      </w:r>
      <w:r w:rsidR="00DB5391">
        <w:rPr>
          <w:rFonts w:eastAsia="Times New Roman" w:cs="Times New Roman"/>
          <w:szCs w:val="24"/>
          <w:lang w:eastAsia="ru-RU"/>
        </w:rPr>
        <w:t>м</w:t>
      </w:r>
      <w:r w:rsidR="00AC10EF" w:rsidRPr="0020163A">
        <w:rPr>
          <w:rFonts w:eastAsia="Times New Roman" w:cs="Times New Roman"/>
          <w:szCs w:val="24"/>
          <w:lang w:eastAsia="ru-RU"/>
        </w:rPr>
        <w:t>-</w:t>
      </w:r>
      <w:r w:rsidR="00DB5391">
        <w:rPr>
          <w:rFonts w:eastAsia="Times New Roman" w:cs="Times New Roman"/>
          <w:szCs w:val="24"/>
          <w:lang w:eastAsia="ru-RU"/>
        </w:rPr>
        <w:t>1</w:t>
      </w:r>
      <w:r w:rsidR="00AC10EF" w:rsidRPr="0020163A">
        <w:rPr>
          <w:rFonts w:eastAsia="Times New Roman" w:cs="Times New Roman"/>
          <w:szCs w:val="24"/>
          <w:lang w:eastAsia="ru-RU"/>
        </w:rPr>
        <w:t>30</w:t>
      </w:r>
      <w:r w:rsidR="00DB5391">
        <w:rPr>
          <w:rFonts w:eastAsia="Times New Roman" w:cs="Times New Roman"/>
          <w:szCs w:val="24"/>
          <w:lang w:eastAsia="ru-RU"/>
        </w:rPr>
        <w:t>2</w:t>
      </w:r>
      <w:r w:rsidR="00AC10EF" w:rsidRPr="0020163A">
        <w:rPr>
          <w:rFonts w:eastAsia="Times New Roman" w:cs="Times New Roman"/>
          <w:szCs w:val="24"/>
          <w:lang w:eastAsia="ru-RU"/>
        </w:rPr>
        <w:t>-0</w:t>
      </w:r>
      <w:r w:rsidR="00DB5391">
        <w:rPr>
          <w:rFonts w:eastAsia="Times New Roman" w:cs="Times New Roman"/>
          <w:szCs w:val="24"/>
          <w:lang w:eastAsia="ru-RU"/>
        </w:rPr>
        <w:t>3</w:t>
      </w:r>
      <w:r w:rsidR="00AC10EF" w:rsidRPr="0020163A">
        <w:rPr>
          <w:rFonts w:eastAsia="Times New Roman" w:cs="Times New Roman"/>
          <w:szCs w:val="24"/>
          <w:lang w:eastAsia="ru-RU"/>
        </w:rPr>
        <w:t>-00</w:t>
      </w:r>
      <w:r w:rsidR="001F4F90" w:rsidRPr="0020163A">
        <w:rPr>
          <w:rFonts w:eastAsia="Times New Roman" w:cs="Times New Roman"/>
          <w:szCs w:val="24"/>
          <w:lang w:eastAsia="ru-RU"/>
        </w:rPr>
        <w:tab/>
      </w:r>
      <w:r w:rsidR="00DC7682" w:rsidRPr="0020163A">
        <w:rPr>
          <w:rFonts w:eastAsia="Times New Roman" w:cs="Times New Roman"/>
          <w:szCs w:val="24"/>
          <w:lang w:eastAsia="ru-RU"/>
        </w:rPr>
        <w:t xml:space="preserve">      </w:t>
      </w:r>
      <w:r w:rsidR="003A0A13">
        <w:rPr>
          <w:rFonts w:eastAsia="Times New Roman" w:cs="Times New Roman"/>
          <w:szCs w:val="24"/>
          <w:lang w:eastAsia="ru-RU"/>
        </w:rPr>
        <w:t>____</w:t>
      </w:r>
      <w:r w:rsidR="00DB5391">
        <w:rPr>
          <w:rFonts w:eastAsia="Times New Roman" w:cs="Times New Roman"/>
          <w:szCs w:val="24"/>
          <w:lang w:eastAsia="ru-RU"/>
        </w:rPr>
        <w:t>____</w:t>
      </w:r>
      <w:r w:rsidR="003A0A13">
        <w:rPr>
          <w:rFonts w:eastAsia="Times New Roman" w:cs="Times New Roman"/>
          <w:szCs w:val="24"/>
          <w:lang w:eastAsia="ru-RU"/>
        </w:rPr>
        <w:t>__</w:t>
      </w:r>
      <w:r w:rsidR="001F4F90" w:rsidRPr="0020163A">
        <w:rPr>
          <w:rFonts w:eastAsia="Times New Roman" w:cs="Times New Roman"/>
          <w:szCs w:val="24"/>
          <w:lang w:eastAsia="ru-RU"/>
        </w:rPr>
        <w:t>________ /</w:t>
      </w:r>
      <w:r w:rsidR="00524D81">
        <w:rPr>
          <w:rFonts w:eastAsia="Times New Roman" w:cs="Times New Roman"/>
          <w:szCs w:val="24"/>
          <w:lang w:eastAsia="ru-RU"/>
        </w:rPr>
        <w:t>Морозов И.В</w:t>
      </w:r>
      <w:r w:rsidR="003A0A13">
        <w:rPr>
          <w:rFonts w:eastAsia="Times New Roman" w:cs="Times New Roman"/>
          <w:szCs w:val="24"/>
          <w:lang w:eastAsia="ru-RU"/>
        </w:rPr>
        <w:t>.</w:t>
      </w:r>
      <w:r w:rsidR="001F4F90" w:rsidRPr="0020163A">
        <w:rPr>
          <w:rFonts w:eastAsia="Times New Roman" w:cs="Times New Roman"/>
          <w:szCs w:val="24"/>
          <w:lang w:eastAsia="ru-RU"/>
        </w:rPr>
        <w:t>/</w:t>
      </w:r>
    </w:p>
    <w:p w14:paraId="70C05BEF" w14:textId="0CDD7416" w:rsidR="004022DD" w:rsidRPr="0020163A" w:rsidRDefault="0088450D" w:rsidP="00FE2BB2">
      <w:pPr>
        <w:tabs>
          <w:tab w:val="left" w:pos="6946"/>
        </w:tabs>
        <w:spacing w:line="240" w:lineRule="auto"/>
        <w:ind w:right="2833" w:firstLine="0"/>
        <w:jc w:val="right"/>
        <w:rPr>
          <w:rFonts w:eastAsia="Times New Roman" w:cs="Times New Roman"/>
          <w:sz w:val="16"/>
          <w:szCs w:val="16"/>
          <w:lang w:eastAsia="ru-RU"/>
        </w:rPr>
      </w:pPr>
      <w:r w:rsidRPr="0020163A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297964B4" w14:textId="77B80185" w:rsidR="004022DD" w:rsidRPr="0020163A" w:rsidRDefault="001F4F90" w:rsidP="00FE2BB2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4"/>
          <w:lang w:eastAsia="ru-RU"/>
        </w:rPr>
        <w:t xml:space="preserve">Руководитель </w:t>
      </w:r>
      <w:r w:rsidR="00C14D73">
        <w:rPr>
          <w:rFonts w:eastAsia="Times New Roman" w:cs="Times New Roman"/>
          <w:szCs w:val="24"/>
          <w:lang w:eastAsia="ru-RU"/>
        </w:rPr>
        <w:t>к.т.н., доцент</w:t>
      </w:r>
      <w:r w:rsidRPr="0020163A">
        <w:rPr>
          <w:rFonts w:eastAsia="Times New Roman" w:cs="Times New Roman"/>
          <w:szCs w:val="24"/>
          <w:lang w:eastAsia="ru-RU"/>
        </w:rPr>
        <w:tab/>
      </w:r>
      <w:bookmarkStart w:id="1" w:name="_Hlk147749598"/>
      <w:r w:rsidRPr="0020163A">
        <w:rPr>
          <w:rFonts w:eastAsia="Times New Roman" w:cs="Times New Roman"/>
          <w:szCs w:val="24"/>
          <w:lang w:eastAsia="ru-RU"/>
        </w:rPr>
        <w:tab/>
      </w:r>
      <w:bookmarkEnd w:id="1"/>
      <w:r w:rsidR="00C14D73" w:rsidRPr="00C14D73">
        <w:rPr>
          <w:rFonts w:eastAsia="Times New Roman" w:cs="Times New Roman"/>
          <w:szCs w:val="24"/>
          <w:lang w:eastAsia="ru-RU"/>
        </w:rPr>
        <w:tab/>
      </w:r>
      <w:r w:rsidR="00DC7682" w:rsidRPr="0020163A">
        <w:rPr>
          <w:rFonts w:eastAsia="Times New Roman" w:cs="Times New Roman"/>
          <w:szCs w:val="24"/>
          <w:lang w:eastAsia="ru-RU"/>
        </w:rPr>
        <w:t xml:space="preserve">      </w:t>
      </w:r>
      <w:r w:rsidR="00AC6057" w:rsidRPr="0020163A">
        <w:rPr>
          <w:rFonts w:eastAsia="Times New Roman" w:cs="Times New Roman"/>
          <w:szCs w:val="24"/>
          <w:lang w:eastAsia="ru-RU"/>
        </w:rPr>
        <w:t>_</w:t>
      </w:r>
      <w:r w:rsidRPr="0020163A">
        <w:rPr>
          <w:rFonts w:eastAsia="Times New Roman" w:cs="Times New Roman"/>
          <w:szCs w:val="24"/>
          <w:lang w:eastAsia="ru-RU"/>
        </w:rPr>
        <w:t>_________________ /</w:t>
      </w:r>
      <w:r w:rsidR="005272BF">
        <w:rPr>
          <w:rFonts w:eastAsia="Times New Roman" w:cs="Times New Roman"/>
          <w:szCs w:val="24"/>
          <w:lang w:eastAsia="ru-RU"/>
        </w:rPr>
        <w:t>Крутиков</w:t>
      </w:r>
      <w:r w:rsidRPr="0020163A">
        <w:rPr>
          <w:rFonts w:eastAsia="Times New Roman" w:cs="Times New Roman"/>
          <w:szCs w:val="24"/>
          <w:lang w:eastAsia="ru-RU"/>
        </w:rPr>
        <w:t xml:space="preserve"> </w:t>
      </w:r>
      <w:r w:rsidR="005272BF">
        <w:rPr>
          <w:rFonts w:eastAsia="Times New Roman" w:cs="Times New Roman"/>
          <w:szCs w:val="24"/>
          <w:lang w:eastAsia="ru-RU"/>
        </w:rPr>
        <w:t>А</w:t>
      </w:r>
      <w:r w:rsidRPr="0020163A">
        <w:rPr>
          <w:rFonts w:eastAsia="Times New Roman" w:cs="Times New Roman"/>
          <w:szCs w:val="24"/>
          <w:lang w:eastAsia="ru-RU"/>
        </w:rPr>
        <w:t>.</w:t>
      </w:r>
      <w:r w:rsidR="005272BF">
        <w:rPr>
          <w:rFonts w:eastAsia="Times New Roman" w:cs="Times New Roman"/>
          <w:szCs w:val="24"/>
          <w:lang w:eastAsia="ru-RU"/>
        </w:rPr>
        <w:t>К</w:t>
      </w:r>
      <w:r w:rsidRPr="0020163A">
        <w:rPr>
          <w:rFonts w:eastAsia="Times New Roman" w:cs="Times New Roman"/>
          <w:szCs w:val="24"/>
          <w:lang w:eastAsia="ru-RU"/>
        </w:rPr>
        <w:t>./</w:t>
      </w:r>
    </w:p>
    <w:p w14:paraId="2ACC8D96" w14:textId="1DA09A28" w:rsidR="004022DD" w:rsidRPr="0020163A" w:rsidRDefault="0088450D" w:rsidP="00FE2BB2">
      <w:pPr>
        <w:spacing w:line="240" w:lineRule="auto"/>
        <w:ind w:right="2833" w:firstLine="0"/>
        <w:jc w:val="right"/>
        <w:rPr>
          <w:rFonts w:eastAsia="Times New Roman" w:cs="Times New Roman"/>
          <w:sz w:val="16"/>
          <w:szCs w:val="16"/>
          <w:lang w:eastAsia="ru-RU"/>
        </w:rPr>
      </w:pPr>
      <w:r w:rsidRPr="0020163A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48A55AFA" w14:textId="4E97AFAF" w:rsidR="00B70C51" w:rsidRDefault="00F63D77" w:rsidP="00FE2BB2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4"/>
          <w:lang w:eastAsia="ru-RU"/>
        </w:rPr>
        <w:t>Работа защищена с оценкой</w:t>
      </w:r>
      <w:r w:rsidR="00543F35" w:rsidRPr="0020163A">
        <w:rPr>
          <w:rFonts w:eastAsia="Times New Roman" w:cs="Times New Roman"/>
          <w:szCs w:val="24"/>
          <w:lang w:eastAsia="ru-RU"/>
        </w:rPr>
        <w:tab/>
      </w:r>
      <w:r w:rsidR="00543F35" w:rsidRPr="0020163A">
        <w:rPr>
          <w:rFonts w:eastAsia="Times New Roman" w:cs="Times New Roman"/>
          <w:szCs w:val="24"/>
          <w:lang w:eastAsia="ru-RU"/>
        </w:rPr>
        <w:tab/>
      </w:r>
      <w:proofErr w:type="gramStart"/>
      <w:r w:rsidR="00543F35" w:rsidRPr="0020163A">
        <w:rPr>
          <w:rFonts w:eastAsia="Times New Roman" w:cs="Times New Roman"/>
          <w:szCs w:val="24"/>
          <w:lang w:eastAsia="ru-RU"/>
        </w:rPr>
        <w:tab/>
      </w:r>
      <w:r w:rsidRPr="0020163A">
        <w:rPr>
          <w:rFonts w:eastAsia="Times New Roman" w:cs="Times New Roman"/>
          <w:szCs w:val="24"/>
          <w:lang w:eastAsia="ru-RU"/>
        </w:rPr>
        <w:t>«</w:t>
      </w:r>
      <w:proofErr w:type="gramEnd"/>
      <w:r w:rsidR="00543F35" w:rsidRPr="0020163A">
        <w:rPr>
          <w:rFonts w:eastAsia="Times New Roman" w:cs="Times New Roman"/>
          <w:szCs w:val="24"/>
          <w:lang w:eastAsia="ru-RU"/>
        </w:rPr>
        <w:t>_</w:t>
      </w:r>
      <w:r w:rsidRPr="0020163A">
        <w:rPr>
          <w:rFonts w:eastAsia="Times New Roman" w:cs="Times New Roman"/>
          <w:szCs w:val="24"/>
          <w:lang w:eastAsia="ru-RU"/>
        </w:rPr>
        <w:t>__________» «___»</w:t>
      </w:r>
      <w:r w:rsidR="004E7E76" w:rsidRPr="0020163A">
        <w:rPr>
          <w:rFonts w:eastAsia="Times New Roman" w:cs="Times New Roman"/>
          <w:szCs w:val="24"/>
          <w:lang w:eastAsia="ru-RU"/>
        </w:rPr>
        <w:t xml:space="preserve"> </w:t>
      </w:r>
      <w:r w:rsidRPr="0020163A">
        <w:rPr>
          <w:rFonts w:eastAsia="Times New Roman" w:cs="Times New Roman"/>
          <w:szCs w:val="24"/>
          <w:lang w:eastAsia="ru-RU"/>
        </w:rPr>
        <w:t>__________ 202</w:t>
      </w:r>
      <w:r w:rsidR="0068418A" w:rsidRPr="0068418A">
        <w:rPr>
          <w:rFonts w:eastAsia="Times New Roman" w:cs="Times New Roman"/>
          <w:szCs w:val="24"/>
          <w:lang w:eastAsia="ru-RU"/>
        </w:rPr>
        <w:t>5</w:t>
      </w:r>
      <w:r w:rsidRPr="0020163A">
        <w:rPr>
          <w:rFonts w:eastAsia="Times New Roman" w:cs="Times New Roman"/>
          <w:szCs w:val="24"/>
          <w:lang w:eastAsia="ru-RU"/>
        </w:rPr>
        <w:t xml:space="preserve"> г.</w:t>
      </w:r>
    </w:p>
    <w:p w14:paraId="4B790079" w14:textId="77777777" w:rsidR="003A0A13" w:rsidRDefault="003A0A13" w:rsidP="003A0A13">
      <w:pPr>
        <w:pStyle w:val="a8"/>
        <w:ind w:firstLine="0"/>
        <w:jc w:val="center"/>
        <w:rPr>
          <w:rFonts w:cs="Times New Roman"/>
          <w:szCs w:val="28"/>
        </w:rPr>
      </w:pPr>
    </w:p>
    <w:p w14:paraId="70B37F3E" w14:textId="77777777" w:rsidR="00532FE4" w:rsidRDefault="00532FE4" w:rsidP="00045B14">
      <w:pPr>
        <w:pStyle w:val="a8"/>
        <w:ind w:firstLine="0"/>
        <w:rPr>
          <w:rFonts w:cs="Times New Roman"/>
          <w:szCs w:val="28"/>
        </w:rPr>
      </w:pPr>
    </w:p>
    <w:p w14:paraId="6D67C010" w14:textId="6ACA1D0B" w:rsidR="003A0A13" w:rsidRPr="0068418A" w:rsidRDefault="003A0A13" w:rsidP="003A0A13">
      <w:pPr>
        <w:pStyle w:val="a8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</w:t>
      </w:r>
      <w:r w:rsidR="0068418A" w:rsidRPr="0068418A">
        <w:rPr>
          <w:rFonts w:cs="Times New Roman"/>
          <w:szCs w:val="28"/>
        </w:rPr>
        <w:t>5</w:t>
      </w:r>
    </w:p>
    <w:p w14:paraId="35A61063" w14:textId="09C142B1" w:rsidR="00045B14" w:rsidRDefault="000F1654" w:rsidP="00045B14">
      <w:pPr>
        <w:pStyle w:val="af1"/>
      </w:pPr>
      <w:r>
        <w:lastRenderedPageBreak/>
        <w:t>Цель</w:t>
      </w:r>
      <w:r w:rsidRPr="000F1654">
        <w:t xml:space="preserve">: </w:t>
      </w:r>
      <w:r w:rsidR="00770F81" w:rsidRPr="00770F81">
        <w:t>изучение работы искусственных сверточных нейронных</w:t>
      </w:r>
      <w:r w:rsidR="00770F81">
        <w:t xml:space="preserve"> сетей, в частности моделей VGG</w:t>
      </w:r>
      <w:r w:rsidR="00045B14">
        <w:t>.</w:t>
      </w:r>
    </w:p>
    <w:p w14:paraId="6A363267" w14:textId="32E303F8" w:rsidR="009261DD" w:rsidRDefault="009261DD" w:rsidP="00E0443F">
      <w:pPr>
        <w:pStyle w:val="af1"/>
      </w:pPr>
      <w:r>
        <w:t>Задание:</w:t>
      </w:r>
      <w:r w:rsidR="00045B14">
        <w:t xml:space="preserve"> Для выполнения лабораторной работы необходимо </w:t>
      </w:r>
      <w:r>
        <w:t xml:space="preserve">решить задачи с использованием </w:t>
      </w:r>
      <w:r w:rsidR="00770F81" w:rsidRPr="00770F81">
        <w:t xml:space="preserve">VGG16 и VGG19 </w:t>
      </w:r>
      <w:r>
        <w:t xml:space="preserve">моделей </w:t>
      </w:r>
      <w:r w:rsidRPr="009261DD">
        <w:t>нейронный сетей</w:t>
      </w:r>
      <w:r>
        <w:t xml:space="preserve"> сравнить результаты моделей по каждой из них</w:t>
      </w:r>
      <w:r w:rsidR="00E0443F">
        <w:t>.</w:t>
      </w:r>
    </w:p>
    <w:p w14:paraId="63B0FC7C" w14:textId="6A6E5DB6" w:rsidR="009261DD" w:rsidRDefault="00770F81" w:rsidP="00770F81">
      <w:pPr>
        <w:keepNext/>
        <w:keepLines/>
        <w:spacing w:after="0"/>
        <w:jc w:val="left"/>
      </w:pPr>
      <w:r>
        <w:t>Задача 1</w:t>
      </w:r>
      <w:r w:rsidR="009261DD">
        <w:t xml:space="preserve">: </w:t>
      </w:r>
      <w:r>
        <w:t>Обучить и использовать модели VGG16 и VGG19 для задач классификации по 6 заданным классам</w:t>
      </w:r>
      <w:r w:rsidR="009261DD">
        <w:t>.</w:t>
      </w:r>
    </w:p>
    <w:p w14:paraId="5AA83D6F" w14:textId="632E3E7E" w:rsidR="00770F81" w:rsidRDefault="00770F81" w:rsidP="00770F81">
      <w:pPr>
        <w:keepNext/>
        <w:keepLines/>
        <w:ind w:firstLine="720"/>
      </w:pPr>
      <w:r>
        <w:t>Набор исходных данных представляет собой простое медицинское изображение в стиле MNIST размером 64x64;</w:t>
      </w:r>
    </w:p>
    <w:p w14:paraId="3FA1DC45" w14:textId="77777777" w:rsidR="00770F81" w:rsidRDefault="00770F81" w:rsidP="00770F81">
      <w:pPr>
        <w:keepNext/>
        <w:keepLines/>
        <w:ind w:firstLine="720"/>
      </w:pPr>
      <w:r>
        <w:t>Набор данных содержит 58954 медицинских изображения, относящихся к 6 классам – КТ грудной клетки (10000 изображений), МРТ молочной железы (8954 изображения), CXR (10000 изображений), руки (10000 изображений), КТ головы (10000 изображений), брюшной полости (10000 изображений). Изображения имеют размеры 64 × 64 пикселя.</w:t>
      </w:r>
    </w:p>
    <w:p w14:paraId="0FDD91FB" w14:textId="4D6A0C5E" w:rsidR="00770F81" w:rsidRDefault="00770F81" w:rsidP="00770F81">
      <w:pPr>
        <w:keepNext/>
        <w:keepLines/>
        <w:ind w:firstLine="720"/>
      </w:pPr>
      <w:r>
        <w:t xml:space="preserve">Заполнение таблицы для каждой из </w:t>
      </w:r>
      <w:proofErr w:type="spellStart"/>
      <w:r>
        <w:t>нейросетевых</w:t>
      </w:r>
      <w:proofErr w:type="spellEnd"/>
      <w:r>
        <w:t xml:space="preserve"> моделей, в которой включить наборы параметров настройки, характерные для моделей, для каждого из примеров обучения и использования сети (эксперимента) представлено ниже.</w:t>
      </w:r>
    </w:p>
    <w:p w14:paraId="2681C3E3" w14:textId="08AA173B" w:rsidR="00BB1090" w:rsidRDefault="00BB1090" w:rsidP="00770F81">
      <w:pPr>
        <w:keepNext/>
        <w:keepLines/>
        <w:ind w:firstLine="720"/>
      </w:pPr>
      <w:r>
        <w:t xml:space="preserve">Неизменяемые </w:t>
      </w:r>
      <w:r w:rsidR="00FC00AC">
        <w:t>параметры</w:t>
      </w:r>
      <w:r>
        <w:t>:</w:t>
      </w:r>
    </w:p>
    <w:p w14:paraId="220E6917" w14:textId="47298C4D" w:rsidR="00BB1090" w:rsidRDefault="00BB1090" w:rsidP="00BB1090">
      <w:pPr>
        <w:pStyle w:val="a4"/>
        <w:numPr>
          <w:ilvl w:val="0"/>
          <w:numId w:val="45"/>
        </w:numPr>
        <w:spacing w:after="0"/>
        <w:ind w:left="1134" w:hanging="357"/>
      </w:pPr>
      <w:r>
        <w:t>Оптимизатор</w:t>
      </w:r>
      <w:r>
        <w:t xml:space="preserve"> </w:t>
      </w:r>
      <w:r w:rsidRPr="005813E8">
        <w:rPr>
          <w:lang w:val="en-US"/>
        </w:rPr>
        <w:t>–</w:t>
      </w:r>
      <w:r>
        <w:t xml:space="preserve"> </w:t>
      </w:r>
      <w:r>
        <w:rPr>
          <w:lang w:val="en-US"/>
        </w:rPr>
        <w:t>Adam</w:t>
      </w:r>
      <w:r>
        <w:t>.</w:t>
      </w:r>
    </w:p>
    <w:p w14:paraId="7BBCAA48" w14:textId="15AA0B53" w:rsidR="00770F81" w:rsidRDefault="00BB1090" w:rsidP="00BB1090">
      <w:pPr>
        <w:pStyle w:val="a4"/>
        <w:numPr>
          <w:ilvl w:val="0"/>
          <w:numId w:val="45"/>
        </w:numPr>
        <w:spacing w:after="0"/>
        <w:ind w:left="1134" w:hanging="357"/>
      </w:pPr>
      <w:r>
        <w:t>Количество эпох</w:t>
      </w:r>
      <w:r>
        <w:t xml:space="preserve"> </w:t>
      </w:r>
      <w:r w:rsidRPr="005813E8">
        <w:rPr>
          <w:lang w:val="en-US"/>
        </w:rPr>
        <w:t>–</w:t>
      </w:r>
      <w:r>
        <w:t xml:space="preserve"> 5.</w:t>
      </w:r>
    </w:p>
    <w:p w14:paraId="1BA0222E" w14:textId="63357A84" w:rsidR="00BB1090" w:rsidRDefault="00BB1090" w:rsidP="00BB1090">
      <w:pPr>
        <w:pStyle w:val="a4"/>
        <w:numPr>
          <w:ilvl w:val="0"/>
          <w:numId w:val="45"/>
        </w:numPr>
        <w:spacing w:after="0"/>
        <w:ind w:left="1134" w:hanging="357"/>
      </w:pPr>
      <w:r>
        <w:t xml:space="preserve">Размер </w:t>
      </w:r>
      <w:proofErr w:type="spellStart"/>
      <w:r>
        <w:t>бэтча</w:t>
      </w:r>
      <w:proofErr w:type="spellEnd"/>
      <w:r>
        <w:t xml:space="preserve"> </w:t>
      </w:r>
      <w:r w:rsidRPr="005813E8">
        <w:rPr>
          <w:lang w:val="en-US"/>
        </w:rPr>
        <w:t>–</w:t>
      </w:r>
      <w:r>
        <w:t xml:space="preserve"> 32.</w:t>
      </w:r>
    </w:p>
    <w:p w14:paraId="2F31B9A1" w14:textId="02C1608D" w:rsidR="00BB1090" w:rsidRPr="00BB1090" w:rsidRDefault="00BB1090" w:rsidP="00BB1090">
      <w:pPr>
        <w:pStyle w:val="af3"/>
        <w:numPr>
          <w:ilvl w:val="0"/>
          <w:numId w:val="45"/>
        </w:numPr>
        <w:spacing w:before="0" w:after="0"/>
        <w:ind w:left="1134" w:hanging="357"/>
        <w:jc w:val="both"/>
        <w:sectPr w:rsidR="00BB1090" w:rsidRPr="00BB1090" w:rsidSect="000168B5">
          <w:footerReference w:type="default" r:id="rId8"/>
          <w:type w:val="continuous"/>
          <w:pgSz w:w="11906" w:h="16838"/>
          <w:pgMar w:top="1134" w:right="851" w:bottom="1134" w:left="1134" w:header="709" w:footer="709" w:gutter="0"/>
          <w:pgNumType w:start="1"/>
          <w:cols w:space="708"/>
          <w:titlePg/>
          <w:docGrid w:linePitch="360"/>
        </w:sectPr>
      </w:pPr>
      <w:proofErr w:type="spellStart"/>
      <w:r>
        <w:t>Loss</w:t>
      </w:r>
      <w:proofErr w:type="spellEnd"/>
      <w:r>
        <w:t xml:space="preserve"> функция</w:t>
      </w:r>
      <w:r>
        <w:t xml:space="preserve"> </w:t>
      </w:r>
      <w:r w:rsidRPr="005813E8">
        <w:rPr>
          <w:lang w:val="en-US"/>
        </w:rPr>
        <w:t>–</w:t>
      </w:r>
      <w:r>
        <w:t xml:space="preserve"> </w:t>
      </w:r>
      <w:proofErr w:type="spellStart"/>
      <w:r>
        <w:t>сategorical_crossentropy</w:t>
      </w:r>
      <w:proofErr w:type="spellEnd"/>
      <w:r>
        <w:t>.</w:t>
      </w:r>
    </w:p>
    <w:p w14:paraId="41E3FED4" w14:textId="6A2C1FB9" w:rsidR="00770F81" w:rsidRPr="00FC00AC" w:rsidRDefault="00770F81" w:rsidP="00BB1090">
      <w:pPr>
        <w:spacing w:after="0" w:line="240" w:lineRule="auto"/>
        <w:ind w:firstLine="0"/>
        <w:rPr>
          <w:lang w:val="en-US"/>
        </w:rPr>
      </w:pPr>
      <w:r>
        <w:lastRenderedPageBreak/>
        <w:t xml:space="preserve">Таблица 1 </w:t>
      </w:r>
      <w:r w:rsidR="00BB1090" w:rsidRPr="00BB1090">
        <w:t>–</w:t>
      </w:r>
      <w:r>
        <w:t xml:space="preserve"> Сравнение моделей VGG16 и </w:t>
      </w:r>
      <w:r>
        <w:rPr>
          <w:lang w:val="en-US"/>
        </w:rPr>
        <w:t>VGG</w:t>
      </w:r>
      <w:r w:rsidR="00BB1090">
        <w:t>19</w:t>
      </w:r>
    </w:p>
    <w:tbl>
      <w:tblPr>
        <w:tblW w:w="10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134"/>
        <w:gridCol w:w="1410"/>
        <w:gridCol w:w="1410"/>
        <w:gridCol w:w="1365"/>
        <w:gridCol w:w="1485"/>
        <w:gridCol w:w="1508"/>
        <w:gridCol w:w="1418"/>
      </w:tblGrid>
      <w:tr w:rsidR="00BB1090" w14:paraId="2D9C89CD" w14:textId="77777777" w:rsidTr="00FC00AC">
        <w:tc>
          <w:tcPr>
            <w:tcW w:w="55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B3D26C" w14:textId="77777777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№</w:t>
            </w:r>
          </w:p>
        </w:tc>
        <w:tc>
          <w:tcPr>
            <w:tcW w:w="113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8D5CC4" w14:textId="73D679DD" w:rsidR="00BB1090" w:rsidRP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Тип модели</w:t>
            </w:r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A1567C" w14:textId="060E00E9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Функции</w:t>
            </w:r>
          </w:p>
          <w:p w14:paraId="337FBF05" w14:textId="77777777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активации</w:t>
            </w:r>
          </w:p>
          <w:p w14:paraId="46CFF2D7" w14:textId="77777777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слоя свертки</w:t>
            </w:r>
          </w:p>
          <w:p w14:paraId="61A4D26D" w14:textId="32A3FBA5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Блока №1</w:t>
            </w:r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F9C51A" w14:textId="6245943A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Функции</w:t>
            </w:r>
          </w:p>
          <w:p w14:paraId="240B6052" w14:textId="22546E02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Активации</w:t>
            </w:r>
            <w:r w:rsidRPr="00770F81">
              <w:t xml:space="preserve"> </w:t>
            </w:r>
            <w:r>
              <w:t>слоя</w:t>
            </w:r>
          </w:p>
          <w:p w14:paraId="637AF684" w14:textId="77777777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свертки</w:t>
            </w:r>
          </w:p>
          <w:p w14:paraId="75F3E596" w14:textId="7F4FFFCA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Блока №2</w:t>
            </w:r>
          </w:p>
        </w:tc>
        <w:tc>
          <w:tcPr>
            <w:tcW w:w="13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14E06B" w14:textId="1C0CFCA6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Функции</w:t>
            </w:r>
          </w:p>
          <w:p w14:paraId="2AF24269" w14:textId="39452F71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активации</w:t>
            </w:r>
            <w:r w:rsidRPr="00770F81">
              <w:t xml:space="preserve"> </w:t>
            </w:r>
            <w:r>
              <w:t>слоя</w:t>
            </w:r>
          </w:p>
          <w:p w14:paraId="2AEA924F" w14:textId="77777777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свертки</w:t>
            </w:r>
          </w:p>
          <w:p w14:paraId="3311BD3D" w14:textId="03FBA437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Блока №3</w:t>
            </w:r>
          </w:p>
        </w:tc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D77857" w14:textId="2E39D24D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Функции</w:t>
            </w:r>
          </w:p>
          <w:p w14:paraId="5030A1CF" w14:textId="7B459C0D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активации</w:t>
            </w:r>
            <w:r w:rsidRPr="00770F81">
              <w:t xml:space="preserve"> </w:t>
            </w:r>
            <w:r>
              <w:t>слоя</w:t>
            </w:r>
          </w:p>
          <w:p w14:paraId="74BC53DE" w14:textId="77777777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свертки</w:t>
            </w:r>
          </w:p>
          <w:p w14:paraId="4FB960A6" w14:textId="77EA6B66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Блока №4</w:t>
            </w:r>
          </w:p>
        </w:tc>
        <w:tc>
          <w:tcPr>
            <w:tcW w:w="15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271CB7" w14:textId="388094E3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Функции</w:t>
            </w:r>
          </w:p>
          <w:p w14:paraId="328591A4" w14:textId="37DC8D2D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активации</w:t>
            </w:r>
            <w:r w:rsidRPr="00770F81">
              <w:t xml:space="preserve"> </w:t>
            </w:r>
            <w:r>
              <w:t>слоя</w:t>
            </w:r>
          </w:p>
          <w:p w14:paraId="2827B0AF" w14:textId="77777777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свертки</w:t>
            </w:r>
          </w:p>
          <w:p w14:paraId="2B8AD4DE" w14:textId="15B1F508" w:rsidR="00BB1090" w:rsidRDefault="00BB1090" w:rsidP="00B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r>
              <w:t>Блока №5</w:t>
            </w:r>
          </w:p>
        </w:tc>
        <w:tc>
          <w:tcPr>
            <w:tcW w:w="141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1520EB" w14:textId="0281530D" w:rsidR="00BB1090" w:rsidRDefault="00BB1090" w:rsidP="00BB1090">
            <w:pPr>
              <w:pStyle w:val="af3"/>
            </w:pPr>
            <w:r>
              <w:t>Метрика (</w:t>
            </w:r>
            <w:proofErr w:type="spellStart"/>
            <w:r>
              <w:t>Accuracy</w:t>
            </w:r>
            <w:proofErr w:type="spellEnd"/>
            <w:r>
              <w:t>)</w:t>
            </w:r>
          </w:p>
        </w:tc>
      </w:tr>
      <w:tr w:rsidR="00BB1090" w14:paraId="2AB573B1" w14:textId="77777777" w:rsidTr="00FC00AC">
        <w:tc>
          <w:tcPr>
            <w:tcW w:w="55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5F3A50" w14:textId="77777777" w:rsidR="00BB1090" w:rsidRPr="004136E6" w:rsidRDefault="00BB1090" w:rsidP="00BB1090">
            <w:pPr>
              <w:pStyle w:val="af3"/>
              <w:spacing w:before="0" w:after="0"/>
              <w:rPr>
                <w:b/>
              </w:rPr>
            </w:pPr>
            <w:r w:rsidRPr="004136E6"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4CFBCA" w14:textId="3A84ECF3" w:rsidR="00BB1090" w:rsidRPr="004136E6" w:rsidRDefault="00BB1090" w:rsidP="00BB1090">
            <w:pPr>
              <w:pStyle w:val="af3"/>
              <w:spacing w:before="0" w:after="0"/>
              <w:rPr>
                <w:b/>
              </w:rPr>
            </w:pPr>
            <w:r w:rsidRPr="004136E6">
              <w:rPr>
                <w:b/>
              </w:rPr>
              <w:t>VGG16</w:t>
            </w:r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6416FF" w14:textId="768FE5D9" w:rsidR="00BB1090" w:rsidRPr="004136E6" w:rsidRDefault="00BB1090" w:rsidP="00BB1090">
            <w:pPr>
              <w:pStyle w:val="af3"/>
              <w:spacing w:before="0" w:after="0"/>
              <w:rPr>
                <w:b/>
              </w:rPr>
            </w:pPr>
            <w:proofErr w:type="spellStart"/>
            <w:r w:rsidRPr="004136E6">
              <w:rPr>
                <w:b/>
              </w:rPr>
              <w:t>relu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D331B2" w14:textId="09719A2A" w:rsidR="00BB1090" w:rsidRPr="004136E6" w:rsidRDefault="00BB1090" w:rsidP="00BB1090">
            <w:pPr>
              <w:pStyle w:val="af3"/>
              <w:spacing w:before="0" w:after="0"/>
              <w:rPr>
                <w:b/>
              </w:rPr>
            </w:pPr>
            <w:proofErr w:type="spellStart"/>
            <w:r w:rsidRPr="004136E6">
              <w:rPr>
                <w:b/>
              </w:rPr>
              <w:t>relu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26334A" w14:textId="6633F920" w:rsidR="00BB1090" w:rsidRPr="004136E6" w:rsidRDefault="00BB1090" w:rsidP="00BB1090">
            <w:pPr>
              <w:pStyle w:val="af3"/>
              <w:spacing w:before="0" w:after="0"/>
              <w:rPr>
                <w:b/>
              </w:rPr>
            </w:pPr>
            <w:proofErr w:type="spellStart"/>
            <w:r w:rsidRPr="004136E6">
              <w:rPr>
                <w:b/>
              </w:rPr>
              <w:t>relu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8A4526" w14:textId="72E91F7B" w:rsidR="00BB1090" w:rsidRPr="004136E6" w:rsidRDefault="00BB1090" w:rsidP="00BB1090">
            <w:pPr>
              <w:pStyle w:val="af3"/>
              <w:spacing w:before="0" w:after="0"/>
              <w:rPr>
                <w:b/>
              </w:rPr>
            </w:pPr>
            <w:proofErr w:type="spellStart"/>
            <w:r w:rsidRPr="004136E6">
              <w:rPr>
                <w:b/>
              </w:rPr>
              <w:t>relu</w:t>
            </w:r>
            <w:proofErr w:type="spellEnd"/>
          </w:p>
        </w:tc>
        <w:tc>
          <w:tcPr>
            <w:tcW w:w="15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971D4C" w14:textId="7469B03C" w:rsidR="00BB1090" w:rsidRPr="004136E6" w:rsidRDefault="00BB1090" w:rsidP="00BB1090">
            <w:pPr>
              <w:pStyle w:val="af3"/>
              <w:spacing w:before="0" w:after="0"/>
              <w:rPr>
                <w:b/>
              </w:rPr>
            </w:pPr>
            <w:proofErr w:type="spellStart"/>
            <w:r w:rsidRPr="004136E6">
              <w:rPr>
                <w:b/>
              </w:rPr>
              <w:t>relu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4BCAF2" w14:textId="7D0C75FB" w:rsidR="00BB1090" w:rsidRPr="004136E6" w:rsidRDefault="00BB1090" w:rsidP="00BB1090">
            <w:pPr>
              <w:pStyle w:val="af3"/>
              <w:spacing w:before="0" w:after="0"/>
              <w:rPr>
                <w:b/>
              </w:rPr>
            </w:pPr>
            <w:r w:rsidRPr="004136E6">
              <w:rPr>
                <w:b/>
              </w:rPr>
              <w:t xml:space="preserve">0.98438 </w:t>
            </w:r>
          </w:p>
        </w:tc>
      </w:tr>
      <w:tr w:rsidR="00BB1090" w14:paraId="02527197" w14:textId="77777777" w:rsidTr="00FC00AC">
        <w:tc>
          <w:tcPr>
            <w:tcW w:w="55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E24159C" w14:textId="77777777" w:rsidR="00BB1090" w:rsidRDefault="00BB1090" w:rsidP="00BB1090">
            <w:pPr>
              <w:pStyle w:val="af3"/>
              <w:spacing w:before="0" w:after="0"/>
            </w:pPr>
            <w:r>
              <w:t>2</w:t>
            </w:r>
          </w:p>
        </w:tc>
        <w:tc>
          <w:tcPr>
            <w:tcW w:w="113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5DC004" w14:textId="1882FDF2" w:rsidR="00BB1090" w:rsidRDefault="00BB1090" w:rsidP="00BB1090">
            <w:pPr>
              <w:pStyle w:val="af3"/>
              <w:spacing w:before="0" w:after="0"/>
            </w:pPr>
            <w:r>
              <w:t>VGG16</w:t>
            </w:r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9C11BA" w14:textId="159AE60F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elu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60CFDB" w14:textId="72789574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elu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12E2BD" w14:textId="170A7256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elu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91793B" w14:textId="06D11600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elu</w:t>
            </w:r>
            <w:proofErr w:type="spellEnd"/>
          </w:p>
        </w:tc>
        <w:tc>
          <w:tcPr>
            <w:tcW w:w="15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9BFCF1" w14:textId="1E45BFCA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elu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43B3B8" w14:textId="1CCBB31C" w:rsidR="00BB1090" w:rsidRDefault="00BB1090" w:rsidP="00BB1090">
            <w:pPr>
              <w:pStyle w:val="af3"/>
              <w:spacing w:before="0" w:after="0"/>
            </w:pPr>
            <w:r>
              <w:t xml:space="preserve">0.97542 </w:t>
            </w:r>
          </w:p>
        </w:tc>
      </w:tr>
      <w:tr w:rsidR="00BB1090" w14:paraId="0F3937DA" w14:textId="77777777" w:rsidTr="00FC00AC">
        <w:tc>
          <w:tcPr>
            <w:tcW w:w="55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FDC55DE" w14:textId="77777777" w:rsidR="00BB1090" w:rsidRDefault="00BB1090" w:rsidP="00BB1090">
            <w:pPr>
              <w:pStyle w:val="af3"/>
              <w:spacing w:before="0" w:after="0"/>
            </w:pPr>
            <w:r>
              <w:t>3</w:t>
            </w:r>
          </w:p>
        </w:tc>
        <w:tc>
          <w:tcPr>
            <w:tcW w:w="113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D6FF57" w14:textId="7454F451" w:rsidR="00BB1090" w:rsidRDefault="00BB1090" w:rsidP="00BB1090">
            <w:pPr>
              <w:pStyle w:val="af3"/>
              <w:spacing w:before="0" w:after="0"/>
            </w:pPr>
            <w:r>
              <w:t>VGG16</w:t>
            </w:r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0E8757" w14:textId="74DB6E4A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gelu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6B1389" w14:textId="2122F8C8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gelu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3D93D37" w14:textId="55AED9B6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gelu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00E6E00" w14:textId="2FE2F8C7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gelu</w:t>
            </w:r>
            <w:proofErr w:type="spellEnd"/>
          </w:p>
        </w:tc>
        <w:tc>
          <w:tcPr>
            <w:tcW w:w="15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9830D5" w14:textId="316EC615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gelu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964747" w14:textId="7E1F69FA" w:rsidR="00BB1090" w:rsidRDefault="00BB1090" w:rsidP="00BB1090">
            <w:pPr>
              <w:pStyle w:val="af3"/>
              <w:spacing w:before="0" w:after="0"/>
            </w:pPr>
            <w:r>
              <w:t xml:space="preserve">0.97229 </w:t>
            </w:r>
          </w:p>
        </w:tc>
      </w:tr>
      <w:tr w:rsidR="00BB1090" w14:paraId="22FB50DF" w14:textId="77777777" w:rsidTr="00FC00AC">
        <w:tc>
          <w:tcPr>
            <w:tcW w:w="55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205D7F" w14:textId="77777777" w:rsidR="00BB1090" w:rsidRDefault="00BB1090" w:rsidP="00BB1090">
            <w:pPr>
              <w:pStyle w:val="af3"/>
              <w:spacing w:before="0" w:after="0"/>
            </w:pPr>
            <w:r>
              <w:t>4</w:t>
            </w:r>
          </w:p>
        </w:tc>
        <w:tc>
          <w:tcPr>
            <w:tcW w:w="113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AF868F" w14:textId="7ADB1390" w:rsidR="00BB1090" w:rsidRDefault="00BB1090" w:rsidP="00BB1090">
            <w:pPr>
              <w:pStyle w:val="af3"/>
              <w:spacing w:before="0" w:after="0"/>
            </w:pPr>
            <w:r>
              <w:rPr>
                <w:lang w:val="en-US"/>
              </w:rPr>
              <w:t>VGG</w:t>
            </w:r>
            <w:r>
              <w:t>19</w:t>
            </w:r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CA0957" w14:textId="01B1DAAA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relu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D5564C" w14:textId="1F1E66BB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relu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5CA004" w14:textId="6C57C589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relu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737D56" w14:textId="7E42130D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relu</w:t>
            </w:r>
            <w:proofErr w:type="spellEnd"/>
          </w:p>
        </w:tc>
        <w:tc>
          <w:tcPr>
            <w:tcW w:w="15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75D201" w14:textId="47E1C458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relu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062D0E" w14:textId="030F2C6B" w:rsidR="00BB1090" w:rsidRDefault="00BB1090" w:rsidP="00BB1090">
            <w:pPr>
              <w:pStyle w:val="af3"/>
              <w:spacing w:before="0" w:after="0"/>
            </w:pPr>
            <w:r>
              <w:t xml:space="preserve">0.88625 </w:t>
            </w:r>
          </w:p>
        </w:tc>
      </w:tr>
      <w:tr w:rsidR="00BB1090" w14:paraId="5171EE69" w14:textId="77777777" w:rsidTr="00FC00AC">
        <w:tc>
          <w:tcPr>
            <w:tcW w:w="55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5A4C3D" w14:textId="77777777" w:rsidR="00BB1090" w:rsidRPr="004136E6" w:rsidRDefault="00BB1090" w:rsidP="00BB1090">
            <w:pPr>
              <w:pStyle w:val="af3"/>
              <w:spacing w:before="0" w:after="0"/>
            </w:pPr>
            <w:r w:rsidRPr="004136E6">
              <w:t>5</w:t>
            </w:r>
          </w:p>
        </w:tc>
        <w:tc>
          <w:tcPr>
            <w:tcW w:w="113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2B6FBE" w14:textId="418A645D" w:rsidR="00BB1090" w:rsidRPr="004136E6" w:rsidRDefault="00BB1090" w:rsidP="00BB1090">
            <w:pPr>
              <w:pStyle w:val="af3"/>
              <w:spacing w:before="0" w:after="0"/>
            </w:pPr>
            <w:r w:rsidRPr="004136E6">
              <w:rPr>
                <w:lang w:val="en-US"/>
              </w:rPr>
              <w:t>VGG</w:t>
            </w:r>
            <w:r w:rsidRPr="004136E6">
              <w:t>19</w:t>
            </w:r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6A8C9C" w14:textId="3B365017" w:rsidR="00BB1090" w:rsidRPr="004136E6" w:rsidRDefault="00BB1090" w:rsidP="00BB1090">
            <w:pPr>
              <w:pStyle w:val="af3"/>
              <w:spacing w:before="0" w:after="0"/>
            </w:pPr>
            <w:proofErr w:type="spellStart"/>
            <w:r w:rsidRPr="004136E6">
              <w:t>elu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A12C8B" w14:textId="2DAB6051" w:rsidR="00BB1090" w:rsidRPr="004136E6" w:rsidRDefault="00BB1090" w:rsidP="00BB1090">
            <w:pPr>
              <w:pStyle w:val="af3"/>
              <w:spacing w:before="0" w:after="0"/>
            </w:pPr>
            <w:proofErr w:type="spellStart"/>
            <w:r w:rsidRPr="004136E6">
              <w:t>elu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368B3E" w14:textId="229AD4BA" w:rsidR="00BB1090" w:rsidRPr="004136E6" w:rsidRDefault="00BB1090" w:rsidP="00BB1090">
            <w:pPr>
              <w:pStyle w:val="af3"/>
              <w:spacing w:before="0" w:after="0"/>
            </w:pPr>
            <w:proofErr w:type="spellStart"/>
            <w:r w:rsidRPr="004136E6">
              <w:t>elu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888C95" w14:textId="28DF9A1F" w:rsidR="00BB1090" w:rsidRPr="004136E6" w:rsidRDefault="00BB1090" w:rsidP="00BB1090">
            <w:pPr>
              <w:pStyle w:val="af3"/>
              <w:spacing w:before="0" w:after="0"/>
            </w:pPr>
            <w:proofErr w:type="spellStart"/>
            <w:r w:rsidRPr="004136E6">
              <w:t>elu</w:t>
            </w:r>
            <w:proofErr w:type="spellEnd"/>
          </w:p>
        </w:tc>
        <w:tc>
          <w:tcPr>
            <w:tcW w:w="15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9A0A8C" w14:textId="252853BB" w:rsidR="00BB1090" w:rsidRPr="004136E6" w:rsidRDefault="00BB1090" w:rsidP="00BB1090">
            <w:pPr>
              <w:pStyle w:val="af3"/>
              <w:spacing w:before="0" w:after="0"/>
            </w:pPr>
            <w:proofErr w:type="spellStart"/>
            <w:r w:rsidRPr="004136E6">
              <w:t>elu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935D60" w14:textId="3605257F" w:rsidR="00BB1090" w:rsidRPr="004136E6" w:rsidRDefault="00BB1090" w:rsidP="00BB1090">
            <w:pPr>
              <w:pStyle w:val="af3"/>
              <w:spacing w:before="0" w:after="0"/>
            </w:pPr>
            <w:r w:rsidRPr="004136E6">
              <w:t xml:space="preserve">0.96260 </w:t>
            </w:r>
          </w:p>
        </w:tc>
      </w:tr>
      <w:tr w:rsidR="00BB1090" w14:paraId="4C290CB6" w14:textId="77777777" w:rsidTr="00FC00AC">
        <w:tc>
          <w:tcPr>
            <w:tcW w:w="55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584CF7" w14:textId="7827B619" w:rsidR="00BB1090" w:rsidRDefault="00BB1090" w:rsidP="00BB1090">
            <w:pPr>
              <w:pStyle w:val="af3"/>
              <w:spacing w:before="0" w:after="0"/>
            </w:pPr>
            <w:r>
              <w:t>6</w:t>
            </w:r>
          </w:p>
        </w:tc>
        <w:tc>
          <w:tcPr>
            <w:tcW w:w="113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8D6111" w14:textId="753910BC" w:rsidR="00BB1090" w:rsidRDefault="00BB1090" w:rsidP="00BB1090">
            <w:pPr>
              <w:pStyle w:val="af3"/>
              <w:spacing w:before="0" w:after="0"/>
            </w:pPr>
            <w:r>
              <w:rPr>
                <w:lang w:val="en-US"/>
              </w:rPr>
              <w:t>VGG</w:t>
            </w:r>
            <w:r>
              <w:t>19</w:t>
            </w:r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D1B200" w14:textId="1720F6D1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gelu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A68843" w14:textId="66A96725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gelu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C63926" w14:textId="0BE6F1A1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gelu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C8B333B" w14:textId="35D05247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gelu</w:t>
            </w:r>
            <w:proofErr w:type="spellEnd"/>
          </w:p>
        </w:tc>
        <w:tc>
          <w:tcPr>
            <w:tcW w:w="15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AFE15A" w14:textId="13F14EC1" w:rsidR="00BB1090" w:rsidRDefault="00BB1090" w:rsidP="00BB1090">
            <w:pPr>
              <w:pStyle w:val="af3"/>
              <w:spacing w:before="0" w:after="0"/>
            </w:pPr>
            <w:proofErr w:type="spellStart"/>
            <w:r>
              <w:t>gelu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653182" w14:textId="78346583" w:rsidR="00BB1090" w:rsidRDefault="00BB1090" w:rsidP="00BB1090">
            <w:pPr>
              <w:pStyle w:val="af3"/>
              <w:spacing w:before="0" w:after="0"/>
            </w:pPr>
            <w:r>
              <w:t>0.95458</w:t>
            </w:r>
          </w:p>
        </w:tc>
      </w:tr>
    </w:tbl>
    <w:p w14:paraId="03D54EE7" w14:textId="77777777" w:rsidR="00FC00AC" w:rsidRDefault="00FC00AC" w:rsidP="00FC00AC">
      <w:pPr>
        <w:spacing w:after="120"/>
        <w:ind w:firstLine="0"/>
        <w:rPr>
          <w:rStyle w:val="af2"/>
        </w:rPr>
      </w:pPr>
    </w:p>
    <w:p w14:paraId="23124416" w14:textId="7CD25AA5" w:rsidR="008F7736" w:rsidRPr="002A5ED3" w:rsidRDefault="004136E6" w:rsidP="00824A3F">
      <w:r>
        <w:t xml:space="preserve">Таким образом наилучшую точность показала сеть </w:t>
      </w:r>
      <w:r>
        <w:rPr>
          <w:lang w:val="en-US"/>
        </w:rPr>
        <w:t>VGG</w:t>
      </w:r>
      <w:r>
        <w:t xml:space="preserve">16 с функцией активации </w:t>
      </w:r>
      <w:proofErr w:type="spellStart"/>
      <w:r>
        <w:rPr>
          <w:lang w:val="en-US"/>
        </w:rPr>
        <w:t>relu</w:t>
      </w:r>
      <w:proofErr w:type="spellEnd"/>
      <w:r w:rsidR="00824A3F">
        <w:rPr>
          <w:rStyle w:val="af2"/>
        </w:rPr>
        <w:t>,</w:t>
      </w:r>
      <w:r w:rsidR="00824A3F" w:rsidRPr="00824A3F">
        <w:rPr>
          <w:rStyle w:val="af2"/>
        </w:rPr>
        <w:t xml:space="preserve"> результат</w:t>
      </w:r>
      <w:r w:rsidR="008F7736">
        <w:t xml:space="preserve"> </w:t>
      </w:r>
      <w:r>
        <w:t>проведенных экспериментов</w:t>
      </w:r>
      <w:r w:rsidR="00824A3F">
        <w:t xml:space="preserve"> продемонстрирован на рисунке 1</w:t>
      </w:r>
      <w:r w:rsidR="008F7736">
        <w:t>.</w:t>
      </w:r>
    </w:p>
    <w:p w14:paraId="0ECAB917" w14:textId="725B2BBD" w:rsidR="008F7736" w:rsidRPr="00192F6C" w:rsidRDefault="004136E6" w:rsidP="008F7736">
      <w:pPr>
        <w:pStyle w:val="af1"/>
        <w:ind w:firstLine="0"/>
        <w:jc w:val="center"/>
      </w:pPr>
      <w:r w:rsidRPr="004136E6">
        <w:rPr>
          <w:noProof/>
          <w:lang w:eastAsia="ru-RU"/>
        </w:rPr>
        <w:drawing>
          <wp:inline distT="0" distB="0" distL="0" distR="0" wp14:anchorId="2EA9EFFE" wp14:editId="143E9CFC">
            <wp:extent cx="3414834" cy="22673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02" cy="23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736" w:rsidRPr="00192F6C">
        <w:rPr>
          <w:noProof/>
          <w:lang w:eastAsia="ru-RU"/>
        </w:rPr>
        <w:t xml:space="preserve">  </w:t>
      </w:r>
    </w:p>
    <w:p w14:paraId="728C32F1" w14:textId="3F8118AF" w:rsidR="008F7736" w:rsidRPr="004136E6" w:rsidRDefault="008F7736" w:rsidP="00824A3F">
      <w:pPr>
        <w:pStyle w:val="af1"/>
        <w:spacing w:after="240"/>
        <w:ind w:firstLine="0"/>
        <w:jc w:val="center"/>
      </w:pPr>
      <w:r>
        <w:t>Рисунок</w:t>
      </w:r>
      <w:r w:rsidRPr="00192F6C">
        <w:t xml:space="preserve"> </w:t>
      </w:r>
      <w:r w:rsidR="00824A3F">
        <w:t>1</w:t>
      </w:r>
      <w:r w:rsidRPr="00192F6C">
        <w:t xml:space="preserve"> – </w:t>
      </w:r>
      <w:r>
        <w:t xml:space="preserve">Результат </w:t>
      </w:r>
      <w:r w:rsidR="004136E6">
        <w:t>проведения экспериментов</w:t>
      </w:r>
    </w:p>
    <w:p w14:paraId="58CBF313" w14:textId="77777777" w:rsidR="004136E6" w:rsidRDefault="004136E6" w:rsidP="004136E6">
      <w:pPr>
        <w:ind w:firstLine="720"/>
      </w:pPr>
    </w:p>
    <w:p w14:paraId="22C8A713" w14:textId="77777777" w:rsidR="004136E6" w:rsidRDefault="00FF22A5" w:rsidP="004136E6">
      <w:pPr>
        <w:ind w:firstLine="720"/>
      </w:pPr>
      <w:r w:rsidRPr="00427DC4">
        <w:lastRenderedPageBreak/>
        <w:t>Вывод</w:t>
      </w:r>
      <w:r w:rsidRPr="002A5ED3">
        <w:t xml:space="preserve">: </w:t>
      </w:r>
      <w:r w:rsidR="004136E6" w:rsidRPr="004136E6">
        <w:t xml:space="preserve">В ходе выполнения практической работы были изучены принципы работы сверточных нейронных сетей VGG16 и VGG19, и получены навыки обучения для классификации медицинских изображений по 6 классам. </w:t>
      </w:r>
      <w:r w:rsidR="004136E6">
        <w:t xml:space="preserve"> </w:t>
      </w:r>
    </w:p>
    <w:p w14:paraId="7E9A953E" w14:textId="7C350225" w:rsidR="004136E6" w:rsidRDefault="004136E6" w:rsidP="004136E6">
      <w:pPr>
        <w:ind w:firstLine="720"/>
      </w:pPr>
      <w:r w:rsidRPr="004136E6">
        <w:t xml:space="preserve">Рассмотрены различные функции активации в сверточных слоях </w:t>
      </w:r>
      <w:r>
        <w:t>и их влияние на результаты:</w:t>
      </w:r>
      <w:r w:rsidRPr="004136E6">
        <w:t xml:space="preserve"> </w:t>
      </w:r>
    </w:p>
    <w:p w14:paraId="0B5C60F1" w14:textId="65E30D1B" w:rsidR="004136E6" w:rsidRDefault="004136E6" w:rsidP="004136E6">
      <w:pPr>
        <w:pStyle w:val="a4"/>
        <w:numPr>
          <w:ilvl w:val="0"/>
          <w:numId w:val="46"/>
        </w:numPr>
        <w:ind w:left="1134"/>
      </w:pPr>
      <w:r>
        <w:t xml:space="preserve">VGG16 с </w:t>
      </w:r>
      <w:proofErr w:type="spellStart"/>
      <w:r>
        <w:t>ReLU</w:t>
      </w:r>
      <w:proofErr w:type="spellEnd"/>
      <w:r>
        <w:t xml:space="preserve"> </w:t>
      </w:r>
      <w:r>
        <w:t xml:space="preserve">показала </w:t>
      </w:r>
      <w:r>
        <w:t>наибольшую</w:t>
      </w:r>
      <w:r>
        <w:t xml:space="preserve"> точность.</w:t>
      </w:r>
    </w:p>
    <w:p w14:paraId="71FFA2F0" w14:textId="2144106B" w:rsidR="004136E6" w:rsidRDefault="004136E6" w:rsidP="004136E6">
      <w:pPr>
        <w:pStyle w:val="a4"/>
        <w:numPr>
          <w:ilvl w:val="0"/>
          <w:numId w:val="46"/>
        </w:numPr>
        <w:ind w:left="1134"/>
      </w:pPr>
      <w:r>
        <w:t xml:space="preserve">VGG19 в данной задаче показала менее стабильные результаты. </w:t>
      </w:r>
    </w:p>
    <w:p w14:paraId="6B3E8165" w14:textId="574889AA" w:rsidR="0091105E" w:rsidRDefault="004136E6" w:rsidP="004136E6">
      <w:pPr>
        <w:pStyle w:val="af1"/>
      </w:pPr>
      <w:r>
        <w:t>Вероятно, для</w:t>
      </w:r>
      <w:r>
        <w:t xml:space="preserve"> более</w:t>
      </w:r>
      <w:r>
        <w:t xml:space="preserve"> успешного обучения VGG19 на этом </w:t>
      </w:r>
      <w:r>
        <w:t xml:space="preserve">наборе данных </w:t>
      </w:r>
      <w:r w:rsidR="00A10FD7">
        <w:t xml:space="preserve">требуется </w:t>
      </w:r>
      <w:r>
        <w:t>больше эпох, изменения размера входных данных или другие модификации</w:t>
      </w:r>
      <w:r w:rsidR="00A10FD7">
        <w:t xml:space="preserve"> гипер</w:t>
      </w:r>
      <w:r>
        <w:t xml:space="preserve">параметров. </w:t>
      </w:r>
    </w:p>
    <w:p w14:paraId="505E4F3F" w14:textId="77777777" w:rsidR="0091105E" w:rsidRDefault="0091105E" w:rsidP="0091105E"/>
    <w:p w14:paraId="39174DB3" w14:textId="77777777" w:rsidR="0091105E" w:rsidRDefault="0091105E">
      <w:pPr>
        <w:spacing w:line="259" w:lineRule="auto"/>
        <w:ind w:firstLine="0"/>
        <w:jc w:val="left"/>
      </w:pPr>
      <w:r>
        <w:br w:type="page"/>
      </w:r>
    </w:p>
    <w:p w14:paraId="7055F1A9" w14:textId="57F6FB66" w:rsidR="0091105E" w:rsidRPr="00D61236" w:rsidRDefault="0091105E" w:rsidP="0091105E">
      <w:pPr>
        <w:jc w:val="center"/>
        <w:rPr>
          <w:b/>
        </w:rPr>
      </w:pPr>
      <w:r w:rsidRPr="00D61236">
        <w:rPr>
          <w:b/>
        </w:rPr>
        <w:lastRenderedPageBreak/>
        <w:t>Приложение A</w:t>
      </w:r>
    </w:p>
    <w:p w14:paraId="2C24E432" w14:textId="77777777" w:rsidR="0091105E" w:rsidRDefault="0091105E" w:rsidP="0091105E">
      <w:pPr>
        <w:jc w:val="center"/>
      </w:pPr>
      <w:r>
        <w:t>(обязательное)</w:t>
      </w:r>
    </w:p>
    <w:p w14:paraId="31C6FC0D" w14:textId="5809E6FC" w:rsidR="00A10FD7" w:rsidRPr="00A10FD7" w:rsidRDefault="0091105E" w:rsidP="00A10FD7">
      <w:pPr>
        <w:jc w:val="center"/>
        <w:rPr>
          <w:lang w:val="en-US"/>
        </w:rPr>
      </w:pPr>
      <w:r>
        <w:t>Листинг</w:t>
      </w:r>
      <w:r w:rsidRPr="00770F81">
        <w:rPr>
          <w:lang w:val="en-US"/>
        </w:rPr>
        <w:t xml:space="preserve"> </w:t>
      </w:r>
      <w:r w:rsidR="00D61236">
        <w:t>файла</w:t>
      </w:r>
      <w:r w:rsidR="00D61236" w:rsidRPr="00770F81">
        <w:rPr>
          <w:lang w:val="en-US"/>
        </w:rPr>
        <w:t xml:space="preserve"> </w:t>
      </w:r>
      <w:r w:rsidR="00D61236">
        <w:rPr>
          <w:lang w:val="en-US"/>
        </w:rPr>
        <w:t>task1.py</w:t>
      </w:r>
    </w:p>
    <w:p w14:paraId="39C0569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limit_images_per_class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dataset_path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num_images_per_class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2C7A15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F85A4C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not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os.path.exists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dataset_path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50F512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print</w:t>
      </w:r>
      <w:r w:rsidRPr="00A10FD7">
        <w:rPr>
          <w:rFonts w:ascii="Courier New" w:hAnsi="Courier New" w:cs="Courier New"/>
          <w:sz w:val="20"/>
          <w:szCs w:val="20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f</w:t>
      </w:r>
      <w:r w:rsidRPr="00A10FD7">
        <w:rPr>
          <w:rFonts w:ascii="Courier New" w:hAnsi="Courier New" w:cs="Courier New"/>
          <w:sz w:val="20"/>
          <w:szCs w:val="20"/>
        </w:rPr>
        <w:t xml:space="preserve">"Путь к </w:t>
      </w:r>
      <w:proofErr w:type="spellStart"/>
      <w:r w:rsidRPr="00A10FD7">
        <w:rPr>
          <w:rFonts w:ascii="Courier New" w:hAnsi="Courier New" w:cs="Courier New"/>
          <w:sz w:val="20"/>
          <w:szCs w:val="20"/>
        </w:rPr>
        <w:t>датасету</w:t>
      </w:r>
      <w:proofErr w:type="spellEnd"/>
      <w:r w:rsidRPr="00A10FD7">
        <w:rPr>
          <w:rFonts w:ascii="Courier New" w:hAnsi="Courier New" w:cs="Courier New"/>
          <w:sz w:val="20"/>
          <w:szCs w:val="20"/>
        </w:rPr>
        <w:t xml:space="preserve"> не найден: {</w:t>
      </w:r>
      <w:r w:rsidRPr="00A10FD7">
        <w:rPr>
          <w:rFonts w:ascii="Courier New" w:hAnsi="Courier New" w:cs="Courier New"/>
          <w:sz w:val="20"/>
          <w:szCs w:val="20"/>
          <w:lang w:val="en-US"/>
        </w:rPr>
        <w:t>dataset</w:t>
      </w:r>
      <w:r w:rsidRPr="00A10FD7">
        <w:rPr>
          <w:rFonts w:ascii="Courier New" w:hAnsi="Courier New" w:cs="Courier New"/>
          <w:sz w:val="20"/>
          <w:szCs w:val="20"/>
        </w:rPr>
        <w:t>_</w:t>
      </w:r>
      <w:r w:rsidRPr="00A10FD7">
        <w:rPr>
          <w:rFonts w:ascii="Courier New" w:hAnsi="Courier New" w:cs="Courier New"/>
          <w:sz w:val="20"/>
          <w:szCs w:val="20"/>
          <w:lang w:val="en-US"/>
        </w:rPr>
        <w:t>path</w:t>
      </w:r>
      <w:r w:rsidRPr="00A10FD7">
        <w:rPr>
          <w:rFonts w:ascii="Courier New" w:hAnsi="Courier New" w:cs="Courier New"/>
          <w:sz w:val="20"/>
          <w:szCs w:val="20"/>
        </w:rPr>
        <w:t>}")</w:t>
      </w:r>
    </w:p>
    <w:p w14:paraId="57A8ACA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</w:p>
    <w:p w14:paraId="7CF4E6B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A452A4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class_name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os.listdir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dataset_path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A74514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os.path.join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dataset_path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class_name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5F801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os.path.isdir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9C2B88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images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[f for f in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os.listdir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) if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os.path.isfile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os.path.join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 f))]</w:t>
      </w:r>
    </w:p>
    <w:p w14:paraId="2E2D93F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(images) &gt;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num_images_per_class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591654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10FD7">
        <w:rPr>
          <w:rFonts w:ascii="Courier New" w:hAnsi="Courier New" w:cs="Courier New"/>
          <w:sz w:val="20"/>
          <w:szCs w:val="20"/>
        </w:rPr>
        <w:t># Сортируем изображения, чтобы удаление было детерминированным (опционально)</w:t>
      </w:r>
    </w:p>
    <w:p w14:paraId="55E7681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images.sort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14:paraId="29918B5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num_images_per_class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(images)):</w:t>
      </w:r>
    </w:p>
    <w:p w14:paraId="4F9B063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image_to_remove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os.path.join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class_dir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 images[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094A004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6F9D2F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os.remove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image_to_remove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1F8E38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    #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f"Удалено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image_to_remove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7A9FEC9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except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OSError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as e:</w:t>
      </w:r>
    </w:p>
    <w:p w14:paraId="6444F69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f"Ошибка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удалении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image_to_remove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}: {e}")</w:t>
      </w:r>
    </w:p>
    <w:p w14:paraId="44B4B12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#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f"Класс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class_name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}':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осталось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os.listdir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))}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изображений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62FC3A9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bookmarkStart w:id="2" w:name="_GoBack"/>
      <w:bookmarkEnd w:id="2"/>
    </w:p>
    <w:p w14:paraId="0161B45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split_dataset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source_dir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=0.2,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=42):</w:t>
      </w:r>
    </w:p>
    <w:p w14:paraId="1C511C0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EACA33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not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os.path.exists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source_dir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FFD56B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print</w:t>
      </w:r>
      <w:r w:rsidRPr="00A10FD7">
        <w:rPr>
          <w:rFonts w:ascii="Courier New" w:hAnsi="Courier New" w:cs="Courier New"/>
          <w:sz w:val="20"/>
          <w:szCs w:val="20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f</w:t>
      </w:r>
      <w:r w:rsidRPr="00A10FD7">
        <w:rPr>
          <w:rFonts w:ascii="Courier New" w:hAnsi="Courier New" w:cs="Courier New"/>
          <w:sz w:val="20"/>
          <w:szCs w:val="20"/>
        </w:rPr>
        <w:t xml:space="preserve">"Исходный путь к </w:t>
      </w:r>
      <w:proofErr w:type="spellStart"/>
      <w:r w:rsidRPr="00A10FD7">
        <w:rPr>
          <w:rFonts w:ascii="Courier New" w:hAnsi="Courier New" w:cs="Courier New"/>
          <w:sz w:val="20"/>
          <w:szCs w:val="20"/>
        </w:rPr>
        <w:t>датасету</w:t>
      </w:r>
      <w:proofErr w:type="spellEnd"/>
      <w:r w:rsidRPr="00A10FD7">
        <w:rPr>
          <w:rFonts w:ascii="Courier New" w:hAnsi="Courier New" w:cs="Courier New"/>
          <w:sz w:val="20"/>
          <w:szCs w:val="20"/>
        </w:rPr>
        <w:t xml:space="preserve"> не найден: {</w:t>
      </w:r>
      <w:r w:rsidRPr="00A10FD7">
        <w:rPr>
          <w:rFonts w:ascii="Courier New" w:hAnsi="Courier New" w:cs="Courier New"/>
          <w:sz w:val="20"/>
          <w:szCs w:val="20"/>
          <w:lang w:val="en-US"/>
        </w:rPr>
        <w:t>source</w:t>
      </w:r>
      <w:r w:rsidRPr="00A10FD7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A10FD7">
        <w:rPr>
          <w:rFonts w:ascii="Courier New" w:hAnsi="Courier New" w:cs="Courier New"/>
          <w:sz w:val="20"/>
          <w:szCs w:val="20"/>
        </w:rPr>
        <w:t>}")</w:t>
      </w:r>
    </w:p>
    <w:p w14:paraId="64F3BC4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</w:p>
    <w:p w14:paraId="758A28D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14:paraId="504D730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# Удаление тренировочных и тестовых папок, если они существуют</w:t>
      </w:r>
    </w:p>
    <w:p w14:paraId="4643CDB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os.path.exists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23768A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shutil.rmtree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train_dir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B5B418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os.path.exists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FCABAC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shutil</w:t>
      </w:r>
      <w:proofErr w:type="spellEnd"/>
      <w:r w:rsidRPr="00A10FD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rmtree</w:t>
      </w:r>
      <w:proofErr w:type="spellEnd"/>
      <w:r w:rsidRPr="00A10FD7">
        <w:rPr>
          <w:rFonts w:ascii="Courier New" w:hAnsi="Courier New" w:cs="Courier New"/>
          <w:sz w:val="20"/>
          <w:szCs w:val="20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test</w:t>
      </w:r>
      <w:r w:rsidRPr="00A10FD7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A10FD7">
        <w:rPr>
          <w:rFonts w:ascii="Courier New" w:hAnsi="Courier New" w:cs="Courier New"/>
          <w:sz w:val="20"/>
          <w:szCs w:val="20"/>
        </w:rPr>
        <w:t>)</w:t>
      </w:r>
    </w:p>
    <w:p w14:paraId="7F6B8D9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14:paraId="5C2420B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# Создание тренировочных и тестовых папок</w:t>
      </w:r>
    </w:p>
    <w:p w14:paraId="7107E95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os.makedirs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train_dir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exist_ok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578EA44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os.makedirs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test_dir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exist_ok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1641790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8CD130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10FD7">
        <w:rPr>
          <w:rFonts w:ascii="Courier New" w:hAnsi="Courier New" w:cs="Courier New"/>
          <w:sz w:val="20"/>
          <w:szCs w:val="20"/>
        </w:rPr>
        <w:t># Проходим по каждой подпапке (классу) в исходной директории</w:t>
      </w:r>
    </w:p>
    <w:p w14:paraId="1E60D03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class_name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os.listdir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source_dir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31F7B96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class_source_dir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os.path.join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source_dir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class_name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D4DB2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5E8EAE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10FD7">
        <w:rPr>
          <w:rFonts w:ascii="Courier New" w:hAnsi="Courier New" w:cs="Courier New"/>
          <w:sz w:val="20"/>
          <w:szCs w:val="20"/>
        </w:rPr>
        <w:t># Убедимся, что это директория</w:t>
      </w:r>
    </w:p>
    <w:p w14:paraId="73874D38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10F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A10FD7">
        <w:rPr>
          <w:rFonts w:ascii="Courier New" w:hAnsi="Courier New" w:cs="Courier New"/>
          <w:sz w:val="20"/>
          <w:szCs w:val="20"/>
        </w:rPr>
        <w:t>.</w:t>
      </w:r>
      <w:r w:rsidRPr="00A10FD7">
        <w:rPr>
          <w:rFonts w:ascii="Courier New" w:hAnsi="Courier New" w:cs="Courier New"/>
          <w:sz w:val="20"/>
          <w:szCs w:val="20"/>
          <w:lang w:val="en-US"/>
        </w:rPr>
        <w:t>path</w:t>
      </w:r>
      <w:r w:rsidRPr="00A10FD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isdir</w:t>
      </w:r>
      <w:proofErr w:type="spellEnd"/>
      <w:r w:rsidRPr="00A10FD7">
        <w:rPr>
          <w:rFonts w:ascii="Courier New" w:hAnsi="Courier New" w:cs="Courier New"/>
          <w:sz w:val="20"/>
          <w:szCs w:val="20"/>
        </w:rPr>
        <w:t>(</w:t>
      </w:r>
      <w:r w:rsidRPr="00A10FD7">
        <w:rPr>
          <w:rFonts w:ascii="Courier New" w:hAnsi="Courier New" w:cs="Courier New"/>
          <w:sz w:val="20"/>
          <w:szCs w:val="20"/>
          <w:lang w:val="en-US"/>
        </w:rPr>
        <w:t>class</w:t>
      </w:r>
      <w:r w:rsidRPr="00A10FD7">
        <w:rPr>
          <w:rFonts w:ascii="Courier New" w:hAnsi="Courier New" w:cs="Courier New"/>
          <w:sz w:val="20"/>
          <w:szCs w:val="20"/>
        </w:rPr>
        <w:t>_</w:t>
      </w:r>
      <w:r w:rsidRPr="00A10FD7">
        <w:rPr>
          <w:rFonts w:ascii="Courier New" w:hAnsi="Courier New" w:cs="Courier New"/>
          <w:sz w:val="20"/>
          <w:szCs w:val="20"/>
          <w:lang w:val="en-US"/>
        </w:rPr>
        <w:t>source</w:t>
      </w:r>
      <w:r w:rsidRPr="00A10FD7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A10FD7">
        <w:rPr>
          <w:rFonts w:ascii="Courier New" w:hAnsi="Courier New" w:cs="Courier New"/>
          <w:sz w:val="20"/>
          <w:szCs w:val="20"/>
        </w:rPr>
        <w:t>):</w:t>
      </w:r>
    </w:p>
    <w:p w14:paraId="28AA3FE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        # Создаем подпапки для этого класса в тренировочной и тестовой директориях</w:t>
      </w:r>
    </w:p>
    <w:p w14:paraId="266148D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class_train_dir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os.path.join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train_dir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class_name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336EF6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class_test_dir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os.path.join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test_dir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class_name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34C8E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os.makedirs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class_train_dir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exist_ok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390D2C2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os.makedirs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class_test_dir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exist_ok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496397E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CC75A8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0FD7">
        <w:rPr>
          <w:rFonts w:ascii="Courier New" w:hAnsi="Courier New" w:cs="Courier New"/>
          <w:sz w:val="20"/>
          <w:szCs w:val="20"/>
        </w:rPr>
        <w:t># Получаем список всех файлов (изображений) в текущем классе</w:t>
      </w:r>
    </w:p>
    <w:p w14:paraId="56E9A0B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images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[f for f in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os.listdir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class_source_dir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) if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os.path.isfile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os.path.join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class_source_dir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 f))]</w:t>
      </w:r>
    </w:p>
    <w:p w14:paraId="5BC6C5D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39FFE7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0FD7">
        <w:rPr>
          <w:rFonts w:ascii="Courier New" w:hAnsi="Courier New" w:cs="Courier New"/>
          <w:sz w:val="20"/>
          <w:szCs w:val="20"/>
        </w:rPr>
        <w:t># Разделяем список изображений на тренировочную и тестовую части</w:t>
      </w:r>
    </w:p>
    <w:p w14:paraId="5BF26B7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(images) &gt; 0:</w:t>
      </w:r>
    </w:p>
    <w:p w14:paraId="7E1138F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train_images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test_images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train_test_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split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images,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C2AD1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8787F5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10FD7">
        <w:rPr>
          <w:rFonts w:ascii="Courier New" w:hAnsi="Courier New" w:cs="Courier New"/>
          <w:sz w:val="20"/>
          <w:szCs w:val="20"/>
        </w:rPr>
        <w:t># Копируем тренировочные изображения в соответствующую папку</w:t>
      </w:r>
    </w:p>
    <w:p w14:paraId="51BAEB6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train_images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E689D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src_path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os.path.join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class_source_dir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43D83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dest_path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os.path.join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class_train_dir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CBD77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shutil.copy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src_path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dest_path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16676C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B8A56A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10FD7">
        <w:rPr>
          <w:rFonts w:ascii="Courier New" w:hAnsi="Courier New" w:cs="Courier New"/>
          <w:sz w:val="20"/>
          <w:szCs w:val="20"/>
        </w:rPr>
        <w:t># Копируем тестовые изображения в соответствующую папку</w:t>
      </w:r>
    </w:p>
    <w:p w14:paraId="452A2166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test_images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C5027C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src_path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os.path.join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class_source_dir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12384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dest_path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os.path.join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class_test_dir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061746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shutil.copy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src_path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dest_path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B7883C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7F23B4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#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f"Разделен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класс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class_name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}': {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train_images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)}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тренировки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 {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test_images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)}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теста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52D9696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9ACDD3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lastRenderedPageBreak/>
        <w:t>def</w:t>
      </w:r>
      <w:proofErr w:type="spellEnd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load_dataset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train_dataset_path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test_dataset_path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image_size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=(224, 224),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=32):</w:t>
      </w:r>
    </w:p>
    <w:p w14:paraId="77AEA60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2240C86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C012A26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datagen</w:t>
      </w:r>
      <w:proofErr w:type="spellEnd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ImageDataGenerator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(rescale=1./255)</w:t>
      </w:r>
    </w:p>
    <w:p w14:paraId="13BAD9D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datagen.flow_from_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244A68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train_dataset_path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EB5B8E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target_size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image_size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C83354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0A0FBC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class_mode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='categorical',</w:t>
      </w:r>
    </w:p>
    <w:p w14:paraId="0AE8DB1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color_mode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2229BF4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69AAF1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datagen.flow_from_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673B47E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test_dataset_path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842B7F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target_size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image_size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29793E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C111E3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class_mode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='categorical',</w:t>
      </w:r>
    </w:p>
    <w:p w14:paraId="67C0168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color_mode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F2CA23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test_generator</w:t>
      </w:r>
      <w:proofErr w:type="spellEnd"/>
    </w:p>
    <w:p w14:paraId="7E56FC4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except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Exception as e:</w:t>
      </w:r>
    </w:p>
    <w:p w14:paraId="6A191EC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f"Ошибка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загрузке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датасета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: {e}")</w:t>
      </w:r>
    </w:p>
    <w:p w14:paraId="60BDF92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None, None</w:t>
      </w:r>
    </w:p>
    <w:p w14:paraId="730B3C1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10DBED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create_model_vgg16(classes,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input_shape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=(224, 224, 3), activation_block1='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activation_block2='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575EE84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   activation_block3='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activation_block4='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activation_block5='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6F0242D6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   activation</w:t>
      </w:r>
      <w:r w:rsidRPr="00A10FD7">
        <w:rPr>
          <w:rFonts w:ascii="Courier New" w:hAnsi="Courier New" w:cs="Courier New"/>
          <w:sz w:val="20"/>
          <w:szCs w:val="20"/>
        </w:rPr>
        <w:t>_</w:t>
      </w:r>
      <w:r w:rsidRPr="00A10FD7">
        <w:rPr>
          <w:rFonts w:ascii="Courier New" w:hAnsi="Courier New" w:cs="Courier New"/>
          <w:sz w:val="20"/>
          <w:szCs w:val="20"/>
          <w:lang w:val="en-US"/>
        </w:rPr>
        <w:t>dense</w:t>
      </w:r>
      <w:r w:rsidRPr="00A10FD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A10FD7">
        <w:rPr>
          <w:rFonts w:ascii="Courier New" w:hAnsi="Courier New" w:cs="Courier New"/>
          <w:sz w:val="20"/>
          <w:szCs w:val="20"/>
        </w:rPr>
        <w:t>'):</w:t>
      </w:r>
    </w:p>
    <w:p w14:paraId="44CAF16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14:paraId="389C827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14:paraId="67450A7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# Построение и компиляция модели </w:t>
      </w:r>
      <w:r w:rsidRPr="00A10FD7">
        <w:rPr>
          <w:rFonts w:ascii="Courier New" w:hAnsi="Courier New" w:cs="Courier New"/>
          <w:sz w:val="20"/>
          <w:szCs w:val="20"/>
          <w:lang w:val="en-US"/>
        </w:rPr>
        <w:t>VGG</w:t>
      </w:r>
      <w:r w:rsidRPr="00A10FD7">
        <w:rPr>
          <w:rFonts w:ascii="Courier New" w:hAnsi="Courier New" w:cs="Courier New"/>
          <w:sz w:val="20"/>
          <w:szCs w:val="20"/>
        </w:rPr>
        <w:t>16</w:t>
      </w:r>
    </w:p>
    <w:p w14:paraId="5EAF097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Sequential()</w:t>
      </w:r>
    </w:p>
    <w:p w14:paraId="7C09ECD8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3D00E8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1: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два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слоя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свёртки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+ pooling</w:t>
      </w:r>
    </w:p>
    <w:p w14:paraId="7FCA5F2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input_shape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1B2578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Conv2D(64, (3, 3), activation=activation_block1, padding='same'))</w:t>
      </w:r>
    </w:p>
    <w:p w14:paraId="01D3CA0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4F94F8C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Conv2D(64, (3, 3), activation=activation_block1, padding='same'))</w:t>
      </w:r>
    </w:p>
    <w:p w14:paraId="5B6D76C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17223E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MaxPooling2D((2, 2), strides=(2, 2)))</w:t>
      </w:r>
    </w:p>
    <w:p w14:paraId="62D93C6C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2EFE8B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2: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два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слоя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свёртки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+ pooling</w:t>
      </w:r>
    </w:p>
    <w:p w14:paraId="08BF29B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Conv2D(128, (3, 3), activation=activation_block2, padding='same'))</w:t>
      </w:r>
    </w:p>
    <w:p w14:paraId="28AF3F26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6165218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Conv2D(128, (3, 3), activation=activation_block2, padding='same'))</w:t>
      </w:r>
    </w:p>
    <w:p w14:paraId="015852E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470A51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MaxPooling2D((2, 2), strides=(2, 2)))</w:t>
      </w:r>
    </w:p>
    <w:p w14:paraId="6079EF9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0E88A5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3: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три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слоя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свёртки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+ pooling</w:t>
      </w:r>
    </w:p>
    <w:p w14:paraId="340F388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Conv2D(256, (3, 3), activation=activation_block3, padding='same'))</w:t>
      </w:r>
    </w:p>
    <w:p w14:paraId="46F7F9C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236B26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Conv2D(256, (3, 3), activation=activation_block3, padding='same'))</w:t>
      </w:r>
    </w:p>
    <w:p w14:paraId="77678C4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A7CB49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Conv2D(256, (3, 3), activation=activation_block3, padding='same'))</w:t>
      </w:r>
    </w:p>
    <w:p w14:paraId="7D27EA6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F5949E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MaxPooling2D((2, 2), strides=(2, 2)))</w:t>
      </w:r>
    </w:p>
    <w:p w14:paraId="1F765D3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AE30FE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4: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три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слоя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свёртки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+ pooling</w:t>
      </w:r>
    </w:p>
    <w:p w14:paraId="13E4D8B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activation=activation_block4, padding='same'))</w:t>
      </w:r>
    </w:p>
    <w:p w14:paraId="4D5BDF18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88A6F0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activation=activation_block4, padding='same'))</w:t>
      </w:r>
    </w:p>
    <w:p w14:paraId="51D2ABD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A1870A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activation=activation_block4, padding='same'))</w:t>
      </w:r>
    </w:p>
    <w:p w14:paraId="36A6FDC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F61A05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MaxPooling2D((2, 2), strides=(2, 2)))</w:t>
      </w:r>
    </w:p>
    <w:p w14:paraId="1F51118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41A65C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5: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три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слоя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свёртки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+ pooling</w:t>
      </w:r>
    </w:p>
    <w:p w14:paraId="03BF2ED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activation=activation_block5, padding='same'))</w:t>
      </w:r>
    </w:p>
    <w:p w14:paraId="587442F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F39262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activation=activation_block5, padding='same'))</w:t>
      </w:r>
    </w:p>
    <w:p w14:paraId="4E78FFF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3001B9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activation=activation_block5, padding='same'))</w:t>
      </w:r>
    </w:p>
    <w:p w14:paraId="062E610C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C4DB4E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MaxPooling2D((2, 2), strides=(2, 2)))</w:t>
      </w:r>
    </w:p>
    <w:p w14:paraId="0C217D2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BC9F67C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Полносвязная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сеть</w:t>
      </w:r>
      <w:proofErr w:type="spellEnd"/>
    </w:p>
    <w:p w14:paraId="0E01E64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Flatten())</w:t>
      </w:r>
    </w:p>
    <w:p w14:paraId="79EC667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Dense(4096, activation=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activation_dense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D22FAC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Dropout(0.5))</w:t>
      </w:r>
    </w:p>
    <w:p w14:paraId="41FB9CB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Dense(4096, activation=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activation_dense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CB77B5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Dropout(0.5))</w:t>
      </w:r>
    </w:p>
    <w:p w14:paraId="560352D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Dense(classes, activation='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588D7F08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74F44F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optimizer='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adam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loss='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categorical_crossentropy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metrics=['accuracy', 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mse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4714FF76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B991BE6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model</w:t>
      </w:r>
    </w:p>
    <w:p w14:paraId="0BD00BB8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75E380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create_model_vgg19(classes,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input_shape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=(224, 224, 3), activation_block1='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activation_block2='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0499635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   activation_block3='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activation_block4='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activation_block5='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0B854D9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               activation</w:t>
      </w:r>
      <w:r w:rsidRPr="00A10FD7">
        <w:rPr>
          <w:rFonts w:ascii="Courier New" w:hAnsi="Courier New" w:cs="Courier New"/>
          <w:sz w:val="20"/>
          <w:szCs w:val="20"/>
        </w:rPr>
        <w:t>_</w:t>
      </w:r>
      <w:r w:rsidRPr="00A10FD7">
        <w:rPr>
          <w:rFonts w:ascii="Courier New" w:hAnsi="Courier New" w:cs="Courier New"/>
          <w:sz w:val="20"/>
          <w:szCs w:val="20"/>
          <w:lang w:val="en-US"/>
        </w:rPr>
        <w:t>dense</w:t>
      </w:r>
      <w:r w:rsidRPr="00A10FD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A10FD7">
        <w:rPr>
          <w:rFonts w:ascii="Courier New" w:hAnsi="Courier New" w:cs="Courier New"/>
          <w:sz w:val="20"/>
          <w:szCs w:val="20"/>
        </w:rPr>
        <w:t>'):</w:t>
      </w:r>
    </w:p>
    <w:p w14:paraId="13FF325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14:paraId="4039FC5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14:paraId="0B92177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# Построение и компиляция модели </w:t>
      </w:r>
      <w:r w:rsidRPr="00A10FD7">
        <w:rPr>
          <w:rFonts w:ascii="Courier New" w:hAnsi="Courier New" w:cs="Courier New"/>
          <w:sz w:val="20"/>
          <w:szCs w:val="20"/>
          <w:lang w:val="en-US"/>
        </w:rPr>
        <w:t>VGG</w:t>
      </w:r>
      <w:r w:rsidRPr="00A10FD7">
        <w:rPr>
          <w:rFonts w:ascii="Courier New" w:hAnsi="Courier New" w:cs="Courier New"/>
          <w:sz w:val="20"/>
          <w:szCs w:val="20"/>
        </w:rPr>
        <w:t>19</w:t>
      </w:r>
    </w:p>
    <w:p w14:paraId="7E9B91E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Sequential()</w:t>
      </w:r>
    </w:p>
    <w:p w14:paraId="31399BB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A18AADC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1: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два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слоя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свёртки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+ pooling</w:t>
      </w:r>
    </w:p>
    <w:p w14:paraId="6F5F5D6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input_shape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8906F46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Conv2D(64, (3, 3), activation=activation_block1, padding='same'))</w:t>
      </w:r>
    </w:p>
    <w:p w14:paraId="1809A55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5183346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Conv2D(64, (3, 3), activation=activation_block1, padding='same'))</w:t>
      </w:r>
    </w:p>
    <w:p w14:paraId="4C73E14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495C99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MaxPooling2D((2, 2), strides=(2, 2)))</w:t>
      </w:r>
    </w:p>
    <w:p w14:paraId="51628DA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CE2030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2: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два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слоя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свёртки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+ pooling</w:t>
      </w:r>
    </w:p>
    <w:p w14:paraId="159C2EC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Conv2D(128, (3, 3), activation=activation_block2, padding='same'))</w:t>
      </w:r>
    </w:p>
    <w:p w14:paraId="23BBDB2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8D2D32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Conv2D(128, (3, 3), activation=activation_block2, padding='same'))</w:t>
      </w:r>
    </w:p>
    <w:p w14:paraId="4AFBB8F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5F4ADBC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MaxPooling2D((2, 2), strides=(2, 2)))</w:t>
      </w:r>
    </w:p>
    <w:p w14:paraId="06B9C76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022DC6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3: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четыре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слоя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свёртки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+ pooling</w:t>
      </w:r>
    </w:p>
    <w:p w14:paraId="746D770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Conv2D(256, (3, 3), activation=activation_block3, padding='same'))</w:t>
      </w:r>
    </w:p>
    <w:p w14:paraId="267B9F0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F8FDF5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Conv2D(256, (3, 3), activation=activation_block3, padding='same'))</w:t>
      </w:r>
    </w:p>
    <w:p w14:paraId="7D7942E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009BBB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Conv2D(256, (3, 3), activation=activation_block3, padding='same'))</w:t>
      </w:r>
    </w:p>
    <w:p w14:paraId="007437A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5889E8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Conv2D(256, (3, 3), activation=activation_block3, padding='same'))</w:t>
      </w:r>
    </w:p>
    <w:p w14:paraId="65372B4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0839CD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MaxPooling2D((2, 2), strides=(2, 2)))</w:t>
      </w:r>
    </w:p>
    <w:p w14:paraId="2424A31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C92ACE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4: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четыре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слоя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свёртки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+ pooling</w:t>
      </w:r>
    </w:p>
    <w:p w14:paraId="11FF450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activation=activation_block4, padding='same'))</w:t>
      </w:r>
    </w:p>
    <w:p w14:paraId="0907D8B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D12912C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activation=activation_block4, padding='same'))</w:t>
      </w:r>
    </w:p>
    <w:p w14:paraId="1C57F58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5737D9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activation=activation_block4, padding='same'))</w:t>
      </w:r>
    </w:p>
    <w:p w14:paraId="6AA59DC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EA30E2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activation=activation_block4, padding='same'))</w:t>
      </w:r>
    </w:p>
    <w:p w14:paraId="0062916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07044D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MaxPooling2D((2, 2), strides=(2, 2)))</w:t>
      </w:r>
    </w:p>
    <w:p w14:paraId="4E0D45E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E3F31F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5: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четыре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слоя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свёртки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+ pooling</w:t>
      </w:r>
    </w:p>
    <w:p w14:paraId="096DA1E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activation=activation_block5, padding='same'))</w:t>
      </w:r>
    </w:p>
    <w:p w14:paraId="4DE929C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4F5AC9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activation=activation_block5, padding='same'))</w:t>
      </w:r>
    </w:p>
    <w:p w14:paraId="5FEACDC8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DE562F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activation=activation_block5, padding='same'))</w:t>
      </w:r>
    </w:p>
    <w:p w14:paraId="7411D05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A720E5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Conv2D(512, (3, 3), activation=activation_block5, padding='same'))</w:t>
      </w:r>
    </w:p>
    <w:p w14:paraId="349DFCB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BatchNormalization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BF41C9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MaxPooling2D((2, 2), strides=(2, 2)))</w:t>
      </w:r>
    </w:p>
    <w:p w14:paraId="4EFABF1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481286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Полносвязная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сеть</w:t>
      </w:r>
      <w:proofErr w:type="spellEnd"/>
    </w:p>
    <w:p w14:paraId="69F7AB7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Flatten())</w:t>
      </w:r>
    </w:p>
    <w:p w14:paraId="5D7AE3D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Dense(4096, activation=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activation_dense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E831AC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Dropout(0.5))</w:t>
      </w:r>
    </w:p>
    <w:p w14:paraId="16A7FBB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Dense(4096, activation=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activation_dense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56FB19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Dropout(0.5))</w:t>
      </w:r>
    </w:p>
    <w:p w14:paraId="68FD6E4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Dense(classes, activation='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5D7BC9D8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0FB449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optimizer='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adam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loss='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categorical_crossentropy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metrics=['accuracy', 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mse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7282A4D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8FA226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model</w:t>
      </w:r>
    </w:p>
    <w:p w14:paraId="4F0569C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DB709C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train_model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(model,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epochs,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 verbose):</w:t>
      </w:r>
    </w:p>
    <w:p w14:paraId="11FDCF2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1012B8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4EF35B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7EC108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epochs=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epochs,</w:t>
      </w:r>
    </w:p>
    <w:p w14:paraId="1644137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CAAB98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verbose=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verbose,</w:t>
      </w:r>
    </w:p>
    <w:p w14:paraId="4C9D5ED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validation_data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C4B56C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10FD7">
        <w:rPr>
          <w:rFonts w:ascii="Courier New" w:hAnsi="Courier New" w:cs="Courier New"/>
          <w:sz w:val="20"/>
          <w:szCs w:val="20"/>
        </w:rPr>
        <w:t>)</w:t>
      </w:r>
    </w:p>
    <w:p w14:paraId="014D353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14:paraId="09FF2A7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10FD7">
        <w:rPr>
          <w:rFonts w:ascii="Courier New" w:hAnsi="Courier New" w:cs="Courier New"/>
          <w:sz w:val="20"/>
          <w:szCs w:val="20"/>
        </w:rPr>
        <w:t xml:space="preserve"> </w:t>
      </w:r>
      <w:r w:rsidRPr="00A10FD7">
        <w:rPr>
          <w:rFonts w:ascii="Courier New" w:hAnsi="Courier New" w:cs="Courier New"/>
          <w:sz w:val="20"/>
          <w:szCs w:val="20"/>
          <w:lang w:val="en-US"/>
        </w:rPr>
        <w:t>history</w:t>
      </w:r>
      <w:r w:rsidRPr="00A10FD7">
        <w:rPr>
          <w:rFonts w:ascii="Courier New" w:hAnsi="Courier New" w:cs="Courier New"/>
          <w:sz w:val="20"/>
          <w:szCs w:val="20"/>
        </w:rPr>
        <w:t xml:space="preserve">, </w:t>
      </w:r>
      <w:r w:rsidRPr="00A10FD7">
        <w:rPr>
          <w:rFonts w:ascii="Courier New" w:hAnsi="Courier New" w:cs="Courier New"/>
          <w:sz w:val="20"/>
          <w:szCs w:val="20"/>
          <w:lang w:val="en-US"/>
        </w:rPr>
        <w:t>model</w:t>
      </w:r>
    </w:p>
    <w:p w14:paraId="1D0BF20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</w:p>
    <w:p w14:paraId="6E5054E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># Ограничение количества изображений на класс</w:t>
      </w:r>
    </w:p>
    <w:p w14:paraId="1AD7565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limit_images_per_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'labs/lab2/task1/content', 2000)</w:t>
      </w:r>
    </w:p>
    <w:p w14:paraId="52180D1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FBA074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># Деление выборки на тренировочную и тестовую</w:t>
      </w:r>
    </w:p>
    <w:p w14:paraId="1EB5772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split_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dataset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'labs/lab2/task1/content', 'labs/lab2/task1/dataset/train', 'labs/lab2/task1/dataset/test',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=0.2,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=42)</w:t>
      </w:r>
    </w:p>
    <w:p w14:paraId="32A7BBC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7DA864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># Создание генераторов для тренировки и тестирования</w:t>
      </w:r>
    </w:p>
    <w:p w14:paraId="455DF6E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load_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dataset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'labs/lab2/task1/dataset/train', 'labs/lab2/task1/dataset/test',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image_size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=(64, 64))</w:t>
      </w:r>
    </w:p>
    <w:p w14:paraId="40D5129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936360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># Создание папки для сохранения обученных моделей</w:t>
      </w:r>
    </w:p>
    <w:p w14:paraId="3FC4170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os.makedirs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'labs/lab2/task1/models',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exist_ok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60B3D82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E7953D8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# Тренировка и вывод точности моделей </w:t>
      </w:r>
      <w:r w:rsidRPr="00A10FD7">
        <w:rPr>
          <w:rFonts w:ascii="Courier New" w:hAnsi="Courier New" w:cs="Courier New"/>
          <w:sz w:val="20"/>
          <w:szCs w:val="20"/>
          <w:lang w:val="en-US"/>
        </w:rPr>
        <w:t>VGG</w:t>
      </w:r>
      <w:r w:rsidRPr="00A10FD7">
        <w:rPr>
          <w:rFonts w:ascii="Courier New" w:hAnsi="Courier New" w:cs="Courier New"/>
          <w:sz w:val="20"/>
          <w:szCs w:val="20"/>
        </w:rPr>
        <w:t>16</w:t>
      </w:r>
    </w:p>
    <w:p w14:paraId="3F927E5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hidden_layer_activations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['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leaky_relu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gelu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', 'swish']</w:t>
      </w:r>
    </w:p>
    <w:p w14:paraId="720535E7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>models_vgg16 = []</w:t>
      </w:r>
    </w:p>
    <w:p w14:paraId="4CF1D38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>trained_models_vgg16 = []</w:t>
      </w:r>
    </w:p>
    <w:p w14:paraId="744BEDF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>historys_vgg16 = []</w:t>
      </w:r>
    </w:p>
    <w:p w14:paraId="1FF5822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hidden_layer_activations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288F3FE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model = create_model_vgg16(6, (64, 64, 3),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hidden_layer_activations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hidden_layer_activations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hidden_layer_activations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hidden_layer_activations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hidden_layer_activations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A94498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models_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vgg16.append(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model)</w:t>
      </w:r>
    </w:p>
    <w:p w14:paraId="45D699F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trained_model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train_model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(model,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 5, 32, 0)</w:t>
      </w:r>
    </w:p>
    <w:p w14:paraId="54DE4ABD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trained_models_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vgg16.append(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trained_model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E6079A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historys_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vgg16.append(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history)</w:t>
      </w:r>
    </w:p>
    <w:p w14:paraId="09BEA213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trained_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model.save(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f'labs/lab2/task1/models/model_vgg16({i+1}).keras')</w:t>
      </w:r>
    </w:p>
    <w:p w14:paraId="715C6194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'VGG16(' +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(i+1) + '): ' + 'Accuracy = ' + '{:.5f}'.format(historys_vgg16[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].history['accuracy'][-1]))</w:t>
      </w:r>
    </w:p>
    <w:p w14:paraId="0018713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4BB132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</w:rPr>
      </w:pPr>
      <w:r w:rsidRPr="00A10FD7">
        <w:rPr>
          <w:rFonts w:ascii="Courier New" w:hAnsi="Courier New" w:cs="Courier New"/>
          <w:sz w:val="20"/>
          <w:szCs w:val="20"/>
        </w:rPr>
        <w:t xml:space="preserve"># Тренировка и вывод точности моделей </w:t>
      </w:r>
      <w:r w:rsidRPr="00A10FD7">
        <w:rPr>
          <w:rFonts w:ascii="Courier New" w:hAnsi="Courier New" w:cs="Courier New"/>
          <w:sz w:val="20"/>
          <w:szCs w:val="20"/>
          <w:lang w:val="en-US"/>
        </w:rPr>
        <w:t>VGG</w:t>
      </w:r>
      <w:r w:rsidRPr="00A10FD7">
        <w:rPr>
          <w:rFonts w:ascii="Courier New" w:hAnsi="Courier New" w:cs="Courier New"/>
          <w:sz w:val="20"/>
          <w:szCs w:val="20"/>
        </w:rPr>
        <w:t>19</w:t>
      </w:r>
    </w:p>
    <w:p w14:paraId="57DBB64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>models_vgg19 = []</w:t>
      </w:r>
    </w:p>
    <w:p w14:paraId="22EBF4B2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>trained_models_vgg19 = []</w:t>
      </w:r>
    </w:p>
    <w:p w14:paraId="511707A9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>historys_vgg19 = []</w:t>
      </w:r>
    </w:p>
    <w:p w14:paraId="7B8DC4AB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hidden_layer_activations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08BED201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model = create_model_vgg19(6, (64, 64, 3),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hidden_layer_activations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hidden_layer_activations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hidden_layer_activations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hidden_layer_activations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hidden_layer_activations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B8B29D6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models_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vgg19.append(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model)</w:t>
      </w:r>
    </w:p>
    <w:p w14:paraId="44D0B66E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trained_model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train_model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(model,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train_generator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test_generator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, 5, 32, 0)</w:t>
      </w:r>
    </w:p>
    <w:p w14:paraId="15F382F0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trained_models_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vgg19.append(</w:t>
      </w:r>
      <w:proofErr w:type="spellStart"/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trained_model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F2F705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historys_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vgg19.append(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history)</w:t>
      </w:r>
    </w:p>
    <w:p w14:paraId="38FB5FBF" w14:textId="77777777" w:rsidR="00A10FD7" w:rsidRPr="00A10FD7" w:rsidRDefault="00A10FD7" w:rsidP="00A10FD7">
      <w:pPr>
        <w:spacing w:after="0"/>
        <w:ind w:firstLine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trained_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model.save(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>f'labs/lab2/task1/models/model_vgg19({i+1}).keras')</w:t>
      </w:r>
    </w:p>
    <w:p w14:paraId="1EDA864A" w14:textId="1E94EF91" w:rsidR="004B0BC2" w:rsidRPr="00D61236" w:rsidRDefault="00A10FD7" w:rsidP="00A10FD7">
      <w:pPr>
        <w:spacing w:after="0"/>
        <w:ind w:firstLine="0"/>
        <w:contextualSpacing/>
        <w:rPr>
          <w:rFonts w:cs="Times New Roman"/>
          <w:lang w:val="en-US"/>
        </w:rPr>
      </w:pPr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0FD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10FD7">
        <w:rPr>
          <w:rFonts w:ascii="Courier New" w:hAnsi="Courier New" w:cs="Courier New"/>
          <w:sz w:val="20"/>
          <w:szCs w:val="20"/>
          <w:lang w:val="en-US"/>
        </w:rPr>
        <w:t xml:space="preserve">'VGG19(' + 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(i+1) + '): ' + 'Accuracy = ' + '{:.5f}'.format(historys_vgg19[</w:t>
      </w:r>
      <w:proofErr w:type="spellStart"/>
      <w:r w:rsidRPr="00A10F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0FD7">
        <w:rPr>
          <w:rFonts w:ascii="Courier New" w:hAnsi="Courier New" w:cs="Courier New"/>
          <w:sz w:val="20"/>
          <w:szCs w:val="20"/>
          <w:lang w:val="en-US"/>
        </w:rPr>
        <w:t>].history['accuracy'][-1]))</w:t>
      </w:r>
    </w:p>
    <w:sectPr w:rsidR="004B0BC2" w:rsidRPr="00D61236" w:rsidSect="00770F81"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86C99" w14:textId="77777777" w:rsidR="00092006" w:rsidRDefault="00092006" w:rsidP="006E79D5">
      <w:pPr>
        <w:spacing w:after="0" w:line="240" w:lineRule="auto"/>
      </w:pPr>
      <w:r>
        <w:separator/>
      </w:r>
    </w:p>
  </w:endnote>
  <w:endnote w:type="continuationSeparator" w:id="0">
    <w:p w14:paraId="36DB095E" w14:textId="77777777" w:rsidR="00092006" w:rsidRDefault="00092006" w:rsidP="006E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8"/>
      </w:rPr>
      <w:id w:val="-186907680"/>
      <w:docPartObj>
        <w:docPartGallery w:val="Page Numbers (Bottom of Page)"/>
        <w:docPartUnique/>
      </w:docPartObj>
    </w:sdtPr>
    <w:sdtContent>
      <w:p w14:paraId="5A23F460" w14:textId="64F34435" w:rsidR="00770F81" w:rsidRPr="000168B5" w:rsidRDefault="00770F81">
        <w:pPr>
          <w:pStyle w:val="a8"/>
          <w:jc w:val="right"/>
          <w:rPr>
            <w:rFonts w:cs="Times New Roman"/>
            <w:szCs w:val="28"/>
          </w:rPr>
        </w:pPr>
        <w:r w:rsidRPr="000168B5">
          <w:rPr>
            <w:rFonts w:cs="Times New Roman"/>
            <w:szCs w:val="28"/>
          </w:rPr>
          <w:fldChar w:fldCharType="begin"/>
        </w:r>
        <w:r w:rsidRPr="000168B5">
          <w:rPr>
            <w:rFonts w:cs="Times New Roman"/>
            <w:szCs w:val="28"/>
          </w:rPr>
          <w:instrText>PAGE   \* MERGEFORMAT</w:instrText>
        </w:r>
        <w:r w:rsidRPr="000168B5">
          <w:rPr>
            <w:rFonts w:cs="Times New Roman"/>
            <w:szCs w:val="28"/>
          </w:rPr>
          <w:fldChar w:fldCharType="separate"/>
        </w:r>
        <w:r w:rsidR="00A10FD7">
          <w:rPr>
            <w:rFonts w:cs="Times New Roman"/>
            <w:noProof/>
            <w:szCs w:val="28"/>
          </w:rPr>
          <w:t>10</w:t>
        </w:r>
        <w:r w:rsidRPr="000168B5">
          <w:rPr>
            <w:rFonts w:cs="Times New Roman"/>
            <w:szCs w:val="28"/>
          </w:rPr>
          <w:fldChar w:fldCharType="end"/>
        </w:r>
      </w:p>
    </w:sdtContent>
  </w:sdt>
  <w:p w14:paraId="19D29BD8" w14:textId="77777777" w:rsidR="00770F81" w:rsidRPr="000168B5" w:rsidRDefault="00770F81" w:rsidP="000168B5">
    <w:pPr>
      <w:pStyle w:val="a8"/>
      <w:ind w:left="4320" w:firstLine="0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AD1F4" w14:textId="77777777" w:rsidR="00092006" w:rsidRDefault="00092006" w:rsidP="006E79D5">
      <w:pPr>
        <w:spacing w:after="0" w:line="240" w:lineRule="auto"/>
      </w:pPr>
      <w:r>
        <w:separator/>
      </w:r>
    </w:p>
  </w:footnote>
  <w:footnote w:type="continuationSeparator" w:id="0">
    <w:p w14:paraId="15B457AE" w14:textId="77777777" w:rsidR="00092006" w:rsidRDefault="00092006" w:rsidP="006E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1ECE"/>
    <w:multiLevelType w:val="hybridMultilevel"/>
    <w:tmpl w:val="1DA83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3750CC"/>
    <w:multiLevelType w:val="hybridMultilevel"/>
    <w:tmpl w:val="F0F22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2349EA"/>
    <w:multiLevelType w:val="hybridMultilevel"/>
    <w:tmpl w:val="A86E28E0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28E685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A0F6A"/>
    <w:multiLevelType w:val="hybridMultilevel"/>
    <w:tmpl w:val="EA625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11218D"/>
    <w:multiLevelType w:val="hybridMultilevel"/>
    <w:tmpl w:val="C7FE1510"/>
    <w:lvl w:ilvl="0" w:tplc="CC8E02E2">
      <w:start w:val="1"/>
      <w:numFmt w:val="decimal"/>
      <w:lvlText w:val="%1"/>
      <w:lvlJc w:val="right"/>
      <w:pPr>
        <w:ind w:left="430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75CA7"/>
    <w:multiLevelType w:val="hybridMultilevel"/>
    <w:tmpl w:val="9460B146"/>
    <w:lvl w:ilvl="0" w:tplc="00F6263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1321B5"/>
    <w:multiLevelType w:val="multilevel"/>
    <w:tmpl w:val="B6B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5C6687"/>
    <w:multiLevelType w:val="hybridMultilevel"/>
    <w:tmpl w:val="41EEA51C"/>
    <w:lvl w:ilvl="0" w:tplc="8AC091CE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FBA6AF2"/>
    <w:multiLevelType w:val="hybridMultilevel"/>
    <w:tmpl w:val="14CADE2E"/>
    <w:lvl w:ilvl="0" w:tplc="00F62638">
      <w:start w:val="1"/>
      <w:numFmt w:val="decimal"/>
      <w:lvlText w:val="%1"/>
      <w:lvlJc w:val="left"/>
      <w:pPr>
        <w:ind w:left="358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9">
    <w:nsid w:val="207E2A4F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40454"/>
    <w:multiLevelType w:val="hybridMultilevel"/>
    <w:tmpl w:val="93A4A988"/>
    <w:lvl w:ilvl="0" w:tplc="00F62638">
      <w:start w:val="1"/>
      <w:numFmt w:val="decimal"/>
      <w:lvlText w:val="%1"/>
      <w:lvlJc w:val="left"/>
      <w:pPr>
        <w:ind w:left="214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>
    <w:nsid w:val="24AB6F24"/>
    <w:multiLevelType w:val="hybridMultilevel"/>
    <w:tmpl w:val="10E44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9E1C50"/>
    <w:multiLevelType w:val="hybridMultilevel"/>
    <w:tmpl w:val="CF64D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CE68C1"/>
    <w:multiLevelType w:val="multilevel"/>
    <w:tmpl w:val="FA4C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5D712F"/>
    <w:multiLevelType w:val="multilevel"/>
    <w:tmpl w:val="C69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793F01"/>
    <w:multiLevelType w:val="hybridMultilevel"/>
    <w:tmpl w:val="879ABE50"/>
    <w:lvl w:ilvl="0" w:tplc="541622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7B1724"/>
    <w:multiLevelType w:val="multilevel"/>
    <w:tmpl w:val="0DB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3C05F9"/>
    <w:multiLevelType w:val="hybridMultilevel"/>
    <w:tmpl w:val="8BAEFE34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E1939"/>
    <w:multiLevelType w:val="hybridMultilevel"/>
    <w:tmpl w:val="B5F61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D227D4E"/>
    <w:multiLevelType w:val="hybridMultilevel"/>
    <w:tmpl w:val="D974B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D373A4F"/>
    <w:multiLevelType w:val="hybridMultilevel"/>
    <w:tmpl w:val="52FCEA04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A285A"/>
    <w:multiLevelType w:val="hybridMultilevel"/>
    <w:tmpl w:val="8E56FBEE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618A7"/>
    <w:multiLevelType w:val="hybridMultilevel"/>
    <w:tmpl w:val="ACEEC242"/>
    <w:lvl w:ilvl="0" w:tplc="EFCE3FA6">
      <w:start w:val="1"/>
      <w:numFmt w:val="decimal"/>
      <w:pStyle w:val="a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3">
    <w:nsid w:val="44EC5552"/>
    <w:multiLevelType w:val="hybridMultilevel"/>
    <w:tmpl w:val="FC8E89D0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>
    <w:nsid w:val="45E23DA2"/>
    <w:multiLevelType w:val="multilevel"/>
    <w:tmpl w:val="662AD56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47275EDB"/>
    <w:multiLevelType w:val="multilevel"/>
    <w:tmpl w:val="817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9ED3FB6"/>
    <w:multiLevelType w:val="hybridMultilevel"/>
    <w:tmpl w:val="BE041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B071E89"/>
    <w:multiLevelType w:val="hybridMultilevel"/>
    <w:tmpl w:val="6E288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554D04"/>
    <w:multiLevelType w:val="hybridMultilevel"/>
    <w:tmpl w:val="FD52FA98"/>
    <w:lvl w:ilvl="0" w:tplc="BF18A3D2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5E1DE9"/>
    <w:multiLevelType w:val="hybridMultilevel"/>
    <w:tmpl w:val="799A7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EDD2A07"/>
    <w:multiLevelType w:val="hybridMultilevel"/>
    <w:tmpl w:val="3FF026DE"/>
    <w:lvl w:ilvl="0" w:tplc="541622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5FF535F"/>
    <w:multiLevelType w:val="hybridMultilevel"/>
    <w:tmpl w:val="4D925E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9BA78A8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B230423"/>
    <w:multiLevelType w:val="hybridMultilevel"/>
    <w:tmpl w:val="A0266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4AD0E0A"/>
    <w:multiLevelType w:val="hybridMultilevel"/>
    <w:tmpl w:val="F552E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55C4C2E"/>
    <w:multiLevelType w:val="hybridMultilevel"/>
    <w:tmpl w:val="68D6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62D1532"/>
    <w:multiLevelType w:val="hybridMultilevel"/>
    <w:tmpl w:val="56FA2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EA2C37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2B85490"/>
    <w:multiLevelType w:val="hybridMultilevel"/>
    <w:tmpl w:val="44A265BA"/>
    <w:lvl w:ilvl="0" w:tplc="CC8E02E2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54248CF"/>
    <w:multiLevelType w:val="multilevel"/>
    <w:tmpl w:val="BF28F3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E33184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42B8F"/>
    <w:multiLevelType w:val="hybridMultilevel"/>
    <w:tmpl w:val="36EC7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7F133F0"/>
    <w:multiLevelType w:val="hybridMultilevel"/>
    <w:tmpl w:val="9B80F564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43">
    <w:nsid w:val="79DA75B7"/>
    <w:multiLevelType w:val="multilevel"/>
    <w:tmpl w:val="98C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400A3E"/>
    <w:multiLevelType w:val="multilevel"/>
    <w:tmpl w:val="61AC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17"/>
  </w:num>
  <w:num w:numId="3">
    <w:abstractNumId w:val="40"/>
  </w:num>
  <w:num w:numId="4">
    <w:abstractNumId w:val="9"/>
  </w:num>
  <w:num w:numId="5">
    <w:abstractNumId w:val="28"/>
  </w:num>
  <w:num w:numId="6">
    <w:abstractNumId w:val="21"/>
  </w:num>
  <w:num w:numId="7">
    <w:abstractNumId w:val="2"/>
  </w:num>
  <w:num w:numId="8">
    <w:abstractNumId w:val="7"/>
  </w:num>
  <w:num w:numId="9">
    <w:abstractNumId w:val="20"/>
  </w:num>
  <w:num w:numId="10">
    <w:abstractNumId w:val="5"/>
  </w:num>
  <w:num w:numId="11">
    <w:abstractNumId w:val="10"/>
  </w:num>
  <w:num w:numId="12">
    <w:abstractNumId w:val="23"/>
  </w:num>
  <w:num w:numId="13">
    <w:abstractNumId w:val="42"/>
  </w:num>
  <w:num w:numId="14">
    <w:abstractNumId w:val="8"/>
  </w:num>
  <w:num w:numId="15">
    <w:abstractNumId w:val="4"/>
  </w:num>
  <w:num w:numId="16">
    <w:abstractNumId w:val="35"/>
  </w:num>
  <w:num w:numId="17">
    <w:abstractNumId w:val="37"/>
  </w:num>
  <w:num w:numId="18">
    <w:abstractNumId w:val="32"/>
  </w:num>
  <w:num w:numId="19">
    <w:abstractNumId w:val="34"/>
  </w:num>
  <w:num w:numId="20">
    <w:abstractNumId w:val="38"/>
  </w:num>
  <w:num w:numId="21">
    <w:abstractNumId w:val="22"/>
  </w:num>
  <w:num w:numId="22">
    <w:abstractNumId w:val="26"/>
  </w:num>
  <w:num w:numId="23">
    <w:abstractNumId w:val="18"/>
  </w:num>
  <w:num w:numId="24">
    <w:abstractNumId w:val="1"/>
  </w:num>
  <w:num w:numId="25">
    <w:abstractNumId w:val="41"/>
  </w:num>
  <w:num w:numId="26">
    <w:abstractNumId w:val="44"/>
  </w:num>
  <w:num w:numId="27">
    <w:abstractNumId w:val="39"/>
  </w:num>
  <w:num w:numId="28">
    <w:abstractNumId w:val="25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1"/>
  </w:num>
  <w:num w:numId="32">
    <w:abstractNumId w:val="43"/>
  </w:num>
  <w:num w:numId="33">
    <w:abstractNumId w:val="16"/>
  </w:num>
  <w:num w:numId="34">
    <w:abstractNumId w:val="6"/>
  </w:num>
  <w:num w:numId="35">
    <w:abstractNumId w:val="13"/>
  </w:num>
  <w:num w:numId="36">
    <w:abstractNumId w:val="31"/>
  </w:num>
  <w:num w:numId="37">
    <w:abstractNumId w:val="19"/>
  </w:num>
  <w:num w:numId="38">
    <w:abstractNumId w:val="29"/>
  </w:num>
  <w:num w:numId="39">
    <w:abstractNumId w:val="12"/>
  </w:num>
  <w:num w:numId="40">
    <w:abstractNumId w:val="0"/>
  </w:num>
  <w:num w:numId="41">
    <w:abstractNumId w:val="27"/>
  </w:num>
  <w:num w:numId="42">
    <w:abstractNumId w:val="33"/>
  </w:num>
  <w:num w:numId="43">
    <w:abstractNumId w:val="24"/>
  </w:num>
  <w:num w:numId="44">
    <w:abstractNumId w:val="3"/>
  </w:num>
  <w:num w:numId="45">
    <w:abstractNumId w:val="3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64"/>
    <w:rsid w:val="00004327"/>
    <w:rsid w:val="000168B5"/>
    <w:rsid w:val="00024372"/>
    <w:rsid w:val="00026AE6"/>
    <w:rsid w:val="00034CB0"/>
    <w:rsid w:val="00045B14"/>
    <w:rsid w:val="00045DDC"/>
    <w:rsid w:val="00051A38"/>
    <w:rsid w:val="00066C11"/>
    <w:rsid w:val="00077B42"/>
    <w:rsid w:val="00080C12"/>
    <w:rsid w:val="00086EA9"/>
    <w:rsid w:val="00091FEC"/>
    <w:rsid w:val="00092006"/>
    <w:rsid w:val="00094CA6"/>
    <w:rsid w:val="000A1C1F"/>
    <w:rsid w:val="000A6591"/>
    <w:rsid w:val="000E6069"/>
    <w:rsid w:val="000F0E20"/>
    <w:rsid w:val="000F1654"/>
    <w:rsid w:val="000F2E3D"/>
    <w:rsid w:val="000F4840"/>
    <w:rsid w:val="000F514E"/>
    <w:rsid w:val="000F54A6"/>
    <w:rsid w:val="000F7DB4"/>
    <w:rsid w:val="00102512"/>
    <w:rsid w:val="00103C2F"/>
    <w:rsid w:val="00112436"/>
    <w:rsid w:val="0011548C"/>
    <w:rsid w:val="0011724B"/>
    <w:rsid w:val="00125F37"/>
    <w:rsid w:val="00140874"/>
    <w:rsid w:val="00156371"/>
    <w:rsid w:val="00177385"/>
    <w:rsid w:val="00192F6C"/>
    <w:rsid w:val="001A0C28"/>
    <w:rsid w:val="001A346F"/>
    <w:rsid w:val="001A38BF"/>
    <w:rsid w:val="001A3901"/>
    <w:rsid w:val="001B5432"/>
    <w:rsid w:val="001C7833"/>
    <w:rsid w:val="001D25A5"/>
    <w:rsid w:val="001D2D79"/>
    <w:rsid w:val="001D6145"/>
    <w:rsid w:val="001E1373"/>
    <w:rsid w:val="001F3E15"/>
    <w:rsid w:val="001F4F90"/>
    <w:rsid w:val="0020163A"/>
    <w:rsid w:val="00201B37"/>
    <w:rsid w:val="0020617E"/>
    <w:rsid w:val="002073F1"/>
    <w:rsid w:val="0021028E"/>
    <w:rsid w:val="00214539"/>
    <w:rsid w:val="002253A5"/>
    <w:rsid w:val="002564F6"/>
    <w:rsid w:val="00261BD9"/>
    <w:rsid w:val="0026299C"/>
    <w:rsid w:val="002670B5"/>
    <w:rsid w:val="00271DD6"/>
    <w:rsid w:val="00273088"/>
    <w:rsid w:val="002773E8"/>
    <w:rsid w:val="00280DD4"/>
    <w:rsid w:val="002836E7"/>
    <w:rsid w:val="00287E25"/>
    <w:rsid w:val="00287F44"/>
    <w:rsid w:val="00297B16"/>
    <w:rsid w:val="002A24AE"/>
    <w:rsid w:val="002A5ED3"/>
    <w:rsid w:val="002C41F0"/>
    <w:rsid w:val="002F0CCB"/>
    <w:rsid w:val="00300171"/>
    <w:rsid w:val="00315052"/>
    <w:rsid w:val="00326293"/>
    <w:rsid w:val="003266E0"/>
    <w:rsid w:val="003338DF"/>
    <w:rsid w:val="003338E5"/>
    <w:rsid w:val="003412D9"/>
    <w:rsid w:val="00342D64"/>
    <w:rsid w:val="0034312A"/>
    <w:rsid w:val="003636DD"/>
    <w:rsid w:val="00366CFB"/>
    <w:rsid w:val="003709CB"/>
    <w:rsid w:val="00385E5C"/>
    <w:rsid w:val="00391A05"/>
    <w:rsid w:val="003969E5"/>
    <w:rsid w:val="003A0A13"/>
    <w:rsid w:val="003C0F74"/>
    <w:rsid w:val="003C3150"/>
    <w:rsid w:val="003D2282"/>
    <w:rsid w:val="003D552B"/>
    <w:rsid w:val="003E0B66"/>
    <w:rsid w:val="003F139A"/>
    <w:rsid w:val="004022DD"/>
    <w:rsid w:val="004033BD"/>
    <w:rsid w:val="0040451E"/>
    <w:rsid w:val="00411695"/>
    <w:rsid w:val="004136E6"/>
    <w:rsid w:val="00423A98"/>
    <w:rsid w:val="00427DC4"/>
    <w:rsid w:val="00427E5C"/>
    <w:rsid w:val="00427F48"/>
    <w:rsid w:val="00443C0E"/>
    <w:rsid w:val="00451A3C"/>
    <w:rsid w:val="004522EF"/>
    <w:rsid w:val="00453DCC"/>
    <w:rsid w:val="004572A2"/>
    <w:rsid w:val="004709A7"/>
    <w:rsid w:val="0047351B"/>
    <w:rsid w:val="0047692F"/>
    <w:rsid w:val="004828DE"/>
    <w:rsid w:val="00487759"/>
    <w:rsid w:val="004A6BFC"/>
    <w:rsid w:val="004B0BC2"/>
    <w:rsid w:val="004B1EB1"/>
    <w:rsid w:val="004B4C7F"/>
    <w:rsid w:val="004C3181"/>
    <w:rsid w:val="004E7E76"/>
    <w:rsid w:val="00501765"/>
    <w:rsid w:val="00504478"/>
    <w:rsid w:val="0050460E"/>
    <w:rsid w:val="00505D83"/>
    <w:rsid w:val="00516671"/>
    <w:rsid w:val="0052292F"/>
    <w:rsid w:val="00524D81"/>
    <w:rsid w:val="005272BF"/>
    <w:rsid w:val="00532FE4"/>
    <w:rsid w:val="00533915"/>
    <w:rsid w:val="0053557E"/>
    <w:rsid w:val="00543F35"/>
    <w:rsid w:val="00546462"/>
    <w:rsid w:val="005501B4"/>
    <w:rsid w:val="00553CC7"/>
    <w:rsid w:val="00561D1A"/>
    <w:rsid w:val="00564385"/>
    <w:rsid w:val="0057356A"/>
    <w:rsid w:val="0057502A"/>
    <w:rsid w:val="005767A6"/>
    <w:rsid w:val="005813E8"/>
    <w:rsid w:val="005A20D6"/>
    <w:rsid w:val="005A2612"/>
    <w:rsid w:val="005A65B7"/>
    <w:rsid w:val="005B468E"/>
    <w:rsid w:val="005C1922"/>
    <w:rsid w:val="005C469C"/>
    <w:rsid w:val="005C638E"/>
    <w:rsid w:val="005D1904"/>
    <w:rsid w:val="005D4EC7"/>
    <w:rsid w:val="005E2CA1"/>
    <w:rsid w:val="005E3528"/>
    <w:rsid w:val="005E41F6"/>
    <w:rsid w:val="005F69CE"/>
    <w:rsid w:val="006150A5"/>
    <w:rsid w:val="0062163E"/>
    <w:rsid w:val="00623FF6"/>
    <w:rsid w:val="006253E0"/>
    <w:rsid w:val="00626934"/>
    <w:rsid w:val="00642CA9"/>
    <w:rsid w:val="00651B5B"/>
    <w:rsid w:val="00655476"/>
    <w:rsid w:val="00656082"/>
    <w:rsid w:val="00656CB8"/>
    <w:rsid w:val="0068418A"/>
    <w:rsid w:val="006861B9"/>
    <w:rsid w:val="00694A3B"/>
    <w:rsid w:val="006A0986"/>
    <w:rsid w:val="006A52F9"/>
    <w:rsid w:val="006B6A7C"/>
    <w:rsid w:val="006C0CB3"/>
    <w:rsid w:val="006D493E"/>
    <w:rsid w:val="006E1F40"/>
    <w:rsid w:val="006E33F1"/>
    <w:rsid w:val="006E4D66"/>
    <w:rsid w:val="006E79D5"/>
    <w:rsid w:val="006F045C"/>
    <w:rsid w:val="006F51A6"/>
    <w:rsid w:val="00701DB2"/>
    <w:rsid w:val="00707CA4"/>
    <w:rsid w:val="00713B5A"/>
    <w:rsid w:val="00723A68"/>
    <w:rsid w:val="00723BFC"/>
    <w:rsid w:val="007250B0"/>
    <w:rsid w:val="00735410"/>
    <w:rsid w:val="00743710"/>
    <w:rsid w:val="00744056"/>
    <w:rsid w:val="00744209"/>
    <w:rsid w:val="00744AA6"/>
    <w:rsid w:val="00744C36"/>
    <w:rsid w:val="0074724A"/>
    <w:rsid w:val="0075140E"/>
    <w:rsid w:val="0075238B"/>
    <w:rsid w:val="00770F81"/>
    <w:rsid w:val="00781110"/>
    <w:rsid w:val="007A6B40"/>
    <w:rsid w:val="007A7F66"/>
    <w:rsid w:val="007B0000"/>
    <w:rsid w:val="007C6D9C"/>
    <w:rsid w:val="007D0E54"/>
    <w:rsid w:val="007E041F"/>
    <w:rsid w:val="007E76F5"/>
    <w:rsid w:val="007F1A6C"/>
    <w:rsid w:val="00805A3C"/>
    <w:rsid w:val="008149DF"/>
    <w:rsid w:val="00815692"/>
    <w:rsid w:val="00817D00"/>
    <w:rsid w:val="00824A3F"/>
    <w:rsid w:val="00826D1B"/>
    <w:rsid w:val="00841AE9"/>
    <w:rsid w:val="008665CD"/>
    <w:rsid w:val="0086789F"/>
    <w:rsid w:val="00875051"/>
    <w:rsid w:val="008816F9"/>
    <w:rsid w:val="00882149"/>
    <w:rsid w:val="0088450D"/>
    <w:rsid w:val="00886B51"/>
    <w:rsid w:val="008B1C44"/>
    <w:rsid w:val="008D20C5"/>
    <w:rsid w:val="008D24D6"/>
    <w:rsid w:val="008D3BD3"/>
    <w:rsid w:val="008D48E0"/>
    <w:rsid w:val="008D751A"/>
    <w:rsid w:val="008E0167"/>
    <w:rsid w:val="008E449B"/>
    <w:rsid w:val="008F638E"/>
    <w:rsid w:val="008F7736"/>
    <w:rsid w:val="00900BDD"/>
    <w:rsid w:val="009015CE"/>
    <w:rsid w:val="00901EEC"/>
    <w:rsid w:val="00903915"/>
    <w:rsid w:val="00907CFA"/>
    <w:rsid w:val="0091105E"/>
    <w:rsid w:val="00912AC8"/>
    <w:rsid w:val="00917E94"/>
    <w:rsid w:val="009261DD"/>
    <w:rsid w:val="00930D5B"/>
    <w:rsid w:val="009326C9"/>
    <w:rsid w:val="009442EF"/>
    <w:rsid w:val="0095029E"/>
    <w:rsid w:val="00962B57"/>
    <w:rsid w:val="009658F4"/>
    <w:rsid w:val="00967935"/>
    <w:rsid w:val="00985842"/>
    <w:rsid w:val="0099240A"/>
    <w:rsid w:val="009A2ADF"/>
    <w:rsid w:val="009A4AC8"/>
    <w:rsid w:val="009A5131"/>
    <w:rsid w:val="009A555B"/>
    <w:rsid w:val="009A7993"/>
    <w:rsid w:val="009B5310"/>
    <w:rsid w:val="009C0B4F"/>
    <w:rsid w:val="009D0DCE"/>
    <w:rsid w:val="009E1350"/>
    <w:rsid w:val="00A03683"/>
    <w:rsid w:val="00A10FD7"/>
    <w:rsid w:val="00A15825"/>
    <w:rsid w:val="00A32919"/>
    <w:rsid w:val="00A439FB"/>
    <w:rsid w:val="00A56D88"/>
    <w:rsid w:val="00A70CD2"/>
    <w:rsid w:val="00A710C5"/>
    <w:rsid w:val="00A71F7C"/>
    <w:rsid w:val="00A83E91"/>
    <w:rsid w:val="00A976E7"/>
    <w:rsid w:val="00AC10EF"/>
    <w:rsid w:val="00AC35BF"/>
    <w:rsid w:val="00AC4708"/>
    <w:rsid w:val="00AC6057"/>
    <w:rsid w:val="00AE3BA6"/>
    <w:rsid w:val="00AE3E17"/>
    <w:rsid w:val="00AE7E99"/>
    <w:rsid w:val="00B02D3F"/>
    <w:rsid w:val="00B176FE"/>
    <w:rsid w:val="00B17FCF"/>
    <w:rsid w:val="00B25318"/>
    <w:rsid w:val="00B37E4B"/>
    <w:rsid w:val="00B517AD"/>
    <w:rsid w:val="00B66D39"/>
    <w:rsid w:val="00B70C51"/>
    <w:rsid w:val="00B875C5"/>
    <w:rsid w:val="00BB1090"/>
    <w:rsid w:val="00BB508F"/>
    <w:rsid w:val="00BB6530"/>
    <w:rsid w:val="00BC175E"/>
    <w:rsid w:val="00BC6934"/>
    <w:rsid w:val="00BD5570"/>
    <w:rsid w:val="00BE2A16"/>
    <w:rsid w:val="00BF5E37"/>
    <w:rsid w:val="00BF713E"/>
    <w:rsid w:val="00C06C0B"/>
    <w:rsid w:val="00C11EA7"/>
    <w:rsid w:val="00C14D73"/>
    <w:rsid w:val="00C22B27"/>
    <w:rsid w:val="00C23BA4"/>
    <w:rsid w:val="00C43E98"/>
    <w:rsid w:val="00C472FD"/>
    <w:rsid w:val="00C476A1"/>
    <w:rsid w:val="00C61A6A"/>
    <w:rsid w:val="00C701F1"/>
    <w:rsid w:val="00C72B3E"/>
    <w:rsid w:val="00C75AEA"/>
    <w:rsid w:val="00C97EBB"/>
    <w:rsid w:val="00CA6261"/>
    <w:rsid w:val="00CA6D99"/>
    <w:rsid w:val="00CE3419"/>
    <w:rsid w:val="00CE55AD"/>
    <w:rsid w:val="00D109F4"/>
    <w:rsid w:val="00D11591"/>
    <w:rsid w:val="00D16E98"/>
    <w:rsid w:val="00D23DD5"/>
    <w:rsid w:val="00D242F8"/>
    <w:rsid w:val="00D2574D"/>
    <w:rsid w:val="00D2575D"/>
    <w:rsid w:val="00D268D3"/>
    <w:rsid w:val="00D313AD"/>
    <w:rsid w:val="00D40196"/>
    <w:rsid w:val="00D4535A"/>
    <w:rsid w:val="00D53622"/>
    <w:rsid w:val="00D5384A"/>
    <w:rsid w:val="00D544F1"/>
    <w:rsid w:val="00D60B31"/>
    <w:rsid w:val="00D61236"/>
    <w:rsid w:val="00D7308C"/>
    <w:rsid w:val="00D77CA9"/>
    <w:rsid w:val="00D86F4B"/>
    <w:rsid w:val="00D9112D"/>
    <w:rsid w:val="00D9205C"/>
    <w:rsid w:val="00DA6300"/>
    <w:rsid w:val="00DB0D3C"/>
    <w:rsid w:val="00DB5391"/>
    <w:rsid w:val="00DB6D35"/>
    <w:rsid w:val="00DC0F14"/>
    <w:rsid w:val="00DC70E8"/>
    <w:rsid w:val="00DC7682"/>
    <w:rsid w:val="00DE2C58"/>
    <w:rsid w:val="00DE34FD"/>
    <w:rsid w:val="00DE3543"/>
    <w:rsid w:val="00DF7F1E"/>
    <w:rsid w:val="00E02AD8"/>
    <w:rsid w:val="00E0443F"/>
    <w:rsid w:val="00E26639"/>
    <w:rsid w:val="00E546DA"/>
    <w:rsid w:val="00E54CAB"/>
    <w:rsid w:val="00E6193D"/>
    <w:rsid w:val="00E635FC"/>
    <w:rsid w:val="00E81BFF"/>
    <w:rsid w:val="00EA1411"/>
    <w:rsid w:val="00EA27F0"/>
    <w:rsid w:val="00EB0622"/>
    <w:rsid w:val="00EB45BF"/>
    <w:rsid w:val="00EB6B91"/>
    <w:rsid w:val="00EB6D08"/>
    <w:rsid w:val="00EC4F3A"/>
    <w:rsid w:val="00ED19C7"/>
    <w:rsid w:val="00EE04CB"/>
    <w:rsid w:val="00F069EF"/>
    <w:rsid w:val="00F202A3"/>
    <w:rsid w:val="00F22F01"/>
    <w:rsid w:val="00F2703C"/>
    <w:rsid w:val="00F31F85"/>
    <w:rsid w:val="00F37B8D"/>
    <w:rsid w:val="00F45BEF"/>
    <w:rsid w:val="00F57F75"/>
    <w:rsid w:val="00F63D77"/>
    <w:rsid w:val="00FB6EB3"/>
    <w:rsid w:val="00FC00AC"/>
    <w:rsid w:val="00FC35B0"/>
    <w:rsid w:val="00FD0FF5"/>
    <w:rsid w:val="00FD217F"/>
    <w:rsid w:val="00FD30AE"/>
    <w:rsid w:val="00FD7425"/>
    <w:rsid w:val="00FE2BB2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109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A4AC8"/>
    <w:pPr>
      <w:ind w:left="720"/>
      <w:contextualSpacing/>
    </w:pPr>
  </w:style>
  <w:style w:type="table" w:styleId="a5">
    <w:name w:val="Table Grid"/>
    <w:basedOn w:val="a2"/>
    <w:uiPriority w:val="39"/>
    <w:rsid w:val="00C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E79D5"/>
  </w:style>
  <w:style w:type="paragraph" w:styleId="a8">
    <w:name w:val="footer"/>
    <w:basedOn w:val="a0"/>
    <w:link w:val="a9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E79D5"/>
  </w:style>
  <w:style w:type="paragraph" w:styleId="aa">
    <w:name w:val="Balloon Text"/>
    <w:basedOn w:val="a0"/>
    <w:link w:val="ab"/>
    <w:uiPriority w:val="99"/>
    <w:semiHidden/>
    <w:unhideWhenUsed/>
    <w:rsid w:val="008D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8D48E0"/>
    <w:rPr>
      <w:rFonts w:ascii="Segoe UI" w:hAnsi="Segoe UI" w:cs="Segoe UI"/>
      <w:sz w:val="18"/>
      <w:szCs w:val="18"/>
    </w:rPr>
  </w:style>
  <w:style w:type="paragraph" w:customStyle="1" w:styleId="ac">
    <w:name w:val="Монстр для приложений"/>
    <w:basedOn w:val="ad"/>
    <w:next w:val="a0"/>
    <w:link w:val="ae"/>
    <w:qFormat/>
    <w:rsid w:val="00FE2BB2"/>
    <w:pPr>
      <w:spacing w:line="240" w:lineRule="auto"/>
      <w:ind w:left="0"/>
      <w:jc w:val="center"/>
    </w:pPr>
    <w:rPr>
      <w:b/>
      <w:sz w:val="32"/>
    </w:rPr>
  </w:style>
  <w:style w:type="character" w:customStyle="1" w:styleId="ae">
    <w:name w:val="Монстр для приложений Знак"/>
    <w:basedOn w:val="a1"/>
    <w:link w:val="ac"/>
    <w:rsid w:val="00FE2BB2"/>
    <w:rPr>
      <w:rFonts w:ascii="Times New Roman" w:hAnsi="Times New Roman"/>
      <w:b/>
      <w:sz w:val="32"/>
    </w:rPr>
  </w:style>
  <w:style w:type="paragraph" w:styleId="ad">
    <w:name w:val="Body Text Indent"/>
    <w:basedOn w:val="a0"/>
    <w:link w:val="af"/>
    <w:uiPriority w:val="99"/>
    <w:semiHidden/>
    <w:unhideWhenUsed/>
    <w:rsid w:val="00FE2BB2"/>
    <w:pPr>
      <w:spacing w:after="120"/>
      <w:ind w:left="283"/>
    </w:pPr>
  </w:style>
  <w:style w:type="character" w:customStyle="1" w:styleId="af">
    <w:name w:val="Основной текст с отступом Знак"/>
    <w:basedOn w:val="a1"/>
    <w:link w:val="ad"/>
    <w:uiPriority w:val="99"/>
    <w:semiHidden/>
    <w:rsid w:val="00FE2BB2"/>
  </w:style>
  <w:style w:type="paragraph" w:customStyle="1" w:styleId="a">
    <w:name w:val="Монстр с именем СТП/ЕСКД"/>
    <w:basedOn w:val="a0"/>
    <w:next w:val="a0"/>
    <w:link w:val="af0"/>
    <w:autoRedefine/>
    <w:qFormat/>
    <w:rsid w:val="00086EA9"/>
    <w:pPr>
      <w:numPr>
        <w:numId w:val="21"/>
      </w:numPr>
      <w:spacing w:before="600" w:after="0"/>
      <w:ind w:left="0" w:firstLine="709"/>
      <w:contextualSpacing/>
      <w:outlineLvl w:val="0"/>
    </w:pPr>
    <w:rPr>
      <w:rFonts w:ascii="Courier New" w:hAnsi="Courier New" w:cs="Courier New"/>
      <w:b/>
      <w:color w:val="CC7832"/>
      <w:sz w:val="16"/>
      <w:szCs w:val="24"/>
      <w:lang w:val="en-US"/>
    </w:rPr>
  </w:style>
  <w:style w:type="character" w:customStyle="1" w:styleId="af0">
    <w:name w:val="Монстр с именем СТП/ЕСКД Знак"/>
    <w:basedOn w:val="a1"/>
    <w:link w:val="a"/>
    <w:rsid w:val="00086EA9"/>
    <w:rPr>
      <w:rFonts w:ascii="Courier New" w:hAnsi="Courier New" w:cs="Courier New"/>
      <w:b/>
      <w:color w:val="CC7832"/>
      <w:sz w:val="16"/>
      <w:szCs w:val="24"/>
      <w:lang w:val="en-US"/>
    </w:rPr>
  </w:style>
  <w:style w:type="paragraph" w:customStyle="1" w:styleId="af1">
    <w:name w:val="Обычный монстр"/>
    <w:basedOn w:val="ad"/>
    <w:link w:val="af2"/>
    <w:qFormat/>
    <w:rsid w:val="00FE2BB2"/>
    <w:pPr>
      <w:spacing w:before="120"/>
      <w:ind w:left="0"/>
    </w:pPr>
    <w:rPr>
      <w:rFonts w:cs="Times New Roman"/>
      <w:szCs w:val="28"/>
    </w:rPr>
  </w:style>
  <w:style w:type="character" w:customStyle="1" w:styleId="af2">
    <w:name w:val="Обычный монстр Знак"/>
    <w:basedOn w:val="a1"/>
    <w:link w:val="af1"/>
    <w:rsid w:val="00FE2BB2"/>
    <w:rPr>
      <w:rFonts w:ascii="Times New Roman" w:hAnsi="Times New Roman" w:cs="Times New Roman"/>
      <w:sz w:val="28"/>
      <w:szCs w:val="28"/>
    </w:rPr>
  </w:style>
  <w:style w:type="paragraph" w:customStyle="1" w:styleId="af3">
    <w:name w:val="Подпись рисуночков"/>
    <w:basedOn w:val="af4"/>
    <w:link w:val="af5"/>
    <w:qFormat/>
    <w:rsid w:val="00D9112D"/>
    <w:pPr>
      <w:keepLines/>
      <w:spacing w:before="600" w:after="600" w:line="360" w:lineRule="auto"/>
      <w:ind w:firstLine="0"/>
      <w:contextualSpacing/>
      <w:jc w:val="center"/>
    </w:pPr>
    <w:rPr>
      <w:i w:val="0"/>
      <w:color w:val="auto"/>
      <w:sz w:val="28"/>
    </w:rPr>
  </w:style>
  <w:style w:type="character" w:customStyle="1" w:styleId="af5">
    <w:name w:val="Подпись рисуночков Знак"/>
    <w:basedOn w:val="a1"/>
    <w:link w:val="af3"/>
    <w:rsid w:val="00D9112D"/>
    <w:rPr>
      <w:rFonts w:ascii="Times New Roman" w:hAnsi="Times New Roman"/>
      <w:iCs/>
      <w:sz w:val="28"/>
      <w:szCs w:val="18"/>
    </w:rPr>
  </w:style>
  <w:style w:type="paragraph" w:styleId="af4">
    <w:name w:val="caption"/>
    <w:basedOn w:val="a0"/>
    <w:next w:val="a0"/>
    <w:uiPriority w:val="35"/>
    <w:semiHidden/>
    <w:unhideWhenUsed/>
    <w:qFormat/>
    <w:rsid w:val="00FE2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ПодПриложенный монстр"/>
    <w:basedOn w:val="ac"/>
    <w:link w:val="af7"/>
    <w:qFormat/>
    <w:rsid w:val="00CE55AD"/>
    <w:pPr>
      <w:spacing w:after="0"/>
      <w:ind w:firstLine="0"/>
    </w:pPr>
  </w:style>
  <w:style w:type="character" w:customStyle="1" w:styleId="af7">
    <w:name w:val="ПодПриложенный монстр Знак"/>
    <w:basedOn w:val="ae"/>
    <w:link w:val="af6"/>
    <w:rsid w:val="00CE55AD"/>
    <w:rPr>
      <w:rFonts w:ascii="Times New Roman" w:hAnsi="Times New Roman"/>
      <w:b/>
      <w:sz w:val="32"/>
    </w:rPr>
  </w:style>
  <w:style w:type="paragraph" w:styleId="HTML">
    <w:name w:val="HTML Preformatted"/>
    <w:basedOn w:val="a0"/>
    <w:link w:val="HTML0"/>
    <w:uiPriority w:val="99"/>
    <w:unhideWhenUsed/>
    <w:rsid w:val="00A56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56D8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whitespace-pre-wrap">
    <w:name w:val="whitespace-pre-wrap"/>
    <w:basedOn w:val="a0"/>
    <w:rsid w:val="00094CA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A976E7"/>
    <w:rPr>
      <w:rFonts w:ascii="Courier New" w:eastAsia="Times New Roman" w:hAnsi="Courier New" w:cs="Courier New"/>
      <w:sz w:val="20"/>
      <w:szCs w:val="20"/>
    </w:rPr>
  </w:style>
  <w:style w:type="paragraph" w:styleId="af8">
    <w:name w:val="Normal (Web)"/>
    <w:basedOn w:val="a0"/>
    <w:uiPriority w:val="99"/>
    <w:semiHidden/>
    <w:unhideWhenUsed/>
    <w:rsid w:val="00561D1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f9">
    <w:name w:val="Strong"/>
    <w:basedOn w:val="a1"/>
    <w:uiPriority w:val="22"/>
    <w:qFormat/>
    <w:rsid w:val="00561D1A"/>
    <w:rPr>
      <w:b/>
      <w:bCs/>
    </w:rPr>
  </w:style>
  <w:style w:type="paragraph" w:customStyle="1" w:styleId="Default">
    <w:name w:val="Default"/>
    <w:rsid w:val="00FB6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.NET\Documents\&#1053;&#1072;&#1089;&#1090;&#1088;&#1072;&#1080;&#1074;&#1072;&#1077;&#1084;&#1099;&#1077;%20&#1096;&#1072;&#1073;&#1083;&#1086;&#1085;&#1099;%20Office\&#1064;&#1072;&#1073;&#1083;&#1086;&#1085;%20&#1089;&#1086;%20&#1089;&#1090;&#1080;&#1083;&#1103;&#1084;&#1080;(&#1084;&#1086;&#1085;&#1089;&#1090;&#1088;&#1072;&#1084;&#108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70641-89E5-4F15-8339-18C708502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 стилями(монстрами).dotx</Template>
  <TotalTime>1265</TotalTime>
  <Pages>12</Pages>
  <Words>2324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No_name</dc:creator>
  <cp:keywords/>
  <dc:description/>
  <cp:lastModifiedBy>Учетная запись Майкрософт</cp:lastModifiedBy>
  <cp:revision>18</cp:revision>
  <cp:lastPrinted>2021-03-11T15:08:00Z</cp:lastPrinted>
  <dcterms:created xsi:type="dcterms:W3CDTF">2025-04-12T18:40:00Z</dcterms:created>
  <dcterms:modified xsi:type="dcterms:W3CDTF">2025-06-26T01:39:00Z</dcterms:modified>
</cp:coreProperties>
</file>