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B5F57" w14:textId="2983718A" w:rsidR="00C75AEA" w:rsidRPr="0020163A" w:rsidRDefault="00C75AEA" w:rsidP="00FE2BB2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bookmarkStart w:id="0" w:name="_Hlk38460775"/>
      <w:bookmarkEnd w:id="0"/>
      <w:r w:rsidRPr="0020163A">
        <w:rPr>
          <w:rFonts w:eastAsia="Times New Roman" w:cs="Times New Roman"/>
          <w:szCs w:val="24"/>
          <w:lang w:eastAsia="ru-RU"/>
        </w:rPr>
        <w:t>МИНИСТЕРСТВО НАУКИ И ВЫСШЕГО ОБРАЗОВАНИЯ</w:t>
      </w:r>
      <w:r w:rsidR="008665CD" w:rsidRPr="0020163A">
        <w:rPr>
          <w:rFonts w:eastAsia="Times New Roman" w:cs="Times New Roman"/>
          <w:szCs w:val="24"/>
          <w:lang w:eastAsia="ru-RU"/>
        </w:rPr>
        <w:br/>
      </w:r>
      <w:r w:rsidRPr="0020163A">
        <w:rPr>
          <w:rFonts w:eastAsia="Times New Roman" w:cs="Times New Roman"/>
          <w:szCs w:val="24"/>
          <w:lang w:eastAsia="ru-RU"/>
        </w:rPr>
        <w:t>РОССИЙСКОЙ ФЕДЕРАЦИИ</w:t>
      </w:r>
    </w:p>
    <w:p w14:paraId="571DD2FF" w14:textId="6FE27BFC" w:rsidR="00342D64" w:rsidRPr="0020163A" w:rsidRDefault="00C75AEA" w:rsidP="00FE2BB2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20163A">
        <w:rPr>
          <w:rFonts w:eastAsia="Times New Roman" w:cs="Times New Roman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  <w:r w:rsidRPr="0020163A">
        <w:rPr>
          <w:rFonts w:eastAsia="Times New Roman" w:cs="Times New Roman"/>
          <w:szCs w:val="24"/>
          <w:lang w:eastAsia="ru-RU"/>
        </w:rPr>
        <w:br/>
        <w:t>«ВЯТСКИЙ ГОСУДАРСТВЕННЫЙ УНИВЕРСИТЕТ»</w:t>
      </w:r>
    </w:p>
    <w:p w14:paraId="52761CAA" w14:textId="77777777" w:rsidR="00C75AEA" w:rsidRPr="0020163A" w:rsidRDefault="00C75AEA" w:rsidP="00FE2BB2">
      <w:pPr>
        <w:spacing w:before="12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20163A">
        <w:rPr>
          <w:rFonts w:eastAsia="Times New Roman" w:cs="Times New Roman"/>
          <w:szCs w:val="24"/>
          <w:lang w:eastAsia="ru-RU"/>
        </w:rPr>
        <w:t>Институт математики и информационных систем</w:t>
      </w:r>
    </w:p>
    <w:p w14:paraId="1836952E" w14:textId="77777777" w:rsidR="00C75AEA" w:rsidRPr="0020163A" w:rsidRDefault="00C75AEA" w:rsidP="00FE2BB2">
      <w:pPr>
        <w:spacing w:before="12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20163A">
        <w:rPr>
          <w:rFonts w:eastAsia="Times New Roman" w:cs="Times New Roman"/>
          <w:szCs w:val="24"/>
          <w:lang w:eastAsia="ru-RU"/>
        </w:rPr>
        <w:t>Факультет автоматики и вычислительной техники</w:t>
      </w:r>
    </w:p>
    <w:p w14:paraId="503ACBFD" w14:textId="32217BB0" w:rsidR="004022DD" w:rsidRPr="0020163A" w:rsidRDefault="00C75AEA" w:rsidP="00045B14">
      <w:pPr>
        <w:spacing w:after="120" w:line="216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20163A">
        <w:rPr>
          <w:rFonts w:eastAsia="Times New Roman" w:cs="Times New Roman"/>
          <w:szCs w:val="24"/>
          <w:lang w:eastAsia="ru-RU"/>
        </w:rPr>
        <w:t xml:space="preserve">Кафедра </w:t>
      </w:r>
      <w:r w:rsidR="00642CA9">
        <w:rPr>
          <w:rFonts w:eastAsia="Times New Roman" w:cs="Times New Roman"/>
          <w:szCs w:val="24"/>
          <w:lang w:eastAsia="ru-RU"/>
        </w:rPr>
        <w:t>электронных вычислительных машин</w:t>
      </w:r>
    </w:p>
    <w:p w14:paraId="2F7AF4AC" w14:textId="277EFD6F" w:rsidR="006E1F40" w:rsidRDefault="005272BF" w:rsidP="00045B14">
      <w:pPr>
        <w:spacing w:after="0"/>
        <w:ind w:hanging="142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5272BF">
        <w:rPr>
          <w:rFonts w:eastAsia="Times New Roman" w:cs="Times New Roman"/>
          <w:b/>
          <w:bCs/>
          <w:szCs w:val="24"/>
          <w:lang w:eastAsia="ru-RU"/>
        </w:rPr>
        <w:t>Рекуррентные нейронные сети. Модели LSTM, GRU</w:t>
      </w:r>
    </w:p>
    <w:p w14:paraId="21328003" w14:textId="6812F79E" w:rsidR="004022DD" w:rsidRPr="0020163A" w:rsidRDefault="008D3BD3" w:rsidP="00532FE4">
      <w:pPr>
        <w:spacing w:after="0"/>
        <w:ind w:hanging="142"/>
        <w:jc w:val="center"/>
        <w:rPr>
          <w:rFonts w:eastAsia="Times New Roman" w:cs="Times New Roman"/>
          <w:szCs w:val="24"/>
          <w:lang w:eastAsia="ru-RU"/>
        </w:rPr>
      </w:pPr>
      <w:r w:rsidRPr="0020163A">
        <w:rPr>
          <w:rFonts w:eastAsia="Times New Roman" w:cs="Times New Roman"/>
          <w:szCs w:val="28"/>
          <w:lang w:eastAsia="ru-RU"/>
        </w:rPr>
        <w:t xml:space="preserve">Отчет по </w:t>
      </w:r>
      <w:r w:rsidR="005272BF">
        <w:rPr>
          <w:rFonts w:eastAsia="Times New Roman" w:cs="Times New Roman"/>
          <w:szCs w:val="28"/>
          <w:lang w:eastAsia="ru-RU"/>
        </w:rPr>
        <w:t>практической</w:t>
      </w:r>
      <w:r w:rsidRPr="0020163A">
        <w:rPr>
          <w:rFonts w:eastAsia="Times New Roman" w:cs="Times New Roman"/>
          <w:szCs w:val="28"/>
          <w:lang w:eastAsia="ru-RU"/>
        </w:rPr>
        <w:t xml:space="preserve"> работе №</w:t>
      </w:r>
      <w:r w:rsidR="005272BF">
        <w:rPr>
          <w:rFonts w:eastAsia="Times New Roman" w:cs="Times New Roman"/>
          <w:szCs w:val="28"/>
          <w:lang w:eastAsia="ru-RU"/>
        </w:rPr>
        <w:t>1</w:t>
      </w:r>
      <w:r w:rsidR="00201B37" w:rsidRPr="0020163A">
        <w:rPr>
          <w:rFonts w:eastAsia="Times New Roman" w:cs="Times New Roman"/>
          <w:szCs w:val="24"/>
          <w:lang w:eastAsia="ru-RU"/>
        </w:rPr>
        <w:br/>
      </w:r>
      <w:r w:rsidR="006861B9" w:rsidRPr="0020163A">
        <w:rPr>
          <w:rFonts w:eastAsia="Times New Roman" w:cs="Times New Roman"/>
          <w:szCs w:val="28"/>
          <w:lang w:eastAsia="ru-RU"/>
        </w:rPr>
        <w:t>по дисциплине</w:t>
      </w:r>
    </w:p>
    <w:p w14:paraId="6311FA61" w14:textId="0476BD94" w:rsidR="0068418A" w:rsidRDefault="0068418A" w:rsidP="00045B14">
      <w:pPr>
        <w:spacing w:after="1080"/>
        <w:ind w:hanging="142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68418A">
        <w:rPr>
          <w:rFonts w:eastAsia="Times New Roman" w:cs="Times New Roman"/>
          <w:szCs w:val="28"/>
          <w:lang w:eastAsia="ru-RU"/>
        </w:rPr>
        <w:t>«</w:t>
      </w:r>
      <w:r w:rsidR="005272BF">
        <w:rPr>
          <w:rFonts w:eastAsia="Times New Roman" w:cs="Times New Roman"/>
          <w:szCs w:val="28"/>
          <w:lang w:eastAsia="ru-RU"/>
        </w:rPr>
        <w:t>Информационные системы искусственного интеллекта в медицине</w:t>
      </w:r>
      <w:r w:rsidRPr="0068418A">
        <w:rPr>
          <w:rFonts w:eastAsia="Times New Roman" w:cs="Times New Roman"/>
          <w:szCs w:val="28"/>
          <w:lang w:eastAsia="ru-RU"/>
        </w:rPr>
        <w:t>»</w:t>
      </w:r>
    </w:p>
    <w:p w14:paraId="1C946D36" w14:textId="033121FF" w:rsidR="0068418A" w:rsidRPr="0068418A" w:rsidRDefault="0068418A" w:rsidP="0068418A">
      <w:pPr>
        <w:spacing w:after="1320"/>
        <w:ind w:hanging="142"/>
        <w:jc w:val="center"/>
        <w:rPr>
          <w:rFonts w:eastAsia="Times New Roman" w:cs="Times New Roman"/>
          <w:szCs w:val="28"/>
          <w:lang w:eastAsia="ru-RU"/>
        </w:rPr>
      </w:pPr>
    </w:p>
    <w:p w14:paraId="2D303185" w14:textId="29A8FEE8" w:rsidR="004022DD" w:rsidRPr="0020163A" w:rsidRDefault="00B70C51" w:rsidP="00FE2BB2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Выполнил</w:t>
      </w:r>
      <w:r w:rsidR="00AC10EF" w:rsidRPr="0020163A">
        <w:rPr>
          <w:rFonts w:eastAsia="Times New Roman" w:cs="Times New Roman"/>
          <w:szCs w:val="24"/>
          <w:lang w:eastAsia="ru-RU"/>
        </w:rPr>
        <w:t xml:space="preserve"> ст</w:t>
      </w:r>
      <w:r>
        <w:rPr>
          <w:rFonts w:eastAsia="Times New Roman" w:cs="Times New Roman"/>
          <w:szCs w:val="24"/>
          <w:lang w:eastAsia="ru-RU"/>
        </w:rPr>
        <w:t>удент</w:t>
      </w:r>
      <w:r w:rsidR="00AC10EF" w:rsidRPr="0020163A">
        <w:rPr>
          <w:rFonts w:eastAsia="Times New Roman" w:cs="Times New Roman"/>
          <w:szCs w:val="24"/>
          <w:lang w:eastAsia="ru-RU"/>
        </w:rPr>
        <w:t xml:space="preserve"> гр. И</w:t>
      </w:r>
      <w:r w:rsidR="00DB5391">
        <w:rPr>
          <w:rFonts w:eastAsia="Times New Roman" w:cs="Times New Roman"/>
          <w:szCs w:val="24"/>
          <w:lang w:eastAsia="ru-RU"/>
        </w:rPr>
        <w:t>В</w:t>
      </w:r>
      <w:r w:rsidR="00AC10EF" w:rsidRPr="0020163A">
        <w:rPr>
          <w:rFonts w:eastAsia="Times New Roman" w:cs="Times New Roman"/>
          <w:szCs w:val="24"/>
          <w:lang w:eastAsia="ru-RU"/>
        </w:rPr>
        <w:t>Т</w:t>
      </w:r>
      <w:r w:rsidR="00DB5391">
        <w:rPr>
          <w:rFonts w:eastAsia="Times New Roman" w:cs="Times New Roman"/>
          <w:szCs w:val="24"/>
          <w:lang w:eastAsia="ru-RU"/>
        </w:rPr>
        <w:t>м</w:t>
      </w:r>
      <w:r w:rsidR="00AC10EF" w:rsidRPr="0020163A">
        <w:rPr>
          <w:rFonts w:eastAsia="Times New Roman" w:cs="Times New Roman"/>
          <w:szCs w:val="24"/>
          <w:lang w:eastAsia="ru-RU"/>
        </w:rPr>
        <w:t>-</w:t>
      </w:r>
      <w:r w:rsidR="00DB5391">
        <w:rPr>
          <w:rFonts w:eastAsia="Times New Roman" w:cs="Times New Roman"/>
          <w:szCs w:val="24"/>
          <w:lang w:eastAsia="ru-RU"/>
        </w:rPr>
        <w:t>1</w:t>
      </w:r>
      <w:r w:rsidR="00AC10EF" w:rsidRPr="0020163A">
        <w:rPr>
          <w:rFonts w:eastAsia="Times New Roman" w:cs="Times New Roman"/>
          <w:szCs w:val="24"/>
          <w:lang w:eastAsia="ru-RU"/>
        </w:rPr>
        <w:t>30</w:t>
      </w:r>
      <w:r w:rsidR="00DB5391">
        <w:rPr>
          <w:rFonts w:eastAsia="Times New Roman" w:cs="Times New Roman"/>
          <w:szCs w:val="24"/>
          <w:lang w:eastAsia="ru-RU"/>
        </w:rPr>
        <w:t>2</w:t>
      </w:r>
      <w:r w:rsidR="00AC10EF" w:rsidRPr="0020163A">
        <w:rPr>
          <w:rFonts w:eastAsia="Times New Roman" w:cs="Times New Roman"/>
          <w:szCs w:val="24"/>
          <w:lang w:eastAsia="ru-RU"/>
        </w:rPr>
        <w:t>-0</w:t>
      </w:r>
      <w:r w:rsidR="00DB5391">
        <w:rPr>
          <w:rFonts w:eastAsia="Times New Roman" w:cs="Times New Roman"/>
          <w:szCs w:val="24"/>
          <w:lang w:eastAsia="ru-RU"/>
        </w:rPr>
        <w:t>3</w:t>
      </w:r>
      <w:r w:rsidR="00AC10EF" w:rsidRPr="0020163A">
        <w:rPr>
          <w:rFonts w:eastAsia="Times New Roman" w:cs="Times New Roman"/>
          <w:szCs w:val="24"/>
          <w:lang w:eastAsia="ru-RU"/>
        </w:rPr>
        <w:t>-00</w:t>
      </w:r>
      <w:r w:rsidR="001F4F90" w:rsidRPr="0020163A">
        <w:rPr>
          <w:rFonts w:eastAsia="Times New Roman" w:cs="Times New Roman"/>
          <w:szCs w:val="24"/>
          <w:lang w:eastAsia="ru-RU"/>
        </w:rPr>
        <w:tab/>
      </w:r>
      <w:r w:rsidR="00DC7682" w:rsidRPr="0020163A">
        <w:rPr>
          <w:rFonts w:eastAsia="Times New Roman" w:cs="Times New Roman"/>
          <w:szCs w:val="24"/>
          <w:lang w:eastAsia="ru-RU"/>
        </w:rPr>
        <w:t xml:space="preserve">      </w:t>
      </w:r>
      <w:r w:rsidR="003A0A13">
        <w:rPr>
          <w:rFonts w:eastAsia="Times New Roman" w:cs="Times New Roman"/>
          <w:szCs w:val="24"/>
          <w:lang w:eastAsia="ru-RU"/>
        </w:rPr>
        <w:t>____</w:t>
      </w:r>
      <w:r w:rsidR="00DB5391">
        <w:rPr>
          <w:rFonts w:eastAsia="Times New Roman" w:cs="Times New Roman"/>
          <w:szCs w:val="24"/>
          <w:lang w:eastAsia="ru-RU"/>
        </w:rPr>
        <w:t>____</w:t>
      </w:r>
      <w:r w:rsidR="003A0A13">
        <w:rPr>
          <w:rFonts w:eastAsia="Times New Roman" w:cs="Times New Roman"/>
          <w:szCs w:val="24"/>
          <w:lang w:eastAsia="ru-RU"/>
        </w:rPr>
        <w:t>__</w:t>
      </w:r>
      <w:r w:rsidR="001F4F90" w:rsidRPr="0020163A">
        <w:rPr>
          <w:rFonts w:eastAsia="Times New Roman" w:cs="Times New Roman"/>
          <w:szCs w:val="24"/>
          <w:lang w:eastAsia="ru-RU"/>
        </w:rPr>
        <w:t>________ /</w:t>
      </w:r>
      <w:r w:rsidR="00524D81">
        <w:rPr>
          <w:rFonts w:eastAsia="Times New Roman" w:cs="Times New Roman"/>
          <w:szCs w:val="24"/>
          <w:lang w:eastAsia="ru-RU"/>
        </w:rPr>
        <w:t>Морозов И.В</w:t>
      </w:r>
      <w:r w:rsidR="003A0A13">
        <w:rPr>
          <w:rFonts w:eastAsia="Times New Roman" w:cs="Times New Roman"/>
          <w:szCs w:val="24"/>
          <w:lang w:eastAsia="ru-RU"/>
        </w:rPr>
        <w:t>.</w:t>
      </w:r>
      <w:r w:rsidR="001F4F90" w:rsidRPr="0020163A">
        <w:rPr>
          <w:rFonts w:eastAsia="Times New Roman" w:cs="Times New Roman"/>
          <w:szCs w:val="24"/>
          <w:lang w:eastAsia="ru-RU"/>
        </w:rPr>
        <w:t>/</w:t>
      </w:r>
    </w:p>
    <w:p w14:paraId="70C05BEF" w14:textId="0CDD7416" w:rsidR="004022DD" w:rsidRPr="0020163A" w:rsidRDefault="0088450D" w:rsidP="00FE2BB2">
      <w:pPr>
        <w:tabs>
          <w:tab w:val="left" w:pos="6946"/>
        </w:tabs>
        <w:spacing w:line="240" w:lineRule="auto"/>
        <w:ind w:right="2833" w:firstLine="0"/>
        <w:jc w:val="right"/>
        <w:rPr>
          <w:rFonts w:eastAsia="Times New Roman" w:cs="Times New Roman"/>
          <w:sz w:val="16"/>
          <w:szCs w:val="16"/>
          <w:lang w:eastAsia="ru-RU"/>
        </w:rPr>
      </w:pPr>
      <w:r w:rsidRPr="0020163A">
        <w:rPr>
          <w:rFonts w:eastAsia="Times New Roman" w:cs="Times New Roman"/>
          <w:sz w:val="16"/>
          <w:szCs w:val="16"/>
          <w:lang w:eastAsia="ru-RU"/>
        </w:rPr>
        <w:t>(Подпись)</w:t>
      </w:r>
    </w:p>
    <w:p w14:paraId="297964B4" w14:textId="77B80185" w:rsidR="004022DD" w:rsidRPr="0020163A" w:rsidRDefault="001F4F90" w:rsidP="00FE2BB2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20163A">
        <w:rPr>
          <w:rFonts w:eastAsia="Times New Roman" w:cs="Times New Roman"/>
          <w:szCs w:val="24"/>
          <w:lang w:eastAsia="ru-RU"/>
        </w:rPr>
        <w:t xml:space="preserve">Руководитель </w:t>
      </w:r>
      <w:r w:rsidR="00C14D73">
        <w:rPr>
          <w:rFonts w:eastAsia="Times New Roman" w:cs="Times New Roman"/>
          <w:szCs w:val="24"/>
          <w:lang w:eastAsia="ru-RU"/>
        </w:rPr>
        <w:t>к.т.н., доцент</w:t>
      </w:r>
      <w:r w:rsidRPr="0020163A">
        <w:rPr>
          <w:rFonts w:eastAsia="Times New Roman" w:cs="Times New Roman"/>
          <w:szCs w:val="24"/>
          <w:lang w:eastAsia="ru-RU"/>
        </w:rPr>
        <w:tab/>
      </w:r>
      <w:bookmarkStart w:id="1" w:name="_Hlk147749598"/>
      <w:r w:rsidRPr="0020163A">
        <w:rPr>
          <w:rFonts w:eastAsia="Times New Roman" w:cs="Times New Roman"/>
          <w:szCs w:val="24"/>
          <w:lang w:eastAsia="ru-RU"/>
        </w:rPr>
        <w:tab/>
      </w:r>
      <w:bookmarkEnd w:id="1"/>
      <w:r w:rsidR="00C14D73" w:rsidRPr="00C14D73">
        <w:rPr>
          <w:rFonts w:eastAsia="Times New Roman" w:cs="Times New Roman"/>
          <w:szCs w:val="24"/>
          <w:lang w:eastAsia="ru-RU"/>
        </w:rPr>
        <w:tab/>
      </w:r>
      <w:r w:rsidR="00DC7682" w:rsidRPr="0020163A">
        <w:rPr>
          <w:rFonts w:eastAsia="Times New Roman" w:cs="Times New Roman"/>
          <w:szCs w:val="24"/>
          <w:lang w:eastAsia="ru-RU"/>
        </w:rPr>
        <w:t xml:space="preserve">      </w:t>
      </w:r>
      <w:r w:rsidR="00AC6057" w:rsidRPr="0020163A">
        <w:rPr>
          <w:rFonts w:eastAsia="Times New Roman" w:cs="Times New Roman"/>
          <w:szCs w:val="24"/>
          <w:lang w:eastAsia="ru-RU"/>
        </w:rPr>
        <w:t>_</w:t>
      </w:r>
      <w:r w:rsidRPr="0020163A">
        <w:rPr>
          <w:rFonts w:eastAsia="Times New Roman" w:cs="Times New Roman"/>
          <w:szCs w:val="24"/>
          <w:lang w:eastAsia="ru-RU"/>
        </w:rPr>
        <w:t>_________________ /</w:t>
      </w:r>
      <w:r w:rsidR="005272BF">
        <w:rPr>
          <w:rFonts w:eastAsia="Times New Roman" w:cs="Times New Roman"/>
          <w:szCs w:val="24"/>
          <w:lang w:eastAsia="ru-RU"/>
        </w:rPr>
        <w:t>Крутиков</w:t>
      </w:r>
      <w:r w:rsidRPr="0020163A">
        <w:rPr>
          <w:rFonts w:eastAsia="Times New Roman" w:cs="Times New Roman"/>
          <w:szCs w:val="24"/>
          <w:lang w:eastAsia="ru-RU"/>
        </w:rPr>
        <w:t xml:space="preserve"> </w:t>
      </w:r>
      <w:r w:rsidR="005272BF">
        <w:rPr>
          <w:rFonts w:eastAsia="Times New Roman" w:cs="Times New Roman"/>
          <w:szCs w:val="24"/>
          <w:lang w:eastAsia="ru-RU"/>
        </w:rPr>
        <w:t>А</w:t>
      </w:r>
      <w:r w:rsidRPr="0020163A">
        <w:rPr>
          <w:rFonts w:eastAsia="Times New Roman" w:cs="Times New Roman"/>
          <w:szCs w:val="24"/>
          <w:lang w:eastAsia="ru-RU"/>
        </w:rPr>
        <w:t>.</w:t>
      </w:r>
      <w:r w:rsidR="005272BF">
        <w:rPr>
          <w:rFonts w:eastAsia="Times New Roman" w:cs="Times New Roman"/>
          <w:szCs w:val="24"/>
          <w:lang w:eastAsia="ru-RU"/>
        </w:rPr>
        <w:t>К</w:t>
      </w:r>
      <w:r w:rsidRPr="0020163A">
        <w:rPr>
          <w:rFonts w:eastAsia="Times New Roman" w:cs="Times New Roman"/>
          <w:szCs w:val="24"/>
          <w:lang w:eastAsia="ru-RU"/>
        </w:rPr>
        <w:t>./</w:t>
      </w:r>
    </w:p>
    <w:p w14:paraId="2ACC8D96" w14:textId="1DA09A28" w:rsidR="004022DD" w:rsidRPr="0020163A" w:rsidRDefault="0088450D" w:rsidP="00FE2BB2">
      <w:pPr>
        <w:spacing w:line="240" w:lineRule="auto"/>
        <w:ind w:right="2833" w:firstLine="0"/>
        <w:jc w:val="right"/>
        <w:rPr>
          <w:rFonts w:eastAsia="Times New Roman" w:cs="Times New Roman"/>
          <w:sz w:val="16"/>
          <w:szCs w:val="16"/>
          <w:lang w:eastAsia="ru-RU"/>
        </w:rPr>
      </w:pPr>
      <w:r w:rsidRPr="0020163A">
        <w:rPr>
          <w:rFonts w:eastAsia="Times New Roman" w:cs="Times New Roman"/>
          <w:sz w:val="16"/>
          <w:szCs w:val="16"/>
          <w:lang w:eastAsia="ru-RU"/>
        </w:rPr>
        <w:t>(Подпись)</w:t>
      </w:r>
    </w:p>
    <w:p w14:paraId="48A55AFA" w14:textId="4E97AFAF" w:rsidR="00B70C51" w:rsidRDefault="00F63D77" w:rsidP="00FE2BB2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20163A">
        <w:rPr>
          <w:rFonts w:eastAsia="Times New Roman" w:cs="Times New Roman"/>
          <w:szCs w:val="24"/>
          <w:lang w:eastAsia="ru-RU"/>
        </w:rPr>
        <w:t>Работа защищена с оценкой</w:t>
      </w:r>
      <w:r w:rsidR="00543F35" w:rsidRPr="0020163A">
        <w:rPr>
          <w:rFonts w:eastAsia="Times New Roman" w:cs="Times New Roman"/>
          <w:szCs w:val="24"/>
          <w:lang w:eastAsia="ru-RU"/>
        </w:rPr>
        <w:tab/>
      </w:r>
      <w:r w:rsidR="00543F35" w:rsidRPr="0020163A">
        <w:rPr>
          <w:rFonts w:eastAsia="Times New Roman" w:cs="Times New Roman"/>
          <w:szCs w:val="24"/>
          <w:lang w:eastAsia="ru-RU"/>
        </w:rPr>
        <w:tab/>
      </w:r>
      <w:r w:rsidR="00543F35" w:rsidRPr="0020163A">
        <w:rPr>
          <w:rFonts w:eastAsia="Times New Roman" w:cs="Times New Roman"/>
          <w:szCs w:val="24"/>
          <w:lang w:eastAsia="ru-RU"/>
        </w:rPr>
        <w:tab/>
      </w:r>
      <w:r w:rsidRPr="0020163A">
        <w:rPr>
          <w:rFonts w:eastAsia="Times New Roman" w:cs="Times New Roman"/>
          <w:szCs w:val="24"/>
          <w:lang w:eastAsia="ru-RU"/>
        </w:rPr>
        <w:t>«</w:t>
      </w:r>
      <w:r w:rsidR="00543F35" w:rsidRPr="0020163A">
        <w:rPr>
          <w:rFonts w:eastAsia="Times New Roman" w:cs="Times New Roman"/>
          <w:szCs w:val="24"/>
          <w:lang w:eastAsia="ru-RU"/>
        </w:rPr>
        <w:t>_</w:t>
      </w:r>
      <w:r w:rsidRPr="0020163A">
        <w:rPr>
          <w:rFonts w:eastAsia="Times New Roman" w:cs="Times New Roman"/>
          <w:szCs w:val="24"/>
          <w:lang w:eastAsia="ru-RU"/>
        </w:rPr>
        <w:t>__________» «___»</w:t>
      </w:r>
      <w:r w:rsidR="004E7E76" w:rsidRPr="0020163A">
        <w:rPr>
          <w:rFonts w:eastAsia="Times New Roman" w:cs="Times New Roman"/>
          <w:szCs w:val="24"/>
          <w:lang w:eastAsia="ru-RU"/>
        </w:rPr>
        <w:t xml:space="preserve"> </w:t>
      </w:r>
      <w:r w:rsidRPr="0020163A">
        <w:rPr>
          <w:rFonts w:eastAsia="Times New Roman" w:cs="Times New Roman"/>
          <w:szCs w:val="24"/>
          <w:lang w:eastAsia="ru-RU"/>
        </w:rPr>
        <w:t>__________ 202</w:t>
      </w:r>
      <w:r w:rsidR="0068418A" w:rsidRPr="0068418A">
        <w:rPr>
          <w:rFonts w:eastAsia="Times New Roman" w:cs="Times New Roman"/>
          <w:szCs w:val="24"/>
          <w:lang w:eastAsia="ru-RU"/>
        </w:rPr>
        <w:t>5</w:t>
      </w:r>
      <w:r w:rsidRPr="0020163A">
        <w:rPr>
          <w:rFonts w:eastAsia="Times New Roman" w:cs="Times New Roman"/>
          <w:szCs w:val="24"/>
          <w:lang w:eastAsia="ru-RU"/>
        </w:rPr>
        <w:t xml:space="preserve"> г.</w:t>
      </w:r>
    </w:p>
    <w:p w14:paraId="4B790079" w14:textId="77777777" w:rsidR="003A0A13" w:rsidRDefault="003A0A13" w:rsidP="003A0A13">
      <w:pPr>
        <w:pStyle w:val="a8"/>
        <w:ind w:firstLine="0"/>
        <w:jc w:val="center"/>
        <w:rPr>
          <w:rFonts w:cs="Times New Roman"/>
          <w:szCs w:val="28"/>
        </w:rPr>
      </w:pPr>
    </w:p>
    <w:p w14:paraId="70B37F3E" w14:textId="77777777" w:rsidR="00532FE4" w:rsidRDefault="00532FE4" w:rsidP="00045B14">
      <w:pPr>
        <w:pStyle w:val="a8"/>
        <w:ind w:firstLine="0"/>
        <w:rPr>
          <w:rFonts w:cs="Times New Roman"/>
          <w:szCs w:val="28"/>
        </w:rPr>
      </w:pPr>
    </w:p>
    <w:p w14:paraId="6D67C010" w14:textId="6ACA1D0B" w:rsidR="003A0A13" w:rsidRPr="0068418A" w:rsidRDefault="003A0A13" w:rsidP="003A0A13">
      <w:pPr>
        <w:pStyle w:val="a8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Киров 202</w:t>
      </w:r>
      <w:r w:rsidR="0068418A" w:rsidRPr="0068418A">
        <w:rPr>
          <w:rFonts w:cs="Times New Roman"/>
          <w:szCs w:val="28"/>
        </w:rPr>
        <w:t>5</w:t>
      </w:r>
    </w:p>
    <w:p w14:paraId="35A61063" w14:textId="0F278C4E" w:rsidR="00045B14" w:rsidRDefault="000F1654" w:rsidP="00045B14">
      <w:pPr>
        <w:pStyle w:val="af1"/>
      </w:pPr>
      <w:r>
        <w:lastRenderedPageBreak/>
        <w:t>Цель</w:t>
      </w:r>
      <w:r w:rsidRPr="000F1654">
        <w:t xml:space="preserve">: </w:t>
      </w:r>
      <w:r w:rsidR="009261DD" w:rsidRPr="009261DD">
        <w:t>изучение работы искусственных рекуррентных нейронный сетей,</w:t>
      </w:r>
      <w:r w:rsidR="009261DD">
        <w:t xml:space="preserve"> в частности LSTM и GRU моделей</w:t>
      </w:r>
      <w:r w:rsidR="00045B14">
        <w:t>.</w:t>
      </w:r>
    </w:p>
    <w:p w14:paraId="6A363267" w14:textId="024A8192" w:rsidR="009261DD" w:rsidRDefault="009261DD" w:rsidP="00E0443F">
      <w:pPr>
        <w:pStyle w:val="af1"/>
      </w:pPr>
      <w:r>
        <w:t>Задание:</w:t>
      </w:r>
      <w:r w:rsidR="00045B14">
        <w:t xml:space="preserve"> Для выполнения лабораторной работы необходимо </w:t>
      </w:r>
      <w:r>
        <w:t xml:space="preserve">решить задачи с использованием LSTM и GRU моделей </w:t>
      </w:r>
      <w:r w:rsidRPr="009261DD">
        <w:t>рекуррентных нейронный сетей</w:t>
      </w:r>
      <w:r>
        <w:t xml:space="preserve"> сравнить результаты моделей по каждой из них</w:t>
      </w:r>
      <w:r w:rsidR="00E0443F">
        <w:t>.</w:t>
      </w:r>
    </w:p>
    <w:p w14:paraId="63B0FC7C" w14:textId="0225319A" w:rsidR="009261DD" w:rsidRDefault="009261DD" w:rsidP="009261DD">
      <w:pPr>
        <w:pStyle w:val="af1"/>
      </w:pPr>
      <w:r>
        <w:t>Задача 1.1: Обучение и использование LSTM и GRU сетей для генерации текста в стиле разных авторов.</w:t>
      </w:r>
    </w:p>
    <w:p w14:paraId="67EC9312" w14:textId="7517E3BE" w:rsidR="009261DD" w:rsidRDefault="009261DD" w:rsidP="009261DD">
      <w:pPr>
        <w:pStyle w:val="af1"/>
      </w:pPr>
      <w:r>
        <w:t>Предложенный список авторов и их текстов:</w:t>
      </w:r>
    </w:p>
    <w:p w14:paraId="2C11C154" w14:textId="56DDF1A1" w:rsidR="009261DD" w:rsidRDefault="009261DD" w:rsidP="009261DD">
      <w:pPr>
        <w:pStyle w:val="af1"/>
      </w:pPr>
      <w:r>
        <w:t>- Чехов А.П.</w:t>
      </w:r>
    </w:p>
    <w:p w14:paraId="403287CF" w14:textId="4F9A0622" w:rsidR="009261DD" w:rsidRDefault="009261DD" w:rsidP="009261DD">
      <w:pPr>
        <w:pStyle w:val="af1"/>
      </w:pPr>
      <w:r>
        <w:t>- Маяковский В.В.</w:t>
      </w:r>
    </w:p>
    <w:p w14:paraId="08C20938" w14:textId="19E158C9" w:rsidR="009261DD" w:rsidRDefault="009261DD" w:rsidP="009261DD">
      <w:pPr>
        <w:pStyle w:val="af1"/>
      </w:pPr>
      <w:r>
        <w:t>- Достоевский Ф.М.</w:t>
      </w:r>
    </w:p>
    <w:p w14:paraId="3A311421" w14:textId="2839FFF0" w:rsidR="00140874" w:rsidRDefault="00985842" w:rsidP="00985842">
      <w:pPr>
        <w:pStyle w:val="af1"/>
      </w:pPr>
      <w:r>
        <w:t xml:space="preserve">Ключевой код инициализации </w:t>
      </w:r>
      <w:r>
        <w:rPr>
          <w:lang w:val="en-US"/>
        </w:rPr>
        <w:t>LSTM</w:t>
      </w:r>
      <w:r>
        <w:t xml:space="preserve"> модели представлен ниже: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11"/>
      </w:tblGrid>
      <w:tr w:rsidR="00140874" w:rsidRPr="009261DD" w14:paraId="4ED4D907" w14:textId="77777777" w:rsidTr="008B1C44">
        <w:tc>
          <w:tcPr>
            <w:tcW w:w="9911" w:type="dxa"/>
          </w:tcPr>
          <w:p w14:paraId="5928513D" w14:textId="77777777" w:rsidR="00985842" w:rsidRPr="00985842" w:rsidRDefault="00985842" w:rsidP="00985842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5842">
              <w:rPr>
                <w:rFonts w:ascii="Courier New" w:hAnsi="Courier New" w:cs="Courier New"/>
                <w:sz w:val="20"/>
                <w:szCs w:val="20"/>
                <w:lang w:val="en-US"/>
              </w:rPr>
              <w:t>def create_lstm_model(seq_length, num_vocab, embedding_dim, lstm_units, lstm_activation, output_activation):</w:t>
            </w:r>
          </w:p>
          <w:p w14:paraId="7AC17962" w14:textId="77777777" w:rsidR="00985842" w:rsidRPr="00985842" w:rsidRDefault="00985842" w:rsidP="00985842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58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 = Sequential([</w:t>
            </w:r>
          </w:p>
          <w:p w14:paraId="6B5AA34E" w14:textId="77777777" w:rsidR="00985842" w:rsidRPr="00985842" w:rsidRDefault="00985842" w:rsidP="00985842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58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Embedding(num_vocab, embedding_dim, input_length=seq_length),</w:t>
            </w:r>
          </w:p>
          <w:p w14:paraId="0F37C72C" w14:textId="77777777" w:rsidR="00985842" w:rsidRPr="00985842" w:rsidRDefault="00985842" w:rsidP="00985842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58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LSTM(lstm_units, return_sequences=False, activation=lstm_activation, dropout=0.2, recurrent_dropout=0.2),</w:t>
            </w:r>
          </w:p>
          <w:p w14:paraId="4602978D" w14:textId="77777777" w:rsidR="00985842" w:rsidRPr="00985842" w:rsidRDefault="00985842" w:rsidP="00985842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58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Dense(num_vocab, activation=output_activation)</w:t>
            </w:r>
          </w:p>
          <w:p w14:paraId="099AB31B" w14:textId="019D403D" w:rsidR="00985842" w:rsidRPr="00985842" w:rsidRDefault="00985842" w:rsidP="00985842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])</w:t>
            </w:r>
          </w:p>
          <w:p w14:paraId="0ED5B68D" w14:textId="77777777" w:rsidR="00985842" w:rsidRPr="00985842" w:rsidRDefault="00985842" w:rsidP="00985842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58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model.compile(</w:t>
            </w:r>
          </w:p>
          <w:p w14:paraId="37C90B5A" w14:textId="77777777" w:rsidR="00985842" w:rsidRPr="00985842" w:rsidRDefault="00985842" w:rsidP="00985842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58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loss=SparseCategoricalCrossentropy(),</w:t>
            </w:r>
          </w:p>
          <w:p w14:paraId="36C54427" w14:textId="77777777" w:rsidR="00985842" w:rsidRPr="00985842" w:rsidRDefault="00985842" w:rsidP="00985842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58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optimizer=Adam(learning_rate=0.0001),</w:t>
            </w:r>
          </w:p>
          <w:p w14:paraId="1C3ECA75" w14:textId="77777777" w:rsidR="00824A3F" w:rsidRDefault="00985842" w:rsidP="0098584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858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="00F202A3">
              <w:rPr>
                <w:rFonts w:ascii="Courier New" w:hAnsi="Courier New" w:cs="Courier New"/>
                <w:sz w:val="20"/>
                <w:szCs w:val="20"/>
              </w:rPr>
              <w:t>metrics=['accuracy']</w:t>
            </w:r>
          </w:p>
          <w:p w14:paraId="08B614F1" w14:textId="2FE9A7DF" w:rsidR="00140874" w:rsidRDefault="00985842" w:rsidP="0098584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8584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81B6A95" w14:textId="6BBB6CFC" w:rsidR="00985842" w:rsidRPr="005272BF" w:rsidRDefault="00985842" w:rsidP="00985842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5842">
              <w:rPr>
                <w:rFonts w:ascii="Courier New" w:hAnsi="Courier New" w:cs="Courier New"/>
                <w:sz w:val="20"/>
                <w:szCs w:val="20"/>
                <w:lang w:val="en-US"/>
              </w:rPr>
              <w:t>return model</w:t>
            </w:r>
          </w:p>
        </w:tc>
      </w:tr>
    </w:tbl>
    <w:p w14:paraId="558714AD" w14:textId="77777777" w:rsidR="00140874" w:rsidRDefault="00140874" w:rsidP="00F202A3">
      <w:pPr>
        <w:spacing w:after="0"/>
        <w:rPr>
          <w:rFonts w:cs="Times New Roman"/>
          <w:szCs w:val="28"/>
          <w:lang w:val="en-US"/>
        </w:rPr>
      </w:pPr>
    </w:p>
    <w:p w14:paraId="76A7BE5C" w14:textId="31D9E6C9" w:rsidR="00824A3F" w:rsidRDefault="00FB6EB3" w:rsidP="00824A3F">
      <w:pPr>
        <w:spacing w:after="120"/>
        <w:rPr>
          <w:rFonts w:cs="Times New Roman"/>
          <w:szCs w:val="28"/>
        </w:rPr>
      </w:pPr>
      <w:r w:rsidRPr="00F202A3">
        <w:rPr>
          <w:rStyle w:val="af2"/>
        </w:rPr>
        <w:t>Функция</w:t>
      </w:r>
      <w:r w:rsidRPr="00F202A3">
        <w:rPr>
          <w:rStyle w:val="af2"/>
          <w:lang w:val="en-US"/>
        </w:rPr>
        <w:t xml:space="preserve"> </w:t>
      </w:r>
      <w:r w:rsidRPr="00F202A3">
        <w:rPr>
          <w:rStyle w:val="af2"/>
        </w:rPr>
        <w:t>потерь</w:t>
      </w:r>
      <w:r w:rsidRPr="00F202A3">
        <w:rPr>
          <w:rStyle w:val="af2"/>
          <w:lang w:val="en-US"/>
        </w:rPr>
        <w:t xml:space="preserve"> </w:t>
      </w:r>
      <w:r w:rsidR="00F202A3" w:rsidRPr="00F202A3">
        <w:rPr>
          <w:lang w:val="en-US"/>
        </w:rPr>
        <w:t xml:space="preserve">– </w:t>
      </w:r>
      <w:r w:rsidRPr="00F202A3">
        <w:rPr>
          <w:rStyle w:val="af2"/>
          <w:lang w:val="en-US"/>
        </w:rPr>
        <w:t>SparseCategoricalCrossentropy</w:t>
      </w:r>
      <w:r w:rsidR="00F202A3" w:rsidRPr="00F202A3">
        <w:rPr>
          <w:rStyle w:val="af2"/>
          <w:lang w:val="en-US"/>
        </w:rPr>
        <w:t>.</w:t>
      </w:r>
      <w:r w:rsidRPr="00F202A3">
        <w:rPr>
          <w:rStyle w:val="af2"/>
          <w:lang w:val="en-US"/>
        </w:rPr>
        <w:t xml:space="preserve"> </w:t>
      </w:r>
      <w:r w:rsidRPr="00F202A3">
        <w:rPr>
          <w:rStyle w:val="af2"/>
        </w:rPr>
        <w:t>Функция</w:t>
      </w:r>
      <w:r w:rsidRPr="005813E8">
        <w:rPr>
          <w:rStyle w:val="af2"/>
          <w:lang w:val="en-US"/>
        </w:rPr>
        <w:t xml:space="preserve"> </w:t>
      </w:r>
      <w:r w:rsidRPr="00F202A3">
        <w:rPr>
          <w:rStyle w:val="af2"/>
        </w:rPr>
        <w:t>оптимизации</w:t>
      </w:r>
      <w:r w:rsidR="00F202A3" w:rsidRPr="005813E8">
        <w:rPr>
          <w:rStyle w:val="af2"/>
          <w:lang w:val="en-US"/>
        </w:rPr>
        <w:t xml:space="preserve"> </w:t>
      </w:r>
      <w:r w:rsidR="00F202A3" w:rsidRPr="005813E8">
        <w:rPr>
          <w:lang w:val="en-US"/>
        </w:rPr>
        <w:t>–</w:t>
      </w:r>
      <w:r w:rsidRPr="005813E8">
        <w:rPr>
          <w:rStyle w:val="af2"/>
          <w:lang w:val="en-US"/>
        </w:rPr>
        <w:t xml:space="preserve"> adam</w:t>
      </w:r>
      <w:r w:rsidR="00F202A3" w:rsidRPr="005813E8">
        <w:rPr>
          <w:rStyle w:val="af2"/>
          <w:lang w:val="en-US"/>
        </w:rPr>
        <w:t>.</w:t>
      </w:r>
      <w:r w:rsidRPr="005813E8">
        <w:rPr>
          <w:rStyle w:val="af2"/>
          <w:lang w:val="en-US"/>
        </w:rPr>
        <w:t xml:space="preserve"> </w:t>
      </w:r>
      <w:r w:rsidRPr="00F202A3">
        <w:rPr>
          <w:rStyle w:val="af2"/>
        </w:rPr>
        <w:t>Метрика</w:t>
      </w:r>
      <w:r w:rsidR="00F202A3">
        <w:rPr>
          <w:rStyle w:val="af2"/>
        </w:rPr>
        <w:t xml:space="preserve"> точности </w:t>
      </w:r>
      <w:r w:rsidR="00F202A3" w:rsidRPr="00192F6C">
        <w:t>–</w:t>
      </w:r>
      <w:r w:rsidRPr="00F202A3">
        <w:rPr>
          <w:rStyle w:val="af2"/>
        </w:rPr>
        <w:t xml:space="preserve"> accuracy.</w:t>
      </w:r>
      <w:r w:rsidR="00F202A3">
        <w:rPr>
          <w:rStyle w:val="af2"/>
        </w:rPr>
        <w:t xml:space="preserve"> Остальные</w:t>
      </w:r>
      <w:r w:rsidR="00985842">
        <w:rPr>
          <w:rStyle w:val="af2"/>
        </w:rPr>
        <w:t xml:space="preserve"> </w:t>
      </w:r>
      <w:r w:rsidR="00F202A3">
        <w:rPr>
          <w:rStyle w:val="af2"/>
        </w:rPr>
        <w:t>г</w:t>
      </w:r>
      <w:r w:rsidR="00985842">
        <w:rPr>
          <w:rStyle w:val="af2"/>
        </w:rPr>
        <w:t>иперпараметры экспериментов и параметры обучения</w:t>
      </w:r>
      <w:r w:rsidR="002564F6">
        <w:rPr>
          <w:rFonts w:cs="Times New Roman"/>
          <w:szCs w:val="28"/>
        </w:rPr>
        <w:t xml:space="preserve"> продемонстрирова</w:t>
      </w:r>
      <w:r w:rsidR="00985842">
        <w:rPr>
          <w:rFonts w:cs="Times New Roman"/>
          <w:szCs w:val="28"/>
        </w:rPr>
        <w:t>ны</w:t>
      </w:r>
      <w:r w:rsidR="002564F6">
        <w:rPr>
          <w:rFonts w:cs="Times New Roman"/>
          <w:szCs w:val="28"/>
        </w:rPr>
        <w:t xml:space="preserve"> </w:t>
      </w:r>
      <w:r w:rsidR="00985842">
        <w:rPr>
          <w:rFonts w:cs="Times New Roman"/>
          <w:szCs w:val="28"/>
        </w:rPr>
        <w:t xml:space="preserve">в таблицах </w:t>
      </w:r>
      <w:r w:rsidR="007B0000" w:rsidRPr="007B0000">
        <w:rPr>
          <w:rFonts w:cs="Times New Roman"/>
          <w:szCs w:val="28"/>
        </w:rPr>
        <w:t>1</w:t>
      </w:r>
      <w:r w:rsidR="00985842">
        <w:rPr>
          <w:rFonts w:cs="Times New Roman"/>
          <w:szCs w:val="28"/>
        </w:rPr>
        <w:t xml:space="preserve"> и 2 соответственно</w:t>
      </w:r>
      <w:r w:rsidR="001A38BF">
        <w:rPr>
          <w:rFonts w:cs="Times New Roman"/>
          <w:szCs w:val="28"/>
        </w:rPr>
        <w:t>.</w:t>
      </w:r>
    </w:p>
    <w:p w14:paraId="65CCAC2C" w14:textId="77777777" w:rsidR="00E0443F" w:rsidRDefault="00E0443F" w:rsidP="00F202A3">
      <w:pPr>
        <w:spacing w:after="0"/>
        <w:ind w:firstLine="0"/>
        <w:rPr>
          <w:rFonts w:cs="Times New Roman"/>
          <w:szCs w:val="28"/>
        </w:rPr>
      </w:pPr>
    </w:p>
    <w:p w14:paraId="19831BFF" w14:textId="030CBAA1" w:rsidR="00F202A3" w:rsidRDefault="00F202A3" w:rsidP="00F202A3">
      <w:pPr>
        <w:spacing w:after="0"/>
        <w:ind w:firstLine="0"/>
        <w:rPr>
          <w:rFonts w:cs="Times New Roman"/>
          <w:szCs w:val="28"/>
        </w:rPr>
      </w:pPr>
      <w:r w:rsidRPr="00F202A3">
        <w:rPr>
          <w:rFonts w:cs="Times New Roman"/>
          <w:szCs w:val="28"/>
        </w:rPr>
        <w:lastRenderedPageBreak/>
        <w:t>Таблица 1 –</w:t>
      </w:r>
      <w:r>
        <w:rPr>
          <w:rFonts w:cs="Times New Roman"/>
          <w:szCs w:val="28"/>
        </w:rPr>
        <w:t xml:space="preserve"> Гиперпараметры </w:t>
      </w:r>
      <w:r w:rsidRPr="00F202A3">
        <w:rPr>
          <w:rFonts w:cs="Times New Roman"/>
          <w:szCs w:val="28"/>
        </w:rPr>
        <w:t>LSTM сеть</w:t>
      </w: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846"/>
        <w:gridCol w:w="1276"/>
        <w:gridCol w:w="2409"/>
        <w:gridCol w:w="2694"/>
        <w:gridCol w:w="2693"/>
      </w:tblGrid>
      <w:tr w:rsidR="00FB6EB3" w14:paraId="0878B360" w14:textId="77777777" w:rsidTr="00F202A3">
        <w:trPr>
          <w:trHeight w:val="1151"/>
        </w:trPr>
        <w:tc>
          <w:tcPr>
            <w:tcW w:w="846" w:type="dxa"/>
            <w:vAlign w:val="center"/>
          </w:tcPr>
          <w:p w14:paraId="7696700C" w14:textId="4D6314E5" w:rsidR="00FB6EB3" w:rsidRPr="00FB6EB3" w:rsidRDefault="00FB6EB3" w:rsidP="00F202A3">
            <w:pPr>
              <w:pStyle w:val="Default"/>
              <w:jc w:val="center"/>
              <w:rPr>
                <w:szCs w:val="28"/>
              </w:rPr>
            </w:pPr>
            <w:r w:rsidRPr="00FB6EB3">
              <w:rPr>
                <w:szCs w:val="28"/>
              </w:rPr>
              <w:t>№ п/п</w:t>
            </w:r>
          </w:p>
        </w:tc>
        <w:tc>
          <w:tcPr>
            <w:tcW w:w="1276" w:type="dxa"/>
            <w:vAlign w:val="center"/>
          </w:tcPr>
          <w:p w14:paraId="04557B71" w14:textId="6D257A58" w:rsidR="00FB6EB3" w:rsidRPr="00FB6EB3" w:rsidRDefault="00FB6EB3" w:rsidP="00F202A3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LSTM слой</w:t>
            </w:r>
          </w:p>
        </w:tc>
        <w:tc>
          <w:tcPr>
            <w:tcW w:w="2409" w:type="dxa"/>
            <w:vAlign w:val="center"/>
          </w:tcPr>
          <w:p w14:paraId="5E6D53EC" w14:textId="51D3640D" w:rsidR="00FB6EB3" w:rsidRPr="00FB6EB3" w:rsidRDefault="00FB6EB3" w:rsidP="00F202A3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Слой эмбендинга слов</w:t>
            </w:r>
          </w:p>
        </w:tc>
        <w:tc>
          <w:tcPr>
            <w:tcW w:w="2694" w:type="dxa"/>
            <w:vAlign w:val="center"/>
          </w:tcPr>
          <w:p w14:paraId="23397594" w14:textId="464C7D5F" w:rsidR="00FB6EB3" w:rsidRPr="00F202A3" w:rsidRDefault="00FB6EB3" w:rsidP="00F202A3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Функция активации</w:t>
            </w:r>
            <w:r w:rsidR="00F202A3">
              <w:rPr>
                <w:rFonts w:cs="Times New Roman"/>
                <w:sz w:val="24"/>
                <w:szCs w:val="28"/>
              </w:rPr>
              <w:t xml:space="preserve"> </w:t>
            </w:r>
            <w:r>
              <w:rPr>
                <w:rFonts w:cs="Times New Roman"/>
                <w:sz w:val="24"/>
                <w:szCs w:val="28"/>
                <w:lang w:val="en-US"/>
              </w:rPr>
              <w:t>RNN</w:t>
            </w:r>
          </w:p>
        </w:tc>
        <w:tc>
          <w:tcPr>
            <w:tcW w:w="2693" w:type="dxa"/>
            <w:vAlign w:val="center"/>
          </w:tcPr>
          <w:p w14:paraId="6E60775E" w14:textId="24B341B6" w:rsidR="00FB6EB3" w:rsidRPr="00F202A3" w:rsidRDefault="00FB6EB3" w:rsidP="00F202A3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Функция активации</w:t>
            </w:r>
            <w:r w:rsidR="00F202A3">
              <w:rPr>
                <w:rFonts w:cs="Times New Roman"/>
                <w:sz w:val="24"/>
                <w:szCs w:val="28"/>
              </w:rPr>
              <w:t xml:space="preserve"> </w:t>
            </w:r>
            <w:r>
              <w:rPr>
                <w:rFonts w:cs="Times New Roman"/>
                <w:sz w:val="24"/>
                <w:szCs w:val="28"/>
                <w:lang w:val="en-US"/>
              </w:rPr>
              <w:t>Output</w:t>
            </w:r>
          </w:p>
        </w:tc>
      </w:tr>
      <w:tr w:rsidR="00FB6EB3" w14:paraId="3A326633" w14:textId="77777777" w:rsidTr="00F202A3">
        <w:trPr>
          <w:trHeight w:val="390"/>
        </w:trPr>
        <w:tc>
          <w:tcPr>
            <w:tcW w:w="846" w:type="dxa"/>
            <w:vAlign w:val="center"/>
          </w:tcPr>
          <w:p w14:paraId="19862406" w14:textId="020BB451" w:rsidR="00FB6EB3" w:rsidRPr="00FB6EB3" w:rsidRDefault="00FB6EB3" w:rsidP="00F202A3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14:paraId="4A20ABDB" w14:textId="39B0600A" w:rsidR="00FB6EB3" w:rsidRPr="00FB6EB3" w:rsidRDefault="00FB6EB3" w:rsidP="00F202A3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409" w:type="dxa"/>
            <w:vAlign w:val="center"/>
          </w:tcPr>
          <w:p w14:paraId="626DDACE" w14:textId="3ACEAF51" w:rsidR="00FB6EB3" w:rsidRPr="00FB6EB3" w:rsidRDefault="00FB6EB3" w:rsidP="00F202A3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694" w:type="dxa"/>
            <w:vAlign w:val="center"/>
          </w:tcPr>
          <w:p w14:paraId="2B700068" w14:textId="7E08593F" w:rsidR="00FB6EB3" w:rsidRPr="00FB6EB3" w:rsidRDefault="00F202A3" w:rsidP="00F202A3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tanh</w:t>
            </w:r>
          </w:p>
        </w:tc>
        <w:tc>
          <w:tcPr>
            <w:tcW w:w="2693" w:type="dxa"/>
            <w:vAlign w:val="center"/>
          </w:tcPr>
          <w:p w14:paraId="02CC5B05" w14:textId="1B2E6194" w:rsidR="00FB6EB3" w:rsidRPr="00FB6EB3" w:rsidRDefault="00FB6EB3" w:rsidP="00F202A3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B6EB3">
              <w:rPr>
                <w:rFonts w:cs="Times New Roman"/>
                <w:sz w:val="24"/>
                <w:szCs w:val="24"/>
              </w:rPr>
              <w:t>softmax</w:t>
            </w:r>
          </w:p>
        </w:tc>
      </w:tr>
      <w:tr w:rsidR="00FB6EB3" w14:paraId="22B41BC3" w14:textId="77777777" w:rsidTr="00F202A3">
        <w:trPr>
          <w:trHeight w:val="380"/>
        </w:trPr>
        <w:tc>
          <w:tcPr>
            <w:tcW w:w="846" w:type="dxa"/>
            <w:vAlign w:val="center"/>
          </w:tcPr>
          <w:p w14:paraId="3A879642" w14:textId="161138CE" w:rsidR="00FB6EB3" w:rsidRPr="00FB6EB3" w:rsidRDefault="00FB6EB3" w:rsidP="00F202A3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2</w:t>
            </w:r>
          </w:p>
        </w:tc>
        <w:tc>
          <w:tcPr>
            <w:tcW w:w="1276" w:type="dxa"/>
            <w:vAlign w:val="center"/>
          </w:tcPr>
          <w:p w14:paraId="7E9C32BF" w14:textId="3E611FFF" w:rsidR="00FB6EB3" w:rsidRPr="00FB6EB3" w:rsidRDefault="00FB6EB3" w:rsidP="00F202A3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409" w:type="dxa"/>
            <w:vAlign w:val="center"/>
          </w:tcPr>
          <w:p w14:paraId="4953C23F" w14:textId="26287A76" w:rsidR="00FB6EB3" w:rsidRPr="00FB6EB3" w:rsidRDefault="00FB6EB3" w:rsidP="00F202A3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694" w:type="dxa"/>
            <w:vAlign w:val="center"/>
          </w:tcPr>
          <w:p w14:paraId="2D4FC447" w14:textId="1889506A" w:rsidR="00FB6EB3" w:rsidRPr="00FB6EB3" w:rsidRDefault="00F202A3" w:rsidP="00F202A3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relu</w:t>
            </w:r>
          </w:p>
        </w:tc>
        <w:tc>
          <w:tcPr>
            <w:tcW w:w="2693" w:type="dxa"/>
            <w:vAlign w:val="center"/>
          </w:tcPr>
          <w:p w14:paraId="6829A604" w14:textId="40391D19" w:rsidR="00FB6EB3" w:rsidRPr="00FB6EB3" w:rsidRDefault="00FB6EB3" w:rsidP="00F202A3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B6EB3">
              <w:rPr>
                <w:rFonts w:cs="Times New Roman"/>
                <w:sz w:val="24"/>
                <w:szCs w:val="24"/>
              </w:rPr>
              <w:t>softmax</w:t>
            </w:r>
          </w:p>
        </w:tc>
      </w:tr>
      <w:tr w:rsidR="00F202A3" w14:paraId="0091BEA3" w14:textId="77777777" w:rsidTr="00F202A3">
        <w:trPr>
          <w:trHeight w:val="380"/>
        </w:trPr>
        <w:tc>
          <w:tcPr>
            <w:tcW w:w="846" w:type="dxa"/>
            <w:vAlign w:val="center"/>
          </w:tcPr>
          <w:p w14:paraId="7299DD7B" w14:textId="2DBD0537" w:rsidR="00F202A3" w:rsidRPr="00FB6EB3" w:rsidRDefault="00F202A3" w:rsidP="00F202A3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3</w:t>
            </w:r>
          </w:p>
        </w:tc>
        <w:tc>
          <w:tcPr>
            <w:tcW w:w="1276" w:type="dxa"/>
            <w:vAlign w:val="center"/>
          </w:tcPr>
          <w:p w14:paraId="13D2A921" w14:textId="2F15549A" w:rsidR="00F202A3" w:rsidRPr="00FB6EB3" w:rsidRDefault="00F202A3" w:rsidP="00F202A3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409" w:type="dxa"/>
            <w:vAlign w:val="center"/>
          </w:tcPr>
          <w:p w14:paraId="13AF0AC4" w14:textId="79EED801" w:rsidR="00F202A3" w:rsidRPr="00FB6EB3" w:rsidRDefault="00F202A3" w:rsidP="00F202A3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694" w:type="dxa"/>
            <w:vAlign w:val="center"/>
          </w:tcPr>
          <w:p w14:paraId="3D3CC863" w14:textId="0FE67C7F" w:rsidR="00F202A3" w:rsidRPr="00FB6EB3" w:rsidRDefault="00F202A3" w:rsidP="00F202A3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tanh</w:t>
            </w:r>
          </w:p>
        </w:tc>
        <w:tc>
          <w:tcPr>
            <w:tcW w:w="2693" w:type="dxa"/>
            <w:vAlign w:val="center"/>
          </w:tcPr>
          <w:p w14:paraId="5FE046DE" w14:textId="4F582FC9" w:rsidR="00F202A3" w:rsidRPr="00FB6EB3" w:rsidRDefault="00F202A3" w:rsidP="00F202A3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B6EB3">
              <w:rPr>
                <w:rFonts w:cs="Times New Roman"/>
                <w:sz w:val="24"/>
                <w:szCs w:val="24"/>
              </w:rPr>
              <w:t>softmax</w:t>
            </w:r>
          </w:p>
        </w:tc>
      </w:tr>
      <w:tr w:rsidR="00F202A3" w14:paraId="10436B74" w14:textId="77777777" w:rsidTr="00F202A3">
        <w:trPr>
          <w:trHeight w:val="390"/>
        </w:trPr>
        <w:tc>
          <w:tcPr>
            <w:tcW w:w="846" w:type="dxa"/>
            <w:vAlign w:val="center"/>
          </w:tcPr>
          <w:p w14:paraId="724B3599" w14:textId="477DD94F" w:rsidR="00F202A3" w:rsidRPr="00FB6EB3" w:rsidRDefault="00F202A3" w:rsidP="00F202A3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4</w:t>
            </w:r>
          </w:p>
        </w:tc>
        <w:tc>
          <w:tcPr>
            <w:tcW w:w="1276" w:type="dxa"/>
            <w:vAlign w:val="center"/>
          </w:tcPr>
          <w:p w14:paraId="4A542C3D" w14:textId="605B5F0D" w:rsidR="00F202A3" w:rsidRPr="00FB6EB3" w:rsidRDefault="00F202A3" w:rsidP="00F202A3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409" w:type="dxa"/>
            <w:vAlign w:val="center"/>
          </w:tcPr>
          <w:p w14:paraId="1A31F6B4" w14:textId="5AE1A815" w:rsidR="00F202A3" w:rsidRPr="00FB6EB3" w:rsidRDefault="00F202A3" w:rsidP="00F202A3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694" w:type="dxa"/>
            <w:vAlign w:val="center"/>
          </w:tcPr>
          <w:p w14:paraId="09D2295E" w14:textId="1842BCC0" w:rsidR="00F202A3" w:rsidRPr="00FB6EB3" w:rsidRDefault="00F202A3" w:rsidP="00F202A3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relu</w:t>
            </w:r>
          </w:p>
        </w:tc>
        <w:tc>
          <w:tcPr>
            <w:tcW w:w="2693" w:type="dxa"/>
            <w:vAlign w:val="center"/>
          </w:tcPr>
          <w:p w14:paraId="5E89A3AF" w14:textId="5E390AB7" w:rsidR="00F202A3" w:rsidRPr="00FB6EB3" w:rsidRDefault="00F202A3" w:rsidP="00F202A3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softmax</w:t>
            </w:r>
          </w:p>
        </w:tc>
      </w:tr>
    </w:tbl>
    <w:p w14:paraId="0DB638F7" w14:textId="77777777" w:rsidR="00FB6EB3" w:rsidRDefault="00FB6EB3" w:rsidP="001A38BF">
      <w:pPr>
        <w:spacing w:after="120"/>
        <w:rPr>
          <w:rFonts w:cs="Times New Roman"/>
          <w:szCs w:val="28"/>
        </w:rPr>
      </w:pPr>
    </w:p>
    <w:p w14:paraId="6688E2F6" w14:textId="01C3E8EC" w:rsidR="00F202A3" w:rsidRPr="002A5ED3" w:rsidRDefault="00F202A3" w:rsidP="00F202A3">
      <w:pPr>
        <w:spacing w:after="0"/>
        <w:ind w:firstLine="0"/>
        <w:rPr>
          <w:rFonts w:cs="Times New Roman"/>
          <w:szCs w:val="28"/>
        </w:rPr>
      </w:pPr>
      <w:r w:rsidRPr="00F202A3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2</w:t>
      </w:r>
      <w:r w:rsidRPr="00F202A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Параметры обучения </w:t>
      </w:r>
      <w:r w:rsidRPr="00F202A3">
        <w:rPr>
          <w:rFonts w:cs="Times New Roman"/>
          <w:szCs w:val="28"/>
        </w:rPr>
        <w:t>LSTM сеть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F202A3" w14:paraId="02313B97" w14:textId="77777777" w:rsidTr="00F202A3">
        <w:tc>
          <w:tcPr>
            <w:tcW w:w="2477" w:type="dxa"/>
            <w:vAlign w:val="center"/>
          </w:tcPr>
          <w:p w14:paraId="306BE050" w14:textId="7B92000F" w:rsidR="00F202A3" w:rsidRPr="00F202A3" w:rsidRDefault="00F202A3" w:rsidP="00F202A3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№ п/п</w:t>
            </w:r>
          </w:p>
        </w:tc>
        <w:tc>
          <w:tcPr>
            <w:tcW w:w="2478" w:type="dxa"/>
            <w:vAlign w:val="center"/>
          </w:tcPr>
          <w:p w14:paraId="358938ED" w14:textId="2B193311" w:rsidR="00F202A3" w:rsidRPr="00F202A3" w:rsidRDefault="00F202A3" w:rsidP="00F202A3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Количество эпох</w:t>
            </w:r>
          </w:p>
        </w:tc>
        <w:tc>
          <w:tcPr>
            <w:tcW w:w="2478" w:type="dxa"/>
            <w:vAlign w:val="center"/>
          </w:tcPr>
          <w:p w14:paraId="6C59AA18" w14:textId="00C8D125" w:rsidR="00F202A3" w:rsidRPr="00F202A3" w:rsidRDefault="00F202A3" w:rsidP="00F202A3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Размер бэтча</w:t>
            </w:r>
          </w:p>
        </w:tc>
        <w:tc>
          <w:tcPr>
            <w:tcW w:w="2478" w:type="dxa"/>
            <w:vAlign w:val="center"/>
          </w:tcPr>
          <w:p w14:paraId="46DF5E4B" w14:textId="29A44951" w:rsidR="00F202A3" w:rsidRPr="00F202A3" w:rsidRDefault="00F202A3" w:rsidP="00F202A3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Accuracy</w:t>
            </w:r>
          </w:p>
        </w:tc>
      </w:tr>
      <w:tr w:rsidR="00FB6EB3" w14:paraId="3F356CD4" w14:textId="77777777" w:rsidTr="00F202A3">
        <w:tc>
          <w:tcPr>
            <w:tcW w:w="2477" w:type="dxa"/>
            <w:vAlign w:val="center"/>
          </w:tcPr>
          <w:p w14:paraId="35C7C940" w14:textId="4AD9564B" w:rsidR="00FB6EB3" w:rsidRPr="00F202A3" w:rsidRDefault="00F202A3" w:rsidP="00F202A3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1</w:t>
            </w:r>
          </w:p>
        </w:tc>
        <w:tc>
          <w:tcPr>
            <w:tcW w:w="2478" w:type="dxa"/>
            <w:vAlign w:val="center"/>
          </w:tcPr>
          <w:p w14:paraId="4C807B56" w14:textId="531421DD" w:rsidR="00FB6EB3" w:rsidRPr="00F202A3" w:rsidRDefault="00F202A3" w:rsidP="00F202A3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25</w:t>
            </w:r>
          </w:p>
        </w:tc>
        <w:tc>
          <w:tcPr>
            <w:tcW w:w="2478" w:type="dxa"/>
            <w:vAlign w:val="center"/>
          </w:tcPr>
          <w:p w14:paraId="78086FF9" w14:textId="340323B3" w:rsidR="00FB6EB3" w:rsidRPr="00F202A3" w:rsidRDefault="00F202A3" w:rsidP="00F202A3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  <w:vAlign w:val="center"/>
          </w:tcPr>
          <w:p w14:paraId="76BCAC93" w14:textId="38E335FF" w:rsidR="00FB6EB3" w:rsidRPr="00F202A3" w:rsidRDefault="00F202A3" w:rsidP="00F202A3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0.322439</w:t>
            </w:r>
          </w:p>
        </w:tc>
      </w:tr>
      <w:tr w:rsidR="00FB6EB3" w14:paraId="66A4D717" w14:textId="77777777" w:rsidTr="00F202A3">
        <w:tc>
          <w:tcPr>
            <w:tcW w:w="2477" w:type="dxa"/>
            <w:vAlign w:val="center"/>
          </w:tcPr>
          <w:p w14:paraId="7F9CCA5E" w14:textId="0ED0637A" w:rsidR="00FB6EB3" w:rsidRPr="00F202A3" w:rsidRDefault="00F202A3" w:rsidP="00F202A3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2</w:t>
            </w:r>
          </w:p>
        </w:tc>
        <w:tc>
          <w:tcPr>
            <w:tcW w:w="2478" w:type="dxa"/>
            <w:vAlign w:val="center"/>
          </w:tcPr>
          <w:p w14:paraId="3D0C71AF" w14:textId="04BC92EC" w:rsidR="00FB6EB3" w:rsidRPr="00F202A3" w:rsidRDefault="00F202A3" w:rsidP="00F202A3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25</w:t>
            </w:r>
          </w:p>
        </w:tc>
        <w:tc>
          <w:tcPr>
            <w:tcW w:w="2478" w:type="dxa"/>
            <w:vAlign w:val="center"/>
          </w:tcPr>
          <w:p w14:paraId="21721207" w14:textId="7DE9F109" w:rsidR="00FB6EB3" w:rsidRPr="00F202A3" w:rsidRDefault="00F202A3" w:rsidP="00F202A3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  <w:vAlign w:val="center"/>
          </w:tcPr>
          <w:p w14:paraId="302A6D03" w14:textId="3CD5EB8D" w:rsidR="00FB6EB3" w:rsidRPr="00F202A3" w:rsidRDefault="00F202A3" w:rsidP="00F202A3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0.339821</w:t>
            </w:r>
          </w:p>
        </w:tc>
      </w:tr>
      <w:tr w:rsidR="00FB6EB3" w14:paraId="338BDADE" w14:textId="77777777" w:rsidTr="00F202A3">
        <w:tc>
          <w:tcPr>
            <w:tcW w:w="2477" w:type="dxa"/>
            <w:vAlign w:val="center"/>
          </w:tcPr>
          <w:p w14:paraId="5CDC86BD" w14:textId="6B84E5D5" w:rsidR="00FB6EB3" w:rsidRPr="00F202A3" w:rsidRDefault="00F202A3" w:rsidP="00F202A3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3</w:t>
            </w:r>
          </w:p>
        </w:tc>
        <w:tc>
          <w:tcPr>
            <w:tcW w:w="2478" w:type="dxa"/>
            <w:vAlign w:val="center"/>
          </w:tcPr>
          <w:p w14:paraId="1329E465" w14:textId="515D0960" w:rsidR="00FB6EB3" w:rsidRPr="00F202A3" w:rsidRDefault="00F202A3" w:rsidP="00F202A3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50</w:t>
            </w:r>
          </w:p>
        </w:tc>
        <w:tc>
          <w:tcPr>
            <w:tcW w:w="2478" w:type="dxa"/>
            <w:vAlign w:val="center"/>
          </w:tcPr>
          <w:p w14:paraId="492BA11A" w14:textId="12D0D3E5" w:rsidR="00FB6EB3" w:rsidRPr="00F202A3" w:rsidRDefault="00F202A3" w:rsidP="00F202A3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  <w:vAlign w:val="center"/>
          </w:tcPr>
          <w:p w14:paraId="29D034F1" w14:textId="0AADD268" w:rsidR="00FB6EB3" w:rsidRPr="00F202A3" w:rsidRDefault="00F202A3" w:rsidP="00F202A3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0.460296</w:t>
            </w:r>
          </w:p>
        </w:tc>
      </w:tr>
      <w:tr w:rsidR="00FB6EB3" w14:paraId="521FAC3D" w14:textId="77777777" w:rsidTr="00F202A3">
        <w:tc>
          <w:tcPr>
            <w:tcW w:w="2477" w:type="dxa"/>
            <w:vAlign w:val="center"/>
          </w:tcPr>
          <w:p w14:paraId="17583DE8" w14:textId="64720427" w:rsidR="00FB6EB3" w:rsidRPr="00F202A3" w:rsidRDefault="00F202A3" w:rsidP="00F202A3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4</w:t>
            </w:r>
          </w:p>
        </w:tc>
        <w:tc>
          <w:tcPr>
            <w:tcW w:w="2478" w:type="dxa"/>
            <w:vAlign w:val="center"/>
          </w:tcPr>
          <w:p w14:paraId="2F4BBD28" w14:textId="793D9711" w:rsidR="00FB6EB3" w:rsidRPr="00F202A3" w:rsidRDefault="00F202A3" w:rsidP="00F202A3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50</w:t>
            </w:r>
          </w:p>
        </w:tc>
        <w:tc>
          <w:tcPr>
            <w:tcW w:w="2478" w:type="dxa"/>
            <w:vAlign w:val="center"/>
          </w:tcPr>
          <w:p w14:paraId="07A47323" w14:textId="705DA1C6" w:rsidR="00FB6EB3" w:rsidRPr="00F202A3" w:rsidRDefault="00F202A3" w:rsidP="00F202A3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  <w:vAlign w:val="center"/>
          </w:tcPr>
          <w:p w14:paraId="4AE1C3C1" w14:textId="440BAA5D" w:rsidR="00FB6EB3" w:rsidRPr="00F202A3" w:rsidRDefault="00F202A3" w:rsidP="00F202A3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0.537309</w:t>
            </w:r>
          </w:p>
        </w:tc>
      </w:tr>
    </w:tbl>
    <w:p w14:paraId="5B072313" w14:textId="77777777" w:rsidR="00FB6EB3" w:rsidRDefault="00FB6EB3" w:rsidP="008F7736">
      <w:pPr>
        <w:spacing w:after="120"/>
        <w:rPr>
          <w:rFonts w:cs="Times New Roman"/>
          <w:szCs w:val="28"/>
        </w:rPr>
      </w:pPr>
    </w:p>
    <w:p w14:paraId="23124416" w14:textId="5821DB16" w:rsidR="008F7736" w:rsidRPr="002A5ED3" w:rsidRDefault="007E041F" w:rsidP="00824A3F">
      <w:r>
        <w:t>Предсказанная</w:t>
      </w:r>
      <w:r w:rsidR="00824A3F">
        <w:t xml:space="preserve"> последовательность символов</w:t>
      </w:r>
      <w:r w:rsidR="003D552B" w:rsidRPr="003D552B">
        <w:t xml:space="preserve"> </w:t>
      </w:r>
      <w:r w:rsidR="003D552B">
        <w:t>для Чехова А.П.</w:t>
      </w:r>
      <w:r w:rsidR="00824A3F">
        <w:t xml:space="preserve"> </w:t>
      </w:r>
      <w:r w:rsidR="00824A3F" w:rsidRPr="00824A3F">
        <w:rPr>
          <w:rStyle w:val="af2"/>
        </w:rPr>
        <w:t xml:space="preserve">– </w:t>
      </w:r>
      <w:r w:rsidR="00824A3F">
        <w:t>200</w:t>
      </w:r>
      <w:r w:rsidR="008F7736">
        <w:t>,</w:t>
      </w:r>
      <w:r w:rsidR="00824A3F">
        <w:t xml:space="preserve"> исходная </w:t>
      </w:r>
      <w:r w:rsidR="00824A3F" w:rsidRPr="00824A3F">
        <w:rPr>
          <w:rStyle w:val="af2"/>
        </w:rPr>
        <w:t>строка – «Поручик Дубов, уже не молодой</w:t>
      </w:r>
      <w:r w:rsidR="00824A3F">
        <w:rPr>
          <w:rStyle w:val="af2"/>
        </w:rPr>
        <w:t xml:space="preserve"> </w:t>
      </w:r>
      <w:r w:rsidR="00824A3F" w:rsidRPr="00824A3F">
        <w:rPr>
          <w:rStyle w:val="af2"/>
        </w:rPr>
        <w:t>»</w:t>
      </w:r>
      <w:r w:rsidR="00824A3F">
        <w:rPr>
          <w:rStyle w:val="af2"/>
        </w:rPr>
        <w:t xml:space="preserve"> (30 символов),</w:t>
      </w:r>
      <w:r w:rsidR="00824A3F" w:rsidRPr="00824A3F">
        <w:rPr>
          <w:rStyle w:val="af2"/>
        </w:rPr>
        <w:t xml:space="preserve"> результат</w:t>
      </w:r>
      <w:r w:rsidR="008F7736">
        <w:t xml:space="preserve"> </w:t>
      </w:r>
      <w:r w:rsidR="00824A3F">
        <w:t>работы наилучшей модели продемонстрирован на рисунке 1</w:t>
      </w:r>
      <w:r w:rsidR="008F7736">
        <w:t>.</w:t>
      </w:r>
    </w:p>
    <w:p w14:paraId="0ECAB917" w14:textId="3EF91650" w:rsidR="008F7736" w:rsidRPr="00192F6C" w:rsidRDefault="003C0F74" w:rsidP="008F7736">
      <w:pPr>
        <w:pStyle w:val="af1"/>
        <w:ind w:firstLine="0"/>
        <w:jc w:val="center"/>
      </w:pPr>
      <w:r w:rsidRPr="003C0F74">
        <w:rPr>
          <w:noProof/>
          <w:lang w:eastAsia="ru-RU"/>
        </w:rPr>
        <w:drawing>
          <wp:inline distT="0" distB="0" distL="0" distR="0" wp14:anchorId="35966C78" wp14:editId="000445DE">
            <wp:extent cx="6299835" cy="86550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736" w:rsidRPr="00192F6C">
        <w:rPr>
          <w:noProof/>
          <w:lang w:eastAsia="ru-RU"/>
        </w:rPr>
        <w:t xml:space="preserve">  </w:t>
      </w:r>
    </w:p>
    <w:p w14:paraId="728C32F1" w14:textId="52B9338F" w:rsidR="008F7736" w:rsidRPr="00824A3F" w:rsidRDefault="008F7736" w:rsidP="00824A3F">
      <w:pPr>
        <w:pStyle w:val="af1"/>
        <w:spacing w:after="240"/>
        <w:ind w:firstLine="0"/>
        <w:jc w:val="center"/>
      </w:pPr>
      <w:r>
        <w:t>Рисунок</w:t>
      </w:r>
      <w:r w:rsidRPr="00192F6C">
        <w:t xml:space="preserve"> </w:t>
      </w:r>
      <w:r w:rsidR="00824A3F">
        <w:t>1</w:t>
      </w:r>
      <w:r w:rsidRPr="00192F6C">
        <w:t xml:space="preserve"> – </w:t>
      </w:r>
      <w:r>
        <w:t xml:space="preserve">Результат </w:t>
      </w:r>
      <w:r w:rsidR="00824A3F">
        <w:t>наилучшей</w:t>
      </w:r>
      <w:r w:rsidR="00824A3F" w:rsidRPr="00824A3F">
        <w:t xml:space="preserve"> </w:t>
      </w:r>
      <w:r w:rsidR="00824A3F">
        <w:rPr>
          <w:lang w:val="en-US"/>
        </w:rPr>
        <w:t>LSTM</w:t>
      </w:r>
      <w:r w:rsidR="00824A3F" w:rsidRPr="00824A3F">
        <w:t xml:space="preserve"> </w:t>
      </w:r>
      <w:r w:rsidR="00824A3F">
        <w:t>модели</w:t>
      </w:r>
    </w:p>
    <w:p w14:paraId="692126C6" w14:textId="32BE6503" w:rsidR="005813E8" w:rsidRDefault="005813E8" w:rsidP="005813E8">
      <w:pPr>
        <w:pStyle w:val="af1"/>
      </w:pPr>
      <w:r>
        <w:t xml:space="preserve">Ключевой код инициализации </w:t>
      </w:r>
      <w:r>
        <w:rPr>
          <w:lang w:val="en-US"/>
        </w:rPr>
        <w:t>GRU</w:t>
      </w:r>
      <w:r>
        <w:t xml:space="preserve"> модели представлен ниже: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813E8" w:rsidRPr="009261DD" w14:paraId="6FF87295" w14:textId="77777777" w:rsidTr="005813E8">
        <w:tc>
          <w:tcPr>
            <w:tcW w:w="9911" w:type="dxa"/>
          </w:tcPr>
          <w:p w14:paraId="10757753" w14:textId="77777777" w:rsidR="005813E8" w:rsidRPr="005813E8" w:rsidRDefault="005813E8" w:rsidP="005813E8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13E8">
              <w:rPr>
                <w:rFonts w:ascii="Courier New" w:hAnsi="Courier New" w:cs="Courier New"/>
                <w:sz w:val="20"/>
                <w:szCs w:val="20"/>
                <w:lang w:val="en-US"/>
              </w:rPr>
              <w:t>def create_gru_model(seq_length, num_vocab, embedding_dim, gru_units, gru_activation, output_activation):</w:t>
            </w:r>
          </w:p>
          <w:p w14:paraId="056F654D" w14:textId="77777777" w:rsidR="005813E8" w:rsidRPr="005813E8" w:rsidRDefault="005813E8" w:rsidP="005813E8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13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 = Sequential([</w:t>
            </w:r>
          </w:p>
          <w:p w14:paraId="1D8DECA7" w14:textId="77777777" w:rsidR="005813E8" w:rsidRPr="005813E8" w:rsidRDefault="005813E8" w:rsidP="005813E8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13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Embedding(num_vocab, embedding_dim, input_length=seq_length),</w:t>
            </w:r>
          </w:p>
          <w:p w14:paraId="68BC868D" w14:textId="77777777" w:rsidR="005813E8" w:rsidRPr="005813E8" w:rsidRDefault="005813E8" w:rsidP="005813E8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13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GRU(gru_units, return_sequences=False, activation=gru_activation, dropout=0.2, recurrent_dropout=0.2),</w:t>
            </w:r>
          </w:p>
          <w:p w14:paraId="4FC71778" w14:textId="1416E816" w:rsidR="005813E8" w:rsidRPr="005813E8" w:rsidRDefault="005813E8" w:rsidP="005813E8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13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Dense(num_vocab, activation=output_activation) ])</w:t>
            </w:r>
          </w:p>
          <w:p w14:paraId="23DC4950" w14:textId="77777777" w:rsidR="005813E8" w:rsidRPr="005813E8" w:rsidRDefault="005813E8" w:rsidP="005813E8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13E8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model.compile(</w:t>
            </w:r>
          </w:p>
          <w:p w14:paraId="54F5390F" w14:textId="77777777" w:rsidR="005813E8" w:rsidRPr="005813E8" w:rsidRDefault="005813E8" w:rsidP="005813E8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13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loss=SparseCategoricalCrossentropy(),</w:t>
            </w:r>
          </w:p>
          <w:p w14:paraId="5E9ADABA" w14:textId="77777777" w:rsidR="005813E8" w:rsidRPr="005813E8" w:rsidRDefault="005813E8" w:rsidP="005813E8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13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optimizer=Adam(learning_rate=0.0001),</w:t>
            </w:r>
          </w:p>
          <w:p w14:paraId="75C5E915" w14:textId="77777777" w:rsidR="005813E8" w:rsidRPr="005813E8" w:rsidRDefault="005813E8" w:rsidP="005813E8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13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metrics=['accuracy']</w:t>
            </w:r>
          </w:p>
          <w:p w14:paraId="42D714C8" w14:textId="4DD24D50" w:rsidR="005813E8" w:rsidRPr="005813E8" w:rsidRDefault="005813E8" w:rsidP="005813E8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)</w:t>
            </w:r>
          </w:p>
          <w:p w14:paraId="67A6402A" w14:textId="5045063C" w:rsidR="005813E8" w:rsidRPr="005272BF" w:rsidRDefault="005813E8" w:rsidP="005813E8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13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model</w:t>
            </w:r>
          </w:p>
        </w:tc>
      </w:tr>
    </w:tbl>
    <w:p w14:paraId="72AE8590" w14:textId="77777777" w:rsidR="005813E8" w:rsidRPr="005813E8" w:rsidRDefault="005813E8" w:rsidP="005813E8">
      <w:pPr>
        <w:spacing w:after="0"/>
        <w:ind w:firstLine="0"/>
        <w:rPr>
          <w:rFonts w:cs="Times New Roman"/>
          <w:sz w:val="16"/>
          <w:szCs w:val="16"/>
          <w:lang w:val="en-US"/>
        </w:rPr>
      </w:pPr>
    </w:p>
    <w:p w14:paraId="65D01EB0" w14:textId="17ECCE2E" w:rsidR="005813E8" w:rsidRDefault="005813E8" w:rsidP="005813E8">
      <w:pPr>
        <w:spacing w:after="120"/>
        <w:rPr>
          <w:rFonts w:cs="Times New Roman"/>
          <w:szCs w:val="28"/>
        </w:rPr>
      </w:pPr>
      <w:r w:rsidRPr="00F202A3">
        <w:rPr>
          <w:rStyle w:val="af2"/>
        </w:rPr>
        <w:t>Функция</w:t>
      </w:r>
      <w:r w:rsidRPr="00F202A3">
        <w:rPr>
          <w:rStyle w:val="af2"/>
          <w:lang w:val="en-US"/>
        </w:rPr>
        <w:t xml:space="preserve"> </w:t>
      </w:r>
      <w:r w:rsidRPr="00F202A3">
        <w:rPr>
          <w:rStyle w:val="af2"/>
        </w:rPr>
        <w:t>потерь</w:t>
      </w:r>
      <w:r w:rsidRPr="00F202A3">
        <w:rPr>
          <w:rStyle w:val="af2"/>
          <w:lang w:val="en-US"/>
        </w:rPr>
        <w:t xml:space="preserve"> </w:t>
      </w:r>
      <w:r w:rsidRPr="00F202A3">
        <w:rPr>
          <w:lang w:val="en-US"/>
        </w:rPr>
        <w:t xml:space="preserve">– </w:t>
      </w:r>
      <w:r w:rsidRPr="00F202A3">
        <w:rPr>
          <w:rStyle w:val="af2"/>
          <w:lang w:val="en-US"/>
        </w:rPr>
        <w:t xml:space="preserve">SparseCategoricalCrossentropy. </w:t>
      </w:r>
      <w:r w:rsidRPr="00F202A3">
        <w:rPr>
          <w:rStyle w:val="af2"/>
        </w:rPr>
        <w:t>Функция</w:t>
      </w:r>
      <w:r w:rsidRPr="005813E8">
        <w:rPr>
          <w:rStyle w:val="af2"/>
          <w:lang w:val="en-US"/>
        </w:rPr>
        <w:t xml:space="preserve"> </w:t>
      </w:r>
      <w:r w:rsidRPr="00F202A3">
        <w:rPr>
          <w:rStyle w:val="af2"/>
        </w:rPr>
        <w:t>оптимизации</w:t>
      </w:r>
      <w:r w:rsidRPr="005813E8">
        <w:rPr>
          <w:rStyle w:val="af2"/>
          <w:lang w:val="en-US"/>
        </w:rPr>
        <w:t xml:space="preserve"> </w:t>
      </w:r>
      <w:r w:rsidRPr="005813E8">
        <w:rPr>
          <w:lang w:val="en-US"/>
        </w:rPr>
        <w:t>–</w:t>
      </w:r>
      <w:r w:rsidRPr="005813E8">
        <w:rPr>
          <w:rStyle w:val="af2"/>
          <w:lang w:val="en-US"/>
        </w:rPr>
        <w:t xml:space="preserve"> adam. </w:t>
      </w:r>
      <w:r w:rsidRPr="00F202A3">
        <w:rPr>
          <w:rStyle w:val="af2"/>
        </w:rPr>
        <w:t>Метрика</w:t>
      </w:r>
      <w:r>
        <w:rPr>
          <w:rStyle w:val="af2"/>
        </w:rPr>
        <w:t xml:space="preserve"> точности </w:t>
      </w:r>
      <w:r w:rsidRPr="00192F6C">
        <w:t>–</w:t>
      </w:r>
      <w:r w:rsidRPr="00F202A3">
        <w:rPr>
          <w:rStyle w:val="af2"/>
        </w:rPr>
        <w:t xml:space="preserve"> accuracy.</w:t>
      </w:r>
      <w:r>
        <w:rPr>
          <w:rStyle w:val="af2"/>
        </w:rPr>
        <w:t xml:space="preserve"> Остальные гиперпараметры экспериментов и параметры обучения</w:t>
      </w:r>
      <w:r>
        <w:rPr>
          <w:rFonts w:cs="Times New Roman"/>
          <w:szCs w:val="28"/>
        </w:rPr>
        <w:t xml:space="preserve"> продемонстрированы в таблицах </w:t>
      </w:r>
      <w:r w:rsidRPr="007B0000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и 2 соответственно.</w:t>
      </w:r>
    </w:p>
    <w:p w14:paraId="501639E1" w14:textId="5A6974D8" w:rsidR="00824A3F" w:rsidRDefault="00824A3F" w:rsidP="00824A3F">
      <w:pPr>
        <w:spacing w:after="0"/>
        <w:ind w:firstLine="0"/>
        <w:rPr>
          <w:rFonts w:cs="Times New Roman"/>
          <w:szCs w:val="28"/>
        </w:rPr>
      </w:pPr>
      <w:r w:rsidRPr="00F202A3">
        <w:rPr>
          <w:rFonts w:cs="Times New Roman"/>
          <w:szCs w:val="28"/>
        </w:rPr>
        <w:t xml:space="preserve">Таблица </w:t>
      </w:r>
      <w:r w:rsidR="00EB0622" w:rsidRPr="005813E8">
        <w:rPr>
          <w:rFonts w:cs="Times New Roman"/>
          <w:szCs w:val="28"/>
        </w:rPr>
        <w:t>3</w:t>
      </w:r>
      <w:r w:rsidRPr="00F202A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Гиперпараметры </w:t>
      </w:r>
      <w:r>
        <w:rPr>
          <w:lang w:val="en-US"/>
        </w:rPr>
        <w:t>GRU</w:t>
      </w:r>
      <w:r w:rsidRPr="00F202A3">
        <w:rPr>
          <w:rFonts w:cs="Times New Roman"/>
          <w:szCs w:val="28"/>
        </w:rPr>
        <w:t xml:space="preserve"> сеть</w:t>
      </w: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846"/>
        <w:gridCol w:w="1276"/>
        <w:gridCol w:w="2409"/>
        <w:gridCol w:w="2694"/>
        <w:gridCol w:w="2693"/>
      </w:tblGrid>
      <w:tr w:rsidR="00824A3F" w14:paraId="5A220363" w14:textId="77777777" w:rsidTr="003D552B">
        <w:trPr>
          <w:trHeight w:val="1151"/>
        </w:trPr>
        <w:tc>
          <w:tcPr>
            <w:tcW w:w="846" w:type="dxa"/>
            <w:vAlign w:val="center"/>
          </w:tcPr>
          <w:p w14:paraId="7FB749A5" w14:textId="77777777" w:rsidR="00824A3F" w:rsidRPr="00FB6EB3" w:rsidRDefault="00824A3F" w:rsidP="003D552B">
            <w:pPr>
              <w:pStyle w:val="Default"/>
              <w:jc w:val="center"/>
              <w:rPr>
                <w:szCs w:val="28"/>
              </w:rPr>
            </w:pPr>
            <w:r w:rsidRPr="00FB6EB3">
              <w:rPr>
                <w:szCs w:val="28"/>
              </w:rPr>
              <w:t>№ п/п</w:t>
            </w:r>
          </w:p>
        </w:tc>
        <w:tc>
          <w:tcPr>
            <w:tcW w:w="1276" w:type="dxa"/>
            <w:vAlign w:val="center"/>
          </w:tcPr>
          <w:p w14:paraId="35914823" w14:textId="77777777" w:rsidR="00824A3F" w:rsidRPr="00FB6EB3" w:rsidRDefault="00824A3F" w:rsidP="003D552B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LSTM слой</w:t>
            </w:r>
          </w:p>
        </w:tc>
        <w:tc>
          <w:tcPr>
            <w:tcW w:w="2409" w:type="dxa"/>
            <w:vAlign w:val="center"/>
          </w:tcPr>
          <w:p w14:paraId="218930AC" w14:textId="77777777" w:rsidR="00824A3F" w:rsidRPr="00FB6EB3" w:rsidRDefault="00824A3F" w:rsidP="003D552B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Слой эмбендинга слов</w:t>
            </w:r>
          </w:p>
        </w:tc>
        <w:tc>
          <w:tcPr>
            <w:tcW w:w="2694" w:type="dxa"/>
            <w:vAlign w:val="center"/>
          </w:tcPr>
          <w:p w14:paraId="271CF4AD" w14:textId="77777777" w:rsidR="00824A3F" w:rsidRPr="00F202A3" w:rsidRDefault="00824A3F" w:rsidP="003D552B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Функция активации</w:t>
            </w:r>
            <w:r>
              <w:rPr>
                <w:rFonts w:cs="Times New Roman"/>
                <w:sz w:val="24"/>
                <w:szCs w:val="28"/>
              </w:rPr>
              <w:t xml:space="preserve"> </w:t>
            </w:r>
            <w:r>
              <w:rPr>
                <w:rFonts w:cs="Times New Roman"/>
                <w:sz w:val="24"/>
                <w:szCs w:val="28"/>
                <w:lang w:val="en-US"/>
              </w:rPr>
              <w:t>RNN</w:t>
            </w:r>
          </w:p>
        </w:tc>
        <w:tc>
          <w:tcPr>
            <w:tcW w:w="2693" w:type="dxa"/>
            <w:vAlign w:val="center"/>
          </w:tcPr>
          <w:p w14:paraId="1CE3618C" w14:textId="77777777" w:rsidR="00824A3F" w:rsidRPr="00F202A3" w:rsidRDefault="00824A3F" w:rsidP="003D552B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Функция активации</w:t>
            </w:r>
            <w:r>
              <w:rPr>
                <w:rFonts w:cs="Times New Roman"/>
                <w:sz w:val="24"/>
                <w:szCs w:val="28"/>
              </w:rPr>
              <w:t xml:space="preserve"> </w:t>
            </w:r>
            <w:r>
              <w:rPr>
                <w:rFonts w:cs="Times New Roman"/>
                <w:sz w:val="24"/>
                <w:szCs w:val="28"/>
                <w:lang w:val="en-US"/>
              </w:rPr>
              <w:t>Output</w:t>
            </w:r>
          </w:p>
        </w:tc>
      </w:tr>
      <w:tr w:rsidR="00824A3F" w14:paraId="290BD53A" w14:textId="77777777" w:rsidTr="003D552B">
        <w:trPr>
          <w:trHeight w:val="390"/>
        </w:trPr>
        <w:tc>
          <w:tcPr>
            <w:tcW w:w="846" w:type="dxa"/>
            <w:vAlign w:val="center"/>
          </w:tcPr>
          <w:p w14:paraId="65E8CA66" w14:textId="77777777" w:rsidR="00824A3F" w:rsidRPr="00FB6EB3" w:rsidRDefault="00824A3F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14:paraId="2EA9984D" w14:textId="77777777" w:rsidR="00824A3F" w:rsidRPr="00FB6EB3" w:rsidRDefault="00824A3F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409" w:type="dxa"/>
            <w:vAlign w:val="center"/>
          </w:tcPr>
          <w:p w14:paraId="3B44955E" w14:textId="77777777" w:rsidR="00824A3F" w:rsidRPr="00FB6EB3" w:rsidRDefault="00824A3F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694" w:type="dxa"/>
            <w:vAlign w:val="center"/>
          </w:tcPr>
          <w:p w14:paraId="5123175B" w14:textId="77777777" w:rsidR="00824A3F" w:rsidRPr="00FB6EB3" w:rsidRDefault="00824A3F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tanh</w:t>
            </w:r>
          </w:p>
        </w:tc>
        <w:tc>
          <w:tcPr>
            <w:tcW w:w="2693" w:type="dxa"/>
            <w:vAlign w:val="center"/>
          </w:tcPr>
          <w:p w14:paraId="4A43E097" w14:textId="77777777" w:rsidR="00824A3F" w:rsidRPr="00FB6EB3" w:rsidRDefault="00824A3F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B6EB3">
              <w:rPr>
                <w:rFonts w:cs="Times New Roman"/>
                <w:sz w:val="24"/>
                <w:szCs w:val="24"/>
              </w:rPr>
              <w:t>softmax</w:t>
            </w:r>
          </w:p>
        </w:tc>
      </w:tr>
      <w:tr w:rsidR="00824A3F" w14:paraId="30ADB0A7" w14:textId="77777777" w:rsidTr="003D552B">
        <w:trPr>
          <w:trHeight w:val="380"/>
        </w:trPr>
        <w:tc>
          <w:tcPr>
            <w:tcW w:w="846" w:type="dxa"/>
            <w:vAlign w:val="center"/>
          </w:tcPr>
          <w:p w14:paraId="45FFD9C7" w14:textId="77777777" w:rsidR="00824A3F" w:rsidRPr="00FB6EB3" w:rsidRDefault="00824A3F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2</w:t>
            </w:r>
          </w:p>
        </w:tc>
        <w:tc>
          <w:tcPr>
            <w:tcW w:w="1276" w:type="dxa"/>
            <w:vAlign w:val="center"/>
          </w:tcPr>
          <w:p w14:paraId="03527A9E" w14:textId="77777777" w:rsidR="00824A3F" w:rsidRPr="00FB6EB3" w:rsidRDefault="00824A3F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409" w:type="dxa"/>
            <w:vAlign w:val="center"/>
          </w:tcPr>
          <w:p w14:paraId="0E36B247" w14:textId="77777777" w:rsidR="00824A3F" w:rsidRPr="00FB6EB3" w:rsidRDefault="00824A3F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694" w:type="dxa"/>
            <w:vAlign w:val="center"/>
          </w:tcPr>
          <w:p w14:paraId="63620E15" w14:textId="77777777" w:rsidR="00824A3F" w:rsidRPr="00FB6EB3" w:rsidRDefault="00824A3F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relu</w:t>
            </w:r>
          </w:p>
        </w:tc>
        <w:tc>
          <w:tcPr>
            <w:tcW w:w="2693" w:type="dxa"/>
            <w:vAlign w:val="center"/>
          </w:tcPr>
          <w:p w14:paraId="43C326A0" w14:textId="77777777" w:rsidR="00824A3F" w:rsidRPr="00FB6EB3" w:rsidRDefault="00824A3F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B6EB3">
              <w:rPr>
                <w:rFonts w:cs="Times New Roman"/>
                <w:sz w:val="24"/>
                <w:szCs w:val="24"/>
              </w:rPr>
              <w:t>softmax</w:t>
            </w:r>
          </w:p>
        </w:tc>
      </w:tr>
      <w:tr w:rsidR="00824A3F" w14:paraId="3596A7A4" w14:textId="77777777" w:rsidTr="003D552B">
        <w:trPr>
          <w:trHeight w:val="380"/>
        </w:trPr>
        <w:tc>
          <w:tcPr>
            <w:tcW w:w="846" w:type="dxa"/>
            <w:vAlign w:val="center"/>
          </w:tcPr>
          <w:p w14:paraId="125EB90F" w14:textId="77777777" w:rsidR="00824A3F" w:rsidRPr="00FB6EB3" w:rsidRDefault="00824A3F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3</w:t>
            </w:r>
          </w:p>
        </w:tc>
        <w:tc>
          <w:tcPr>
            <w:tcW w:w="1276" w:type="dxa"/>
            <w:vAlign w:val="center"/>
          </w:tcPr>
          <w:p w14:paraId="56EE2560" w14:textId="77777777" w:rsidR="00824A3F" w:rsidRPr="00FB6EB3" w:rsidRDefault="00824A3F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409" w:type="dxa"/>
            <w:vAlign w:val="center"/>
          </w:tcPr>
          <w:p w14:paraId="091CC52C" w14:textId="77777777" w:rsidR="00824A3F" w:rsidRPr="00FB6EB3" w:rsidRDefault="00824A3F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694" w:type="dxa"/>
            <w:vAlign w:val="center"/>
          </w:tcPr>
          <w:p w14:paraId="2FC4CEAD" w14:textId="77777777" w:rsidR="00824A3F" w:rsidRPr="00FB6EB3" w:rsidRDefault="00824A3F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tanh</w:t>
            </w:r>
          </w:p>
        </w:tc>
        <w:tc>
          <w:tcPr>
            <w:tcW w:w="2693" w:type="dxa"/>
            <w:vAlign w:val="center"/>
          </w:tcPr>
          <w:p w14:paraId="2C398456" w14:textId="77777777" w:rsidR="00824A3F" w:rsidRPr="00FB6EB3" w:rsidRDefault="00824A3F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B6EB3">
              <w:rPr>
                <w:rFonts w:cs="Times New Roman"/>
                <w:sz w:val="24"/>
                <w:szCs w:val="24"/>
              </w:rPr>
              <w:t>softmax</w:t>
            </w:r>
          </w:p>
        </w:tc>
      </w:tr>
      <w:tr w:rsidR="00824A3F" w14:paraId="70B369CC" w14:textId="77777777" w:rsidTr="003D552B">
        <w:trPr>
          <w:trHeight w:val="390"/>
        </w:trPr>
        <w:tc>
          <w:tcPr>
            <w:tcW w:w="846" w:type="dxa"/>
            <w:vAlign w:val="center"/>
          </w:tcPr>
          <w:p w14:paraId="6FAA1498" w14:textId="77777777" w:rsidR="00824A3F" w:rsidRPr="00FB6EB3" w:rsidRDefault="00824A3F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4</w:t>
            </w:r>
          </w:p>
        </w:tc>
        <w:tc>
          <w:tcPr>
            <w:tcW w:w="1276" w:type="dxa"/>
            <w:vAlign w:val="center"/>
          </w:tcPr>
          <w:p w14:paraId="6AE4F923" w14:textId="77777777" w:rsidR="00824A3F" w:rsidRPr="00FB6EB3" w:rsidRDefault="00824A3F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409" w:type="dxa"/>
            <w:vAlign w:val="center"/>
          </w:tcPr>
          <w:p w14:paraId="6D369F89" w14:textId="77777777" w:rsidR="00824A3F" w:rsidRPr="00FB6EB3" w:rsidRDefault="00824A3F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694" w:type="dxa"/>
            <w:vAlign w:val="center"/>
          </w:tcPr>
          <w:p w14:paraId="6393334B" w14:textId="77777777" w:rsidR="00824A3F" w:rsidRPr="00FB6EB3" w:rsidRDefault="00824A3F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relu</w:t>
            </w:r>
          </w:p>
        </w:tc>
        <w:tc>
          <w:tcPr>
            <w:tcW w:w="2693" w:type="dxa"/>
            <w:vAlign w:val="center"/>
          </w:tcPr>
          <w:p w14:paraId="2123AD13" w14:textId="77777777" w:rsidR="00824A3F" w:rsidRPr="00FB6EB3" w:rsidRDefault="00824A3F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softmax</w:t>
            </w:r>
          </w:p>
        </w:tc>
      </w:tr>
    </w:tbl>
    <w:p w14:paraId="2DEEA448" w14:textId="77777777" w:rsidR="00824A3F" w:rsidRDefault="00824A3F" w:rsidP="005813E8">
      <w:pPr>
        <w:spacing w:after="0"/>
        <w:rPr>
          <w:rFonts w:cs="Times New Roman"/>
          <w:szCs w:val="28"/>
        </w:rPr>
      </w:pPr>
    </w:p>
    <w:p w14:paraId="37212AA9" w14:textId="15098B94" w:rsidR="00824A3F" w:rsidRPr="002A5ED3" w:rsidRDefault="00824A3F" w:rsidP="00824A3F">
      <w:pPr>
        <w:spacing w:after="0"/>
        <w:ind w:firstLine="0"/>
        <w:rPr>
          <w:rFonts w:cs="Times New Roman"/>
          <w:szCs w:val="28"/>
        </w:rPr>
      </w:pPr>
      <w:r w:rsidRPr="00F202A3">
        <w:rPr>
          <w:rFonts w:cs="Times New Roman"/>
          <w:szCs w:val="28"/>
        </w:rPr>
        <w:t xml:space="preserve">Таблица </w:t>
      </w:r>
      <w:r w:rsidR="00EB0622" w:rsidRPr="00EB0622">
        <w:rPr>
          <w:rFonts w:cs="Times New Roman"/>
          <w:szCs w:val="28"/>
        </w:rPr>
        <w:t>4</w:t>
      </w:r>
      <w:r w:rsidRPr="00F202A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Параметры обучения </w:t>
      </w:r>
      <w:r>
        <w:rPr>
          <w:lang w:val="en-US"/>
        </w:rPr>
        <w:t>GRU</w:t>
      </w:r>
      <w:r w:rsidRPr="00F202A3">
        <w:rPr>
          <w:rFonts w:cs="Times New Roman"/>
          <w:szCs w:val="28"/>
        </w:rPr>
        <w:t xml:space="preserve"> сеть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824A3F" w14:paraId="43738ABC" w14:textId="77777777" w:rsidTr="003D552B">
        <w:tc>
          <w:tcPr>
            <w:tcW w:w="2477" w:type="dxa"/>
            <w:vAlign w:val="center"/>
          </w:tcPr>
          <w:p w14:paraId="0E6E5A55" w14:textId="77777777" w:rsidR="00824A3F" w:rsidRPr="00F202A3" w:rsidRDefault="00824A3F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№ п/п</w:t>
            </w:r>
          </w:p>
        </w:tc>
        <w:tc>
          <w:tcPr>
            <w:tcW w:w="2478" w:type="dxa"/>
            <w:vAlign w:val="center"/>
          </w:tcPr>
          <w:p w14:paraId="3A8C268D" w14:textId="77777777" w:rsidR="00824A3F" w:rsidRPr="00F202A3" w:rsidRDefault="00824A3F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Количество эпох</w:t>
            </w:r>
          </w:p>
        </w:tc>
        <w:tc>
          <w:tcPr>
            <w:tcW w:w="2478" w:type="dxa"/>
            <w:vAlign w:val="center"/>
          </w:tcPr>
          <w:p w14:paraId="2DAFC77D" w14:textId="77777777" w:rsidR="00824A3F" w:rsidRPr="00F202A3" w:rsidRDefault="00824A3F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Размер бэтча</w:t>
            </w:r>
          </w:p>
        </w:tc>
        <w:tc>
          <w:tcPr>
            <w:tcW w:w="2478" w:type="dxa"/>
            <w:vAlign w:val="center"/>
          </w:tcPr>
          <w:p w14:paraId="4B84DF33" w14:textId="77777777" w:rsidR="00824A3F" w:rsidRPr="00F202A3" w:rsidRDefault="00824A3F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Accuracy</w:t>
            </w:r>
          </w:p>
        </w:tc>
      </w:tr>
      <w:tr w:rsidR="00824A3F" w14:paraId="481E6C55" w14:textId="77777777" w:rsidTr="003D552B">
        <w:tc>
          <w:tcPr>
            <w:tcW w:w="2477" w:type="dxa"/>
            <w:vAlign w:val="center"/>
          </w:tcPr>
          <w:p w14:paraId="429E14A8" w14:textId="77777777" w:rsidR="00824A3F" w:rsidRPr="00F202A3" w:rsidRDefault="00824A3F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1</w:t>
            </w:r>
          </w:p>
        </w:tc>
        <w:tc>
          <w:tcPr>
            <w:tcW w:w="2478" w:type="dxa"/>
            <w:vAlign w:val="center"/>
          </w:tcPr>
          <w:p w14:paraId="458B3A03" w14:textId="77777777" w:rsidR="00824A3F" w:rsidRPr="00F202A3" w:rsidRDefault="00824A3F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25</w:t>
            </w:r>
          </w:p>
        </w:tc>
        <w:tc>
          <w:tcPr>
            <w:tcW w:w="2478" w:type="dxa"/>
            <w:vAlign w:val="center"/>
          </w:tcPr>
          <w:p w14:paraId="093D5BC9" w14:textId="77777777" w:rsidR="00824A3F" w:rsidRPr="00F202A3" w:rsidRDefault="00824A3F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  <w:vAlign w:val="center"/>
          </w:tcPr>
          <w:p w14:paraId="11F6E791" w14:textId="3711A775" w:rsidR="00824A3F" w:rsidRPr="00F202A3" w:rsidRDefault="00824A3F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824A3F">
              <w:rPr>
                <w:sz w:val="24"/>
              </w:rPr>
              <w:t>0.352427</w:t>
            </w:r>
          </w:p>
        </w:tc>
      </w:tr>
      <w:tr w:rsidR="00824A3F" w14:paraId="50B20A29" w14:textId="77777777" w:rsidTr="003D552B">
        <w:tc>
          <w:tcPr>
            <w:tcW w:w="2477" w:type="dxa"/>
            <w:vAlign w:val="center"/>
          </w:tcPr>
          <w:p w14:paraId="522EDDBB" w14:textId="77777777" w:rsidR="00824A3F" w:rsidRPr="00F202A3" w:rsidRDefault="00824A3F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2</w:t>
            </w:r>
          </w:p>
        </w:tc>
        <w:tc>
          <w:tcPr>
            <w:tcW w:w="2478" w:type="dxa"/>
            <w:vAlign w:val="center"/>
          </w:tcPr>
          <w:p w14:paraId="6AFD3B81" w14:textId="77777777" w:rsidR="00824A3F" w:rsidRPr="00F202A3" w:rsidRDefault="00824A3F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25</w:t>
            </w:r>
          </w:p>
        </w:tc>
        <w:tc>
          <w:tcPr>
            <w:tcW w:w="2478" w:type="dxa"/>
            <w:vAlign w:val="center"/>
          </w:tcPr>
          <w:p w14:paraId="0FE0A546" w14:textId="77777777" w:rsidR="00824A3F" w:rsidRPr="00F202A3" w:rsidRDefault="00824A3F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  <w:vAlign w:val="center"/>
          </w:tcPr>
          <w:p w14:paraId="38312700" w14:textId="28DEE537" w:rsidR="00824A3F" w:rsidRPr="00F202A3" w:rsidRDefault="00824A3F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824A3F">
              <w:rPr>
                <w:sz w:val="24"/>
              </w:rPr>
              <w:t>0.349073</w:t>
            </w:r>
          </w:p>
        </w:tc>
      </w:tr>
      <w:tr w:rsidR="00824A3F" w14:paraId="4336E28E" w14:textId="77777777" w:rsidTr="003D552B">
        <w:tc>
          <w:tcPr>
            <w:tcW w:w="2477" w:type="dxa"/>
            <w:vAlign w:val="center"/>
          </w:tcPr>
          <w:p w14:paraId="593C9498" w14:textId="77777777" w:rsidR="00824A3F" w:rsidRPr="00F202A3" w:rsidRDefault="00824A3F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3</w:t>
            </w:r>
          </w:p>
        </w:tc>
        <w:tc>
          <w:tcPr>
            <w:tcW w:w="2478" w:type="dxa"/>
            <w:vAlign w:val="center"/>
          </w:tcPr>
          <w:p w14:paraId="041D72EC" w14:textId="77777777" w:rsidR="00824A3F" w:rsidRPr="00F202A3" w:rsidRDefault="00824A3F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50</w:t>
            </w:r>
          </w:p>
        </w:tc>
        <w:tc>
          <w:tcPr>
            <w:tcW w:w="2478" w:type="dxa"/>
            <w:vAlign w:val="center"/>
          </w:tcPr>
          <w:p w14:paraId="78CE8A31" w14:textId="77777777" w:rsidR="00824A3F" w:rsidRPr="00F202A3" w:rsidRDefault="00824A3F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  <w:vAlign w:val="center"/>
          </w:tcPr>
          <w:p w14:paraId="26987E6D" w14:textId="117F570A" w:rsidR="00824A3F" w:rsidRPr="00824A3F" w:rsidRDefault="00824A3F" w:rsidP="003D552B">
            <w:pPr>
              <w:pStyle w:val="af1"/>
              <w:spacing w:before="0" w:after="0"/>
              <w:ind w:firstLine="0"/>
              <w:jc w:val="center"/>
              <w:rPr>
                <w:sz w:val="24"/>
                <w:lang w:val="en-US"/>
              </w:rPr>
            </w:pPr>
            <w:r w:rsidRPr="00824A3F">
              <w:rPr>
                <w:sz w:val="24"/>
              </w:rPr>
              <w:t>0.48754</w:t>
            </w:r>
            <w:r>
              <w:rPr>
                <w:sz w:val="24"/>
                <w:lang w:val="en-US"/>
              </w:rPr>
              <w:t>4</w:t>
            </w:r>
          </w:p>
        </w:tc>
      </w:tr>
      <w:tr w:rsidR="00824A3F" w14:paraId="70F19144" w14:textId="77777777" w:rsidTr="003D552B">
        <w:tc>
          <w:tcPr>
            <w:tcW w:w="2477" w:type="dxa"/>
            <w:vAlign w:val="center"/>
          </w:tcPr>
          <w:p w14:paraId="2B9E3BF3" w14:textId="77777777" w:rsidR="00824A3F" w:rsidRPr="00F202A3" w:rsidRDefault="00824A3F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4</w:t>
            </w:r>
          </w:p>
        </w:tc>
        <w:tc>
          <w:tcPr>
            <w:tcW w:w="2478" w:type="dxa"/>
            <w:vAlign w:val="center"/>
          </w:tcPr>
          <w:p w14:paraId="706EB55D" w14:textId="77777777" w:rsidR="00824A3F" w:rsidRPr="00F202A3" w:rsidRDefault="00824A3F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50</w:t>
            </w:r>
          </w:p>
        </w:tc>
        <w:tc>
          <w:tcPr>
            <w:tcW w:w="2478" w:type="dxa"/>
            <w:vAlign w:val="center"/>
          </w:tcPr>
          <w:p w14:paraId="623093B0" w14:textId="77777777" w:rsidR="00824A3F" w:rsidRPr="00F202A3" w:rsidRDefault="00824A3F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  <w:vAlign w:val="center"/>
          </w:tcPr>
          <w:p w14:paraId="7C9EBE25" w14:textId="351C15DC" w:rsidR="00824A3F" w:rsidRPr="00F202A3" w:rsidRDefault="00824A3F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824A3F">
              <w:rPr>
                <w:sz w:val="24"/>
              </w:rPr>
              <w:t>0.503758</w:t>
            </w:r>
          </w:p>
        </w:tc>
      </w:tr>
    </w:tbl>
    <w:p w14:paraId="7E5ED968" w14:textId="77777777" w:rsidR="00824A3F" w:rsidRDefault="00824A3F" w:rsidP="005813E8">
      <w:pPr>
        <w:spacing w:after="0"/>
        <w:ind w:firstLine="0"/>
        <w:rPr>
          <w:rFonts w:cs="Times New Roman"/>
          <w:szCs w:val="28"/>
        </w:rPr>
      </w:pPr>
    </w:p>
    <w:p w14:paraId="17C766CA" w14:textId="6E500414" w:rsidR="00824A3F" w:rsidRPr="002A5ED3" w:rsidRDefault="007E041F" w:rsidP="00824A3F">
      <w:r>
        <w:t>Предсказанная</w:t>
      </w:r>
      <w:r w:rsidR="00824A3F">
        <w:t xml:space="preserve"> последовательность символов</w:t>
      </w:r>
      <w:r w:rsidR="003D552B">
        <w:t xml:space="preserve"> Чехова А.П.</w:t>
      </w:r>
      <w:r w:rsidR="00824A3F">
        <w:t xml:space="preserve"> </w:t>
      </w:r>
      <w:r w:rsidR="00824A3F" w:rsidRPr="00824A3F">
        <w:rPr>
          <w:rStyle w:val="af2"/>
        </w:rPr>
        <w:t xml:space="preserve">– </w:t>
      </w:r>
      <w:r w:rsidR="00824A3F">
        <w:t xml:space="preserve">200, исходная </w:t>
      </w:r>
      <w:r w:rsidR="00824A3F" w:rsidRPr="00824A3F">
        <w:rPr>
          <w:rStyle w:val="af2"/>
        </w:rPr>
        <w:t>строка – «Поручик Дубов, уже не молодой</w:t>
      </w:r>
      <w:r w:rsidR="00824A3F">
        <w:rPr>
          <w:rStyle w:val="af2"/>
        </w:rPr>
        <w:t xml:space="preserve"> </w:t>
      </w:r>
      <w:r w:rsidR="00824A3F" w:rsidRPr="00824A3F">
        <w:rPr>
          <w:rStyle w:val="af2"/>
        </w:rPr>
        <w:t>»</w:t>
      </w:r>
      <w:r w:rsidR="00824A3F">
        <w:rPr>
          <w:rStyle w:val="af2"/>
        </w:rPr>
        <w:t xml:space="preserve"> (30 символов),</w:t>
      </w:r>
      <w:r w:rsidR="00824A3F" w:rsidRPr="00824A3F">
        <w:rPr>
          <w:rStyle w:val="af2"/>
        </w:rPr>
        <w:t xml:space="preserve"> результат</w:t>
      </w:r>
      <w:r w:rsidR="00824A3F">
        <w:t xml:space="preserve"> работы наилучшей модели продемонстрирован на рисунке </w:t>
      </w:r>
      <w:r w:rsidR="00EB0622" w:rsidRPr="00EB0622">
        <w:t>2</w:t>
      </w:r>
      <w:r w:rsidR="00824A3F">
        <w:t>.</w:t>
      </w:r>
    </w:p>
    <w:p w14:paraId="57BF1E89" w14:textId="60858738" w:rsidR="00824A3F" w:rsidRPr="00192F6C" w:rsidRDefault="003C0F74" w:rsidP="00824A3F">
      <w:pPr>
        <w:pStyle w:val="af1"/>
        <w:ind w:firstLine="0"/>
        <w:jc w:val="center"/>
      </w:pPr>
      <w:r w:rsidRPr="003C0F74">
        <w:rPr>
          <w:noProof/>
          <w:lang w:eastAsia="ru-RU"/>
        </w:rPr>
        <w:drawing>
          <wp:inline distT="0" distB="0" distL="0" distR="0" wp14:anchorId="7DA14ECD" wp14:editId="3ADC6D56">
            <wp:extent cx="6102350" cy="8279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4506" cy="84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A3F" w:rsidRPr="00192F6C">
        <w:rPr>
          <w:noProof/>
          <w:lang w:eastAsia="ru-RU"/>
        </w:rPr>
        <w:t xml:space="preserve">  </w:t>
      </w:r>
    </w:p>
    <w:p w14:paraId="5A034EBA" w14:textId="6D330EEE" w:rsidR="00824A3F" w:rsidRPr="00824A3F" w:rsidRDefault="00824A3F" w:rsidP="005813E8">
      <w:pPr>
        <w:pStyle w:val="af1"/>
        <w:spacing w:before="0" w:after="240"/>
        <w:ind w:firstLine="0"/>
        <w:jc w:val="center"/>
      </w:pPr>
      <w:r>
        <w:t>Рисунок</w:t>
      </w:r>
      <w:r w:rsidRPr="00192F6C">
        <w:t xml:space="preserve"> </w:t>
      </w:r>
      <w:r w:rsidR="00EB0622" w:rsidRPr="003D552B">
        <w:t>2</w:t>
      </w:r>
      <w:r w:rsidRPr="00192F6C">
        <w:t xml:space="preserve"> – </w:t>
      </w:r>
      <w:r>
        <w:t>Результат наилучшей</w:t>
      </w:r>
      <w:r w:rsidRPr="00824A3F">
        <w:t xml:space="preserve"> </w:t>
      </w:r>
      <w:r>
        <w:rPr>
          <w:lang w:val="en-US"/>
        </w:rPr>
        <w:t>GRU</w:t>
      </w:r>
      <w:r>
        <w:t xml:space="preserve"> модели</w:t>
      </w:r>
    </w:p>
    <w:p w14:paraId="5AE2145B" w14:textId="123D4D31" w:rsidR="00824A3F" w:rsidRDefault="003D552B" w:rsidP="007B0000">
      <w:pPr>
        <w:pStyle w:val="af1"/>
      </w:pPr>
      <w:r>
        <w:lastRenderedPageBreak/>
        <w:t>Результаты обучения моделей для остальных авторов представлен</w:t>
      </w:r>
      <w:r w:rsidR="003C0F74">
        <w:t>ы в таблицах 5-12</w:t>
      </w:r>
      <w:r>
        <w:t>.</w:t>
      </w:r>
    </w:p>
    <w:p w14:paraId="21E01CAA" w14:textId="3D63E227" w:rsidR="003D552B" w:rsidRDefault="003D552B" w:rsidP="003D552B">
      <w:pPr>
        <w:spacing w:after="0"/>
        <w:ind w:firstLine="0"/>
        <w:rPr>
          <w:rFonts w:cs="Times New Roman"/>
          <w:szCs w:val="28"/>
        </w:rPr>
      </w:pPr>
      <w:r w:rsidRPr="00F202A3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5</w:t>
      </w:r>
      <w:r w:rsidRPr="00F202A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Гиперпараметры </w:t>
      </w:r>
      <w:r w:rsidRPr="00F202A3">
        <w:rPr>
          <w:rFonts w:cs="Times New Roman"/>
          <w:szCs w:val="28"/>
        </w:rPr>
        <w:t>LSTM сеть</w:t>
      </w:r>
      <w:r>
        <w:rPr>
          <w:rFonts w:cs="Times New Roman"/>
          <w:szCs w:val="28"/>
        </w:rPr>
        <w:t xml:space="preserve"> </w:t>
      </w:r>
      <w:r>
        <w:t>Маяковский В.В.</w:t>
      </w: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846"/>
        <w:gridCol w:w="1276"/>
        <w:gridCol w:w="2409"/>
        <w:gridCol w:w="2694"/>
        <w:gridCol w:w="2693"/>
      </w:tblGrid>
      <w:tr w:rsidR="003D552B" w14:paraId="111B42F9" w14:textId="77777777" w:rsidTr="003D552B">
        <w:trPr>
          <w:trHeight w:val="1151"/>
        </w:trPr>
        <w:tc>
          <w:tcPr>
            <w:tcW w:w="846" w:type="dxa"/>
            <w:vAlign w:val="center"/>
          </w:tcPr>
          <w:p w14:paraId="2DB862AD" w14:textId="77777777" w:rsidR="003D552B" w:rsidRPr="00FB6EB3" w:rsidRDefault="003D552B" w:rsidP="003D552B">
            <w:pPr>
              <w:pStyle w:val="Default"/>
              <w:jc w:val="center"/>
              <w:rPr>
                <w:szCs w:val="28"/>
              </w:rPr>
            </w:pPr>
            <w:r w:rsidRPr="00FB6EB3">
              <w:rPr>
                <w:szCs w:val="28"/>
              </w:rPr>
              <w:t>№ п/п</w:t>
            </w:r>
          </w:p>
        </w:tc>
        <w:tc>
          <w:tcPr>
            <w:tcW w:w="1276" w:type="dxa"/>
            <w:vAlign w:val="center"/>
          </w:tcPr>
          <w:p w14:paraId="15AE5FAE" w14:textId="77777777" w:rsidR="003D552B" w:rsidRPr="00FB6EB3" w:rsidRDefault="003D552B" w:rsidP="003D552B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LSTM слой</w:t>
            </w:r>
          </w:p>
        </w:tc>
        <w:tc>
          <w:tcPr>
            <w:tcW w:w="2409" w:type="dxa"/>
            <w:vAlign w:val="center"/>
          </w:tcPr>
          <w:p w14:paraId="5D99435B" w14:textId="77777777" w:rsidR="003D552B" w:rsidRPr="00FB6EB3" w:rsidRDefault="003D552B" w:rsidP="003D552B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Слой эмбендинга слов</w:t>
            </w:r>
          </w:p>
        </w:tc>
        <w:tc>
          <w:tcPr>
            <w:tcW w:w="2694" w:type="dxa"/>
            <w:vAlign w:val="center"/>
          </w:tcPr>
          <w:p w14:paraId="5BB9D189" w14:textId="77777777" w:rsidR="003D552B" w:rsidRPr="00F202A3" w:rsidRDefault="003D552B" w:rsidP="003D552B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Функция активации</w:t>
            </w:r>
            <w:r>
              <w:rPr>
                <w:rFonts w:cs="Times New Roman"/>
                <w:sz w:val="24"/>
                <w:szCs w:val="28"/>
              </w:rPr>
              <w:t xml:space="preserve"> </w:t>
            </w:r>
            <w:r>
              <w:rPr>
                <w:rFonts w:cs="Times New Roman"/>
                <w:sz w:val="24"/>
                <w:szCs w:val="28"/>
                <w:lang w:val="en-US"/>
              </w:rPr>
              <w:t>RNN</w:t>
            </w:r>
          </w:p>
        </w:tc>
        <w:tc>
          <w:tcPr>
            <w:tcW w:w="2693" w:type="dxa"/>
            <w:vAlign w:val="center"/>
          </w:tcPr>
          <w:p w14:paraId="02A86444" w14:textId="77777777" w:rsidR="003D552B" w:rsidRPr="00F202A3" w:rsidRDefault="003D552B" w:rsidP="003D552B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Функция активации</w:t>
            </w:r>
            <w:r>
              <w:rPr>
                <w:rFonts w:cs="Times New Roman"/>
                <w:sz w:val="24"/>
                <w:szCs w:val="28"/>
              </w:rPr>
              <w:t xml:space="preserve"> </w:t>
            </w:r>
            <w:r>
              <w:rPr>
                <w:rFonts w:cs="Times New Roman"/>
                <w:sz w:val="24"/>
                <w:szCs w:val="28"/>
                <w:lang w:val="en-US"/>
              </w:rPr>
              <w:t>Output</w:t>
            </w:r>
          </w:p>
        </w:tc>
      </w:tr>
      <w:tr w:rsidR="003D552B" w14:paraId="7B954155" w14:textId="77777777" w:rsidTr="003D552B">
        <w:trPr>
          <w:trHeight w:val="390"/>
        </w:trPr>
        <w:tc>
          <w:tcPr>
            <w:tcW w:w="846" w:type="dxa"/>
            <w:vAlign w:val="center"/>
          </w:tcPr>
          <w:p w14:paraId="5DE4FBC3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14:paraId="349B4640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409" w:type="dxa"/>
            <w:vAlign w:val="center"/>
          </w:tcPr>
          <w:p w14:paraId="43E2D9FE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694" w:type="dxa"/>
            <w:vAlign w:val="center"/>
          </w:tcPr>
          <w:p w14:paraId="70D1CFD2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tanh</w:t>
            </w:r>
          </w:p>
        </w:tc>
        <w:tc>
          <w:tcPr>
            <w:tcW w:w="2693" w:type="dxa"/>
            <w:vAlign w:val="center"/>
          </w:tcPr>
          <w:p w14:paraId="3C1E905E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B6EB3">
              <w:rPr>
                <w:rFonts w:cs="Times New Roman"/>
                <w:sz w:val="24"/>
                <w:szCs w:val="24"/>
              </w:rPr>
              <w:t>softmax</w:t>
            </w:r>
          </w:p>
        </w:tc>
      </w:tr>
      <w:tr w:rsidR="003D552B" w14:paraId="5FD72E83" w14:textId="77777777" w:rsidTr="003D552B">
        <w:trPr>
          <w:trHeight w:val="380"/>
        </w:trPr>
        <w:tc>
          <w:tcPr>
            <w:tcW w:w="846" w:type="dxa"/>
            <w:vAlign w:val="center"/>
          </w:tcPr>
          <w:p w14:paraId="27F85C42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2</w:t>
            </w:r>
          </w:p>
        </w:tc>
        <w:tc>
          <w:tcPr>
            <w:tcW w:w="1276" w:type="dxa"/>
            <w:vAlign w:val="center"/>
          </w:tcPr>
          <w:p w14:paraId="7DF8058C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409" w:type="dxa"/>
            <w:vAlign w:val="center"/>
          </w:tcPr>
          <w:p w14:paraId="2EF9C731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694" w:type="dxa"/>
            <w:vAlign w:val="center"/>
          </w:tcPr>
          <w:p w14:paraId="3F5B7C0A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relu</w:t>
            </w:r>
          </w:p>
        </w:tc>
        <w:tc>
          <w:tcPr>
            <w:tcW w:w="2693" w:type="dxa"/>
            <w:vAlign w:val="center"/>
          </w:tcPr>
          <w:p w14:paraId="33B27249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B6EB3">
              <w:rPr>
                <w:rFonts w:cs="Times New Roman"/>
                <w:sz w:val="24"/>
                <w:szCs w:val="24"/>
              </w:rPr>
              <w:t>softmax</w:t>
            </w:r>
          </w:p>
        </w:tc>
      </w:tr>
      <w:tr w:rsidR="003D552B" w14:paraId="65DB592E" w14:textId="77777777" w:rsidTr="003D552B">
        <w:trPr>
          <w:trHeight w:val="380"/>
        </w:trPr>
        <w:tc>
          <w:tcPr>
            <w:tcW w:w="846" w:type="dxa"/>
            <w:vAlign w:val="center"/>
          </w:tcPr>
          <w:p w14:paraId="5D20492E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3</w:t>
            </w:r>
          </w:p>
        </w:tc>
        <w:tc>
          <w:tcPr>
            <w:tcW w:w="1276" w:type="dxa"/>
            <w:vAlign w:val="center"/>
          </w:tcPr>
          <w:p w14:paraId="3AA451A3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409" w:type="dxa"/>
            <w:vAlign w:val="center"/>
          </w:tcPr>
          <w:p w14:paraId="4CDCB195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694" w:type="dxa"/>
            <w:vAlign w:val="center"/>
          </w:tcPr>
          <w:p w14:paraId="49957306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tanh</w:t>
            </w:r>
          </w:p>
        </w:tc>
        <w:tc>
          <w:tcPr>
            <w:tcW w:w="2693" w:type="dxa"/>
            <w:vAlign w:val="center"/>
          </w:tcPr>
          <w:p w14:paraId="056A9B7A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B6EB3">
              <w:rPr>
                <w:rFonts w:cs="Times New Roman"/>
                <w:sz w:val="24"/>
                <w:szCs w:val="24"/>
              </w:rPr>
              <w:t>softmax</w:t>
            </w:r>
          </w:p>
        </w:tc>
      </w:tr>
      <w:tr w:rsidR="003D552B" w14:paraId="068F33D4" w14:textId="77777777" w:rsidTr="003D552B">
        <w:trPr>
          <w:trHeight w:val="390"/>
        </w:trPr>
        <w:tc>
          <w:tcPr>
            <w:tcW w:w="846" w:type="dxa"/>
            <w:vAlign w:val="center"/>
          </w:tcPr>
          <w:p w14:paraId="2AF92CF4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4</w:t>
            </w:r>
          </w:p>
        </w:tc>
        <w:tc>
          <w:tcPr>
            <w:tcW w:w="1276" w:type="dxa"/>
            <w:vAlign w:val="center"/>
          </w:tcPr>
          <w:p w14:paraId="343E4E0E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409" w:type="dxa"/>
            <w:vAlign w:val="center"/>
          </w:tcPr>
          <w:p w14:paraId="55453884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694" w:type="dxa"/>
            <w:vAlign w:val="center"/>
          </w:tcPr>
          <w:p w14:paraId="5B95FA17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relu</w:t>
            </w:r>
          </w:p>
        </w:tc>
        <w:tc>
          <w:tcPr>
            <w:tcW w:w="2693" w:type="dxa"/>
            <w:vAlign w:val="center"/>
          </w:tcPr>
          <w:p w14:paraId="23A831E7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softmax</w:t>
            </w:r>
          </w:p>
        </w:tc>
      </w:tr>
    </w:tbl>
    <w:p w14:paraId="70D0F6E9" w14:textId="77777777" w:rsidR="003C0F74" w:rsidRDefault="003C0F74" w:rsidP="005813E8">
      <w:pPr>
        <w:spacing w:after="120"/>
        <w:ind w:firstLine="0"/>
        <w:rPr>
          <w:rFonts w:cs="Times New Roman"/>
          <w:szCs w:val="28"/>
        </w:rPr>
      </w:pPr>
    </w:p>
    <w:p w14:paraId="7EA947E7" w14:textId="46A6F91B" w:rsidR="003D552B" w:rsidRPr="002A5ED3" w:rsidRDefault="003D552B" w:rsidP="003D552B">
      <w:pPr>
        <w:spacing w:after="0"/>
        <w:ind w:firstLine="0"/>
        <w:rPr>
          <w:rFonts w:cs="Times New Roman"/>
          <w:szCs w:val="28"/>
        </w:rPr>
      </w:pPr>
      <w:r w:rsidRPr="00F202A3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6</w:t>
      </w:r>
      <w:r w:rsidRPr="00F202A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Параметры обучения </w:t>
      </w:r>
      <w:r w:rsidRPr="00F202A3">
        <w:rPr>
          <w:rFonts w:cs="Times New Roman"/>
          <w:szCs w:val="28"/>
        </w:rPr>
        <w:t>LSTM сеть</w:t>
      </w:r>
      <w:r w:rsidRPr="003D552B">
        <w:t xml:space="preserve"> </w:t>
      </w:r>
      <w:r>
        <w:t>Маяковский В.В.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3D552B" w14:paraId="4FB066D8" w14:textId="77777777" w:rsidTr="003D552B">
        <w:tc>
          <w:tcPr>
            <w:tcW w:w="2477" w:type="dxa"/>
            <w:vAlign w:val="center"/>
          </w:tcPr>
          <w:p w14:paraId="3F385590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№ п/п</w:t>
            </w:r>
          </w:p>
        </w:tc>
        <w:tc>
          <w:tcPr>
            <w:tcW w:w="2478" w:type="dxa"/>
            <w:vAlign w:val="center"/>
          </w:tcPr>
          <w:p w14:paraId="6F375DD6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Количество эпох</w:t>
            </w:r>
          </w:p>
        </w:tc>
        <w:tc>
          <w:tcPr>
            <w:tcW w:w="2478" w:type="dxa"/>
            <w:vAlign w:val="center"/>
          </w:tcPr>
          <w:p w14:paraId="3A17C37E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Размер бэтча</w:t>
            </w:r>
          </w:p>
        </w:tc>
        <w:tc>
          <w:tcPr>
            <w:tcW w:w="2478" w:type="dxa"/>
            <w:vAlign w:val="center"/>
          </w:tcPr>
          <w:p w14:paraId="3CB39037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Accuracy</w:t>
            </w:r>
          </w:p>
        </w:tc>
      </w:tr>
      <w:tr w:rsidR="0047692F" w14:paraId="6574E4C8" w14:textId="77777777" w:rsidTr="005813E8">
        <w:tc>
          <w:tcPr>
            <w:tcW w:w="2477" w:type="dxa"/>
            <w:vAlign w:val="center"/>
          </w:tcPr>
          <w:p w14:paraId="3D6656A5" w14:textId="77777777" w:rsidR="0047692F" w:rsidRPr="00F202A3" w:rsidRDefault="0047692F" w:rsidP="0047692F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1</w:t>
            </w:r>
          </w:p>
        </w:tc>
        <w:tc>
          <w:tcPr>
            <w:tcW w:w="2478" w:type="dxa"/>
            <w:vAlign w:val="center"/>
          </w:tcPr>
          <w:p w14:paraId="1A16BA2E" w14:textId="77777777" w:rsidR="0047692F" w:rsidRPr="00F202A3" w:rsidRDefault="0047692F" w:rsidP="0047692F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25</w:t>
            </w:r>
          </w:p>
        </w:tc>
        <w:tc>
          <w:tcPr>
            <w:tcW w:w="2478" w:type="dxa"/>
            <w:vAlign w:val="center"/>
          </w:tcPr>
          <w:p w14:paraId="74F14010" w14:textId="77777777" w:rsidR="0047692F" w:rsidRPr="00F202A3" w:rsidRDefault="0047692F" w:rsidP="0047692F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</w:tcPr>
          <w:p w14:paraId="66339F58" w14:textId="0C6A22C5" w:rsidR="0047692F" w:rsidRPr="0047692F" w:rsidRDefault="0047692F" w:rsidP="0047692F">
            <w:pPr>
              <w:pStyle w:val="af1"/>
              <w:spacing w:before="0" w:after="0"/>
              <w:rPr>
                <w:sz w:val="24"/>
              </w:rPr>
            </w:pPr>
            <w:r w:rsidRPr="0047692F">
              <w:rPr>
                <w:sz w:val="24"/>
              </w:rPr>
              <w:t>0.315784</w:t>
            </w:r>
          </w:p>
        </w:tc>
      </w:tr>
      <w:tr w:rsidR="0047692F" w14:paraId="546B36B4" w14:textId="77777777" w:rsidTr="005813E8">
        <w:tc>
          <w:tcPr>
            <w:tcW w:w="2477" w:type="dxa"/>
            <w:vAlign w:val="center"/>
          </w:tcPr>
          <w:p w14:paraId="5079C97C" w14:textId="77777777" w:rsidR="0047692F" w:rsidRPr="00F202A3" w:rsidRDefault="0047692F" w:rsidP="0047692F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2</w:t>
            </w:r>
          </w:p>
        </w:tc>
        <w:tc>
          <w:tcPr>
            <w:tcW w:w="2478" w:type="dxa"/>
            <w:vAlign w:val="center"/>
          </w:tcPr>
          <w:p w14:paraId="6B338B69" w14:textId="77777777" w:rsidR="0047692F" w:rsidRPr="00F202A3" w:rsidRDefault="0047692F" w:rsidP="0047692F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25</w:t>
            </w:r>
          </w:p>
        </w:tc>
        <w:tc>
          <w:tcPr>
            <w:tcW w:w="2478" w:type="dxa"/>
            <w:vAlign w:val="center"/>
          </w:tcPr>
          <w:p w14:paraId="33783488" w14:textId="77777777" w:rsidR="0047692F" w:rsidRPr="00F202A3" w:rsidRDefault="0047692F" w:rsidP="0047692F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</w:tcPr>
          <w:p w14:paraId="258402C6" w14:textId="39A56661" w:rsidR="0047692F" w:rsidRPr="0047692F" w:rsidRDefault="0047692F" w:rsidP="0047692F">
            <w:pPr>
              <w:pStyle w:val="af1"/>
              <w:spacing w:before="0" w:after="0"/>
              <w:rPr>
                <w:sz w:val="24"/>
              </w:rPr>
            </w:pPr>
            <w:r w:rsidRPr="0047692F">
              <w:rPr>
                <w:sz w:val="24"/>
              </w:rPr>
              <w:t>0.347652</w:t>
            </w:r>
          </w:p>
        </w:tc>
      </w:tr>
      <w:tr w:rsidR="0047692F" w14:paraId="6C0B0AB4" w14:textId="77777777" w:rsidTr="005813E8">
        <w:tc>
          <w:tcPr>
            <w:tcW w:w="2477" w:type="dxa"/>
            <w:vAlign w:val="center"/>
          </w:tcPr>
          <w:p w14:paraId="301E69E3" w14:textId="77777777" w:rsidR="0047692F" w:rsidRPr="00F202A3" w:rsidRDefault="0047692F" w:rsidP="0047692F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3</w:t>
            </w:r>
          </w:p>
        </w:tc>
        <w:tc>
          <w:tcPr>
            <w:tcW w:w="2478" w:type="dxa"/>
            <w:vAlign w:val="center"/>
          </w:tcPr>
          <w:p w14:paraId="19D102C8" w14:textId="77777777" w:rsidR="0047692F" w:rsidRPr="00F202A3" w:rsidRDefault="0047692F" w:rsidP="0047692F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50</w:t>
            </w:r>
          </w:p>
        </w:tc>
        <w:tc>
          <w:tcPr>
            <w:tcW w:w="2478" w:type="dxa"/>
            <w:vAlign w:val="center"/>
          </w:tcPr>
          <w:p w14:paraId="026479EB" w14:textId="77777777" w:rsidR="0047692F" w:rsidRPr="00F202A3" w:rsidRDefault="0047692F" w:rsidP="0047692F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</w:tcPr>
          <w:p w14:paraId="63A5D5E1" w14:textId="64B86E4C" w:rsidR="0047692F" w:rsidRPr="0047692F" w:rsidRDefault="0047692F" w:rsidP="00BC6934">
            <w:pPr>
              <w:pStyle w:val="af1"/>
              <w:spacing w:before="0" w:after="0"/>
              <w:rPr>
                <w:sz w:val="24"/>
              </w:rPr>
            </w:pPr>
            <w:r w:rsidRPr="0047692F">
              <w:rPr>
                <w:sz w:val="24"/>
              </w:rPr>
              <w:t>0.4</w:t>
            </w:r>
            <w:r w:rsidR="00BC6934">
              <w:rPr>
                <w:sz w:val="24"/>
              </w:rPr>
              <w:t>7</w:t>
            </w:r>
            <w:r w:rsidRPr="0047692F">
              <w:rPr>
                <w:sz w:val="24"/>
              </w:rPr>
              <w:t>8517</w:t>
            </w:r>
          </w:p>
        </w:tc>
      </w:tr>
      <w:tr w:rsidR="0047692F" w14:paraId="57506045" w14:textId="77777777" w:rsidTr="005813E8">
        <w:tc>
          <w:tcPr>
            <w:tcW w:w="2477" w:type="dxa"/>
            <w:vAlign w:val="center"/>
          </w:tcPr>
          <w:p w14:paraId="7EA696CB" w14:textId="77777777" w:rsidR="0047692F" w:rsidRPr="00F202A3" w:rsidRDefault="0047692F" w:rsidP="0047692F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4</w:t>
            </w:r>
          </w:p>
        </w:tc>
        <w:tc>
          <w:tcPr>
            <w:tcW w:w="2478" w:type="dxa"/>
            <w:vAlign w:val="center"/>
          </w:tcPr>
          <w:p w14:paraId="57F3F03E" w14:textId="77777777" w:rsidR="0047692F" w:rsidRPr="00F202A3" w:rsidRDefault="0047692F" w:rsidP="0047692F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50</w:t>
            </w:r>
          </w:p>
        </w:tc>
        <w:tc>
          <w:tcPr>
            <w:tcW w:w="2478" w:type="dxa"/>
            <w:vAlign w:val="center"/>
          </w:tcPr>
          <w:p w14:paraId="44545629" w14:textId="77777777" w:rsidR="0047692F" w:rsidRPr="00F202A3" w:rsidRDefault="0047692F" w:rsidP="0047692F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</w:tcPr>
          <w:p w14:paraId="727A425A" w14:textId="67CF1D36" w:rsidR="0047692F" w:rsidRPr="0047692F" w:rsidRDefault="0047692F" w:rsidP="0047692F">
            <w:pPr>
              <w:pStyle w:val="af1"/>
              <w:spacing w:before="0" w:after="0"/>
              <w:rPr>
                <w:sz w:val="24"/>
              </w:rPr>
            </w:pPr>
            <w:r w:rsidRPr="0047692F">
              <w:rPr>
                <w:sz w:val="24"/>
              </w:rPr>
              <w:t>0.519843</w:t>
            </w:r>
          </w:p>
        </w:tc>
      </w:tr>
    </w:tbl>
    <w:p w14:paraId="355B5B2D" w14:textId="77777777" w:rsidR="005813E8" w:rsidRDefault="005813E8" w:rsidP="005813E8">
      <w:pPr>
        <w:ind w:firstLine="0"/>
      </w:pPr>
    </w:p>
    <w:p w14:paraId="6855AA59" w14:textId="7B225940" w:rsidR="003D552B" w:rsidRPr="002A5ED3" w:rsidRDefault="007E041F" w:rsidP="005813E8">
      <w:pPr>
        <w:ind w:firstLine="708"/>
      </w:pPr>
      <w:r>
        <w:t>Предсказанная</w:t>
      </w:r>
      <w:r w:rsidR="003D552B">
        <w:t xml:space="preserve"> последовательность символов</w:t>
      </w:r>
      <w:r w:rsidR="003D552B" w:rsidRPr="003D552B">
        <w:t xml:space="preserve"> </w:t>
      </w:r>
      <w:r w:rsidR="003D552B">
        <w:t xml:space="preserve">для </w:t>
      </w:r>
      <w:r w:rsidR="003C0F74">
        <w:t xml:space="preserve">Маяковского В.В. </w:t>
      </w:r>
      <w:r w:rsidR="003D552B" w:rsidRPr="00824A3F">
        <w:rPr>
          <w:rStyle w:val="af2"/>
        </w:rPr>
        <w:t xml:space="preserve">– </w:t>
      </w:r>
      <w:r w:rsidR="003D552B">
        <w:t xml:space="preserve">200, исходная </w:t>
      </w:r>
      <w:r w:rsidR="003D552B" w:rsidRPr="00824A3F">
        <w:rPr>
          <w:rStyle w:val="af2"/>
        </w:rPr>
        <w:t>строка – «</w:t>
      </w:r>
      <w:r w:rsidR="00BC6934" w:rsidRPr="00BC6934">
        <w:rPr>
          <w:rStyle w:val="af2"/>
        </w:rPr>
        <w:t>Улица провалилась, как нос сиф</w:t>
      </w:r>
      <w:r w:rsidR="003D552B" w:rsidRPr="00824A3F">
        <w:rPr>
          <w:rStyle w:val="af2"/>
        </w:rPr>
        <w:t>»</w:t>
      </w:r>
      <w:r w:rsidR="003D552B">
        <w:rPr>
          <w:rStyle w:val="af2"/>
        </w:rPr>
        <w:t xml:space="preserve"> (30 символов),</w:t>
      </w:r>
      <w:r w:rsidR="003D552B" w:rsidRPr="00824A3F">
        <w:rPr>
          <w:rStyle w:val="af2"/>
        </w:rPr>
        <w:t xml:space="preserve"> результат</w:t>
      </w:r>
      <w:r w:rsidR="003D552B">
        <w:t xml:space="preserve"> работы наилучшей модели продемонстрирован на рисунке </w:t>
      </w:r>
      <w:r w:rsidR="003C0F74">
        <w:t>3</w:t>
      </w:r>
      <w:r w:rsidR="003D552B">
        <w:t>.</w:t>
      </w:r>
    </w:p>
    <w:p w14:paraId="39750AC0" w14:textId="40D42743" w:rsidR="003D552B" w:rsidRPr="00192F6C" w:rsidRDefault="003C0F74" w:rsidP="003D552B">
      <w:pPr>
        <w:pStyle w:val="af1"/>
        <w:ind w:firstLine="0"/>
        <w:jc w:val="center"/>
      </w:pPr>
      <w:r w:rsidRPr="003C0F74">
        <w:rPr>
          <w:noProof/>
          <w:lang w:eastAsia="ru-RU"/>
        </w:rPr>
        <w:drawing>
          <wp:inline distT="0" distB="0" distL="0" distR="0" wp14:anchorId="25F30C2F" wp14:editId="2A806E5D">
            <wp:extent cx="6299835" cy="69088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52B" w:rsidRPr="00192F6C">
        <w:rPr>
          <w:noProof/>
          <w:lang w:eastAsia="ru-RU"/>
        </w:rPr>
        <w:t xml:space="preserve">  </w:t>
      </w:r>
    </w:p>
    <w:p w14:paraId="5A2A293C" w14:textId="49211060" w:rsidR="003D552B" w:rsidRPr="00824A3F" w:rsidRDefault="003D552B" w:rsidP="003D552B">
      <w:pPr>
        <w:pStyle w:val="af1"/>
        <w:spacing w:after="240"/>
        <w:ind w:firstLine="0"/>
        <w:jc w:val="center"/>
      </w:pPr>
      <w:r>
        <w:t>Рисунок</w:t>
      </w:r>
      <w:r w:rsidRPr="00192F6C">
        <w:t xml:space="preserve"> </w:t>
      </w:r>
      <w:r w:rsidR="0047351B">
        <w:t>3</w:t>
      </w:r>
      <w:r w:rsidRPr="00192F6C">
        <w:t xml:space="preserve"> – </w:t>
      </w:r>
      <w:r>
        <w:t>Результат наилучшей</w:t>
      </w:r>
      <w:r w:rsidRPr="00824A3F">
        <w:t xml:space="preserve"> </w:t>
      </w:r>
      <w:r>
        <w:rPr>
          <w:lang w:val="en-US"/>
        </w:rPr>
        <w:t>LSTM</w:t>
      </w:r>
      <w:r w:rsidRPr="00824A3F">
        <w:t xml:space="preserve"> </w:t>
      </w:r>
      <w:r>
        <w:t>модели</w:t>
      </w:r>
    </w:p>
    <w:p w14:paraId="0CC5AC83" w14:textId="77777777" w:rsidR="005813E8" w:rsidRDefault="005813E8" w:rsidP="003D552B">
      <w:pPr>
        <w:spacing w:after="0"/>
        <w:ind w:firstLine="0"/>
        <w:rPr>
          <w:rFonts w:cs="Times New Roman"/>
          <w:szCs w:val="28"/>
        </w:rPr>
      </w:pPr>
    </w:p>
    <w:p w14:paraId="1677C4EE" w14:textId="77777777" w:rsidR="005813E8" w:rsidRDefault="005813E8" w:rsidP="003D552B">
      <w:pPr>
        <w:spacing w:after="0"/>
        <w:ind w:firstLine="0"/>
        <w:rPr>
          <w:rFonts w:cs="Times New Roman"/>
          <w:szCs w:val="28"/>
        </w:rPr>
      </w:pPr>
    </w:p>
    <w:p w14:paraId="0BCA9FCD" w14:textId="77777777" w:rsidR="005813E8" w:rsidRDefault="005813E8" w:rsidP="003D552B">
      <w:pPr>
        <w:spacing w:after="0"/>
        <w:ind w:firstLine="0"/>
        <w:rPr>
          <w:rFonts w:cs="Times New Roman"/>
          <w:szCs w:val="28"/>
        </w:rPr>
      </w:pPr>
    </w:p>
    <w:p w14:paraId="77613DEE" w14:textId="77777777" w:rsidR="005813E8" w:rsidRDefault="005813E8" w:rsidP="003D552B">
      <w:pPr>
        <w:spacing w:after="0"/>
        <w:ind w:firstLine="0"/>
        <w:rPr>
          <w:rFonts w:cs="Times New Roman"/>
          <w:szCs w:val="28"/>
        </w:rPr>
      </w:pPr>
    </w:p>
    <w:p w14:paraId="6891D815" w14:textId="77777777" w:rsidR="005813E8" w:rsidRDefault="005813E8" w:rsidP="003D552B">
      <w:pPr>
        <w:spacing w:after="0"/>
        <w:ind w:firstLine="0"/>
        <w:rPr>
          <w:rFonts w:cs="Times New Roman"/>
          <w:szCs w:val="28"/>
        </w:rPr>
      </w:pPr>
    </w:p>
    <w:p w14:paraId="65878B24" w14:textId="0C1FE800" w:rsidR="003D552B" w:rsidRDefault="003D552B" w:rsidP="003D552B">
      <w:pPr>
        <w:spacing w:after="0"/>
        <w:ind w:firstLine="0"/>
        <w:rPr>
          <w:rFonts w:cs="Times New Roman"/>
          <w:szCs w:val="28"/>
        </w:rPr>
      </w:pPr>
      <w:r w:rsidRPr="00F202A3">
        <w:rPr>
          <w:rFonts w:cs="Times New Roman"/>
          <w:szCs w:val="28"/>
        </w:rPr>
        <w:lastRenderedPageBreak/>
        <w:t xml:space="preserve">Таблица </w:t>
      </w:r>
      <w:r w:rsidRPr="003D552B">
        <w:rPr>
          <w:rFonts w:cs="Times New Roman"/>
          <w:szCs w:val="28"/>
        </w:rPr>
        <w:t>7</w:t>
      </w:r>
      <w:r w:rsidRPr="00F202A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Гиперпараметры </w:t>
      </w:r>
      <w:r>
        <w:rPr>
          <w:lang w:val="en-US"/>
        </w:rPr>
        <w:t>GRU</w:t>
      </w:r>
      <w:r w:rsidRPr="00F202A3">
        <w:rPr>
          <w:rFonts w:cs="Times New Roman"/>
          <w:szCs w:val="28"/>
        </w:rPr>
        <w:t xml:space="preserve"> сеть</w:t>
      </w:r>
      <w:r>
        <w:rPr>
          <w:rFonts w:cs="Times New Roman"/>
          <w:szCs w:val="28"/>
        </w:rPr>
        <w:t xml:space="preserve"> </w:t>
      </w:r>
      <w:r>
        <w:t>Маяковский В.В.</w:t>
      </w: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846"/>
        <w:gridCol w:w="1276"/>
        <w:gridCol w:w="2409"/>
        <w:gridCol w:w="2694"/>
        <w:gridCol w:w="2693"/>
      </w:tblGrid>
      <w:tr w:rsidR="003D552B" w14:paraId="5859F8B4" w14:textId="77777777" w:rsidTr="003D552B">
        <w:trPr>
          <w:trHeight w:val="1151"/>
        </w:trPr>
        <w:tc>
          <w:tcPr>
            <w:tcW w:w="846" w:type="dxa"/>
            <w:vAlign w:val="center"/>
          </w:tcPr>
          <w:p w14:paraId="1BF1BEAB" w14:textId="77777777" w:rsidR="003D552B" w:rsidRPr="00FB6EB3" w:rsidRDefault="003D552B" w:rsidP="003D552B">
            <w:pPr>
              <w:pStyle w:val="Default"/>
              <w:jc w:val="center"/>
              <w:rPr>
                <w:szCs w:val="28"/>
              </w:rPr>
            </w:pPr>
            <w:r w:rsidRPr="00FB6EB3">
              <w:rPr>
                <w:szCs w:val="28"/>
              </w:rPr>
              <w:t>№ п/п</w:t>
            </w:r>
          </w:p>
        </w:tc>
        <w:tc>
          <w:tcPr>
            <w:tcW w:w="1276" w:type="dxa"/>
            <w:vAlign w:val="center"/>
          </w:tcPr>
          <w:p w14:paraId="242C70C0" w14:textId="77777777" w:rsidR="003D552B" w:rsidRPr="00FB6EB3" w:rsidRDefault="003D552B" w:rsidP="003D552B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LSTM слой</w:t>
            </w:r>
          </w:p>
        </w:tc>
        <w:tc>
          <w:tcPr>
            <w:tcW w:w="2409" w:type="dxa"/>
            <w:vAlign w:val="center"/>
          </w:tcPr>
          <w:p w14:paraId="57EE4C4B" w14:textId="77777777" w:rsidR="003D552B" w:rsidRPr="00FB6EB3" w:rsidRDefault="003D552B" w:rsidP="003D552B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Слой эмбендинга слов</w:t>
            </w:r>
          </w:p>
        </w:tc>
        <w:tc>
          <w:tcPr>
            <w:tcW w:w="2694" w:type="dxa"/>
            <w:vAlign w:val="center"/>
          </w:tcPr>
          <w:p w14:paraId="6BF1AB37" w14:textId="77777777" w:rsidR="003D552B" w:rsidRPr="00F202A3" w:rsidRDefault="003D552B" w:rsidP="003D552B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Функция активации</w:t>
            </w:r>
            <w:r>
              <w:rPr>
                <w:rFonts w:cs="Times New Roman"/>
                <w:sz w:val="24"/>
                <w:szCs w:val="28"/>
              </w:rPr>
              <w:t xml:space="preserve"> </w:t>
            </w:r>
            <w:r>
              <w:rPr>
                <w:rFonts w:cs="Times New Roman"/>
                <w:sz w:val="24"/>
                <w:szCs w:val="28"/>
                <w:lang w:val="en-US"/>
              </w:rPr>
              <w:t>RNN</w:t>
            </w:r>
          </w:p>
        </w:tc>
        <w:tc>
          <w:tcPr>
            <w:tcW w:w="2693" w:type="dxa"/>
            <w:vAlign w:val="center"/>
          </w:tcPr>
          <w:p w14:paraId="3142523F" w14:textId="77777777" w:rsidR="003D552B" w:rsidRPr="00F202A3" w:rsidRDefault="003D552B" w:rsidP="003D552B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Функция активации</w:t>
            </w:r>
            <w:r>
              <w:rPr>
                <w:rFonts w:cs="Times New Roman"/>
                <w:sz w:val="24"/>
                <w:szCs w:val="28"/>
              </w:rPr>
              <w:t xml:space="preserve"> </w:t>
            </w:r>
            <w:r>
              <w:rPr>
                <w:rFonts w:cs="Times New Roman"/>
                <w:sz w:val="24"/>
                <w:szCs w:val="28"/>
                <w:lang w:val="en-US"/>
              </w:rPr>
              <w:t>Output</w:t>
            </w:r>
          </w:p>
        </w:tc>
      </w:tr>
      <w:tr w:rsidR="003D552B" w14:paraId="29CA5484" w14:textId="77777777" w:rsidTr="003D552B">
        <w:trPr>
          <w:trHeight w:val="390"/>
        </w:trPr>
        <w:tc>
          <w:tcPr>
            <w:tcW w:w="846" w:type="dxa"/>
            <w:vAlign w:val="center"/>
          </w:tcPr>
          <w:p w14:paraId="0EA6E59D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14:paraId="33C371CE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409" w:type="dxa"/>
            <w:vAlign w:val="center"/>
          </w:tcPr>
          <w:p w14:paraId="6BF1C765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694" w:type="dxa"/>
            <w:vAlign w:val="center"/>
          </w:tcPr>
          <w:p w14:paraId="357B6C8C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tanh</w:t>
            </w:r>
          </w:p>
        </w:tc>
        <w:tc>
          <w:tcPr>
            <w:tcW w:w="2693" w:type="dxa"/>
            <w:vAlign w:val="center"/>
          </w:tcPr>
          <w:p w14:paraId="5AFFFE44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B6EB3">
              <w:rPr>
                <w:rFonts w:cs="Times New Roman"/>
                <w:sz w:val="24"/>
                <w:szCs w:val="24"/>
              </w:rPr>
              <w:t>softmax</w:t>
            </w:r>
          </w:p>
        </w:tc>
      </w:tr>
      <w:tr w:rsidR="003D552B" w14:paraId="39889E02" w14:textId="77777777" w:rsidTr="003D552B">
        <w:trPr>
          <w:trHeight w:val="380"/>
        </w:trPr>
        <w:tc>
          <w:tcPr>
            <w:tcW w:w="846" w:type="dxa"/>
            <w:vAlign w:val="center"/>
          </w:tcPr>
          <w:p w14:paraId="52190F50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2</w:t>
            </w:r>
          </w:p>
        </w:tc>
        <w:tc>
          <w:tcPr>
            <w:tcW w:w="1276" w:type="dxa"/>
            <w:vAlign w:val="center"/>
          </w:tcPr>
          <w:p w14:paraId="266D5538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409" w:type="dxa"/>
            <w:vAlign w:val="center"/>
          </w:tcPr>
          <w:p w14:paraId="4B6B0110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694" w:type="dxa"/>
            <w:vAlign w:val="center"/>
          </w:tcPr>
          <w:p w14:paraId="631493BC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relu</w:t>
            </w:r>
          </w:p>
        </w:tc>
        <w:tc>
          <w:tcPr>
            <w:tcW w:w="2693" w:type="dxa"/>
            <w:vAlign w:val="center"/>
          </w:tcPr>
          <w:p w14:paraId="277473BB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B6EB3">
              <w:rPr>
                <w:rFonts w:cs="Times New Roman"/>
                <w:sz w:val="24"/>
                <w:szCs w:val="24"/>
              </w:rPr>
              <w:t>softmax</w:t>
            </w:r>
          </w:p>
        </w:tc>
      </w:tr>
      <w:tr w:rsidR="003D552B" w14:paraId="7E141F3F" w14:textId="77777777" w:rsidTr="003D552B">
        <w:trPr>
          <w:trHeight w:val="380"/>
        </w:trPr>
        <w:tc>
          <w:tcPr>
            <w:tcW w:w="846" w:type="dxa"/>
            <w:vAlign w:val="center"/>
          </w:tcPr>
          <w:p w14:paraId="49227ABB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3</w:t>
            </w:r>
          </w:p>
        </w:tc>
        <w:tc>
          <w:tcPr>
            <w:tcW w:w="1276" w:type="dxa"/>
            <w:vAlign w:val="center"/>
          </w:tcPr>
          <w:p w14:paraId="4ACB4720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409" w:type="dxa"/>
            <w:vAlign w:val="center"/>
          </w:tcPr>
          <w:p w14:paraId="737485BE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694" w:type="dxa"/>
            <w:vAlign w:val="center"/>
          </w:tcPr>
          <w:p w14:paraId="583BB22C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tanh</w:t>
            </w:r>
          </w:p>
        </w:tc>
        <w:tc>
          <w:tcPr>
            <w:tcW w:w="2693" w:type="dxa"/>
            <w:vAlign w:val="center"/>
          </w:tcPr>
          <w:p w14:paraId="052F2E69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B6EB3">
              <w:rPr>
                <w:rFonts w:cs="Times New Roman"/>
                <w:sz w:val="24"/>
                <w:szCs w:val="24"/>
              </w:rPr>
              <w:t>softmax</w:t>
            </w:r>
          </w:p>
        </w:tc>
      </w:tr>
      <w:tr w:rsidR="003D552B" w14:paraId="42B3EF03" w14:textId="77777777" w:rsidTr="003D552B">
        <w:trPr>
          <w:trHeight w:val="390"/>
        </w:trPr>
        <w:tc>
          <w:tcPr>
            <w:tcW w:w="846" w:type="dxa"/>
            <w:vAlign w:val="center"/>
          </w:tcPr>
          <w:p w14:paraId="64FFC16D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4</w:t>
            </w:r>
          </w:p>
        </w:tc>
        <w:tc>
          <w:tcPr>
            <w:tcW w:w="1276" w:type="dxa"/>
            <w:vAlign w:val="center"/>
          </w:tcPr>
          <w:p w14:paraId="42AC5115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409" w:type="dxa"/>
            <w:vAlign w:val="center"/>
          </w:tcPr>
          <w:p w14:paraId="67AF6E57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694" w:type="dxa"/>
            <w:vAlign w:val="center"/>
          </w:tcPr>
          <w:p w14:paraId="5028E608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relu</w:t>
            </w:r>
          </w:p>
        </w:tc>
        <w:tc>
          <w:tcPr>
            <w:tcW w:w="2693" w:type="dxa"/>
            <w:vAlign w:val="center"/>
          </w:tcPr>
          <w:p w14:paraId="4C0DA65C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softmax</w:t>
            </w:r>
          </w:p>
        </w:tc>
      </w:tr>
    </w:tbl>
    <w:p w14:paraId="0BE52CE5" w14:textId="77777777" w:rsidR="003D552B" w:rsidRDefault="003D552B" w:rsidP="003D552B">
      <w:pPr>
        <w:spacing w:after="120"/>
        <w:rPr>
          <w:rFonts w:cs="Times New Roman"/>
          <w:szCs w:val="28"/>
        </w:rPr>
      </w:pPr>
    </w:p>
    <w:p w14:paraId="71F808C2" w14:textId="7BCBB2B0" w:rsidR="003D552B" w:rsidRPr="002A5ED3" w:rsidRDefault="003D552B" w:rsidP="003D552B">
      <w:pPr>
        <w:spacing w:after="0"/>
        <w:ind w:firstLine="0"/>
        <w:rPr>
          <w:rFonts w:cs="Times New Roman"/>
          <w:szCs w:val="28"/>
        </w:rPr>
      </w:pPr>
      <w:r w:rsidRPr="00F202A3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8</w:t>
      </w:r>
      <w:r w:rsidRPr="00F202A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Параметры обучения </w:t>
      </w:r>
      <w:r>
        <w:rPr>
          <w:lang w:val="en-US"/>
        </w:rPr>
        <w:t>GRU</w:t>
      </w:r>
      <w:r w:rsidRPr="00F202A3">
        <w:rPr>
          <w:rFonts w:cs="Times New Roman"/>
          <w:szCs w:val="28"/>
        </w:rPr>
        <w:t xml:space="preserve"> сеть</w:t>
      </w:r>
      <w:r>
        <w:rPr>
          <w:rFonts w:cs="Times New Roman"/>
          <w:szCs w:val="28"/>
        </w:rPr>
        <w:t xml:space="preserve"> </w:t>
      </w:r>
      <w:r>
        <w:t>Маяковский В.В.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3D552B" w14:paraId="7169019D" w14:textId="77777777" w:rsidTr="003D552B">
        <w:tc>
          <w:tcPr>
            <w:tcW w:w="2477" w:type="dxa"/>
            <w:vAlign w:val="center"/>
          </w:tcPr>
          <w:p w14:paraId="5374E3D3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№ п/п</w:t>
            </w:r>
          </w:p>
        </w:tc>
        <w:tc>
          <w:tcPr>
            <w:tcW w:w="2478" w:type="dxa"/>
            <w:vAlign w:val="center"/>
          </w:tcPr>
          <w:p w14:paraId="4654FE7A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Количество эпох</w:t>
            </w:r>
          </w:p>
        </w:tc>
        <w:tc>
          <w:tcPr>
            <w:tcW w:w="2478" w:type="dxa"/>
            <w:vAlign w:val="center"/>
          </w:tcPr>
          <w:p w14:paraId="45B36C95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Размер бэтча</w:t>
            </w:r>
          </w:p>
        </w:tc>
        <w:tc>
          <w:tcPr>
            <w:tcW w:w="2478" w:type="dxa"/>
            <w:vAlign w:val="center"/>
          </w:tcPr>
          <w:p w14:paraId="0F5956F0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Accuracy</w:t>
            </w:r>
          </w:p>
        </w:tc>
      </w:tr>
      <w:tr w:rsidR="00BC6934" w14:paraId="64358A6F" w14:textId="77777777" w:rsidTr="005813E8">
        <w:tc>
          <w:tcPr>
            <w:tcW w:w="2477" w:type="dxa"/>
            <w:vAlign w:val="center"/>
          </w:tcPr>
          <w:p w14:paraId="646FC85D" w14:textId="77777777" w:rsidR="00BC6934" w:rsidRPr="00F202A3" w:rsidRDefault="00BC6934" w:rsidP="00BC6934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1</w:t>
            </w:r>
          </w:p>
        </w:tc>
        <w:tc>
          <w:tcPr>
            <w:tcW w:w="2478" w:type="dxa"/>
            <w:vAlign w:val="center"/>
          </w:tcPr>
          <w:p w14:paraId="2F667A04" w14:textId="77777777" w:rsidR="00BC6934" w:rsidRPr="00F202A3" w:rsidRDefault="00BC6934" w:rsidP="00BC6934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25</w:t>
            </w:r>
          </w:p>
        </w:tc>
        <w:tc>
          <w:tcPr>
            <w:tcW w:w="2478" w:type="dxa"/>
            <w:vAlign w:val="center"/>
          </w:tcPr>
          <w:p w14:paraId="0963CA51" w14:textId="77777777" w:rsidR="00BC6934" w:rsidRPr="00F202A3" w:rsidRDefault="00BC6934" w:rsidP="00BC6934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</w:tcPr>
          <w:p w14:paraId="54553741" w14:textId="06551202" w:rsidR="00BC6934" w:rsidRPr="00BC6934" w:rsidRDefault="00BC6934" w:rsidP="00BC6934">
            <w:pPr>
              <w:rPr>
                <w:rFonts w:cs="Times New Roman"/>
                <w:b/>
              </w:rPr>
            </w:pPr>
            <w:r w:rsidRPr="00BC6934">
              <w:rPr>
                <w:rStyle w:val="af9"/>
                <w:rFonts w:cs="Times New Roman"/>
                <w:b w:val="0"/>
                <w:sz w:val="24"/>
              </w:rPr>
              <w:t>0.331405</w:t>
            </w:r>
          </w:p>
        </w:tc>
      </w:tr>
      <w:tr w:rsidR="00BC6934" w14:paraId="1328AE32" w14:textId="77777777" w:rsidTr="005813E8">
        <w:tc>
          <w:tcPr>
            <w:tcW w:w="2477" w:type="dxa"/>
            <w:vAlign w:val="center"/>
          </w:tcPr>
          <w:p w14:paraId="750CABA6" w14:textId="77777777" w:rsidR="00BC6934" w:rsidRPr="00F202A3" w:rsidRDefault="00BC6934" w:rsidP="00BC6934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2</w:t>
            </w:r>
          </w:p>
        </w:tc>
        <w:tc>
          <w:tcPr>
            <w:tcW w:w="2478" w:type="dxa"/>
            <w:vAlign w:val="center"/>
          </w:tcPr>
          <w:p w14:paraId="0221EBA8" w14:textId="77777777" w:rsidR="00BC6934" w:rsidRPr="00F202A3" w:rsidRDefault="00BC6934" w:rsidP="00BC6934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25</w:t>
            </w:r>
          </w:p>
        </w:tc>
        <w:tc>
          <w:tcPr>
            <w:tcW w:w="2478" w:type="dxa"/>
            <w:vAlign w:val="center"/>
          </w:tcPr>
          <w:p w14:paraId="6A5A3251" w14:textId="77777777" w:rsidR="00BC6934" w:rsidRPr="00F202A3" w:rsidRDefault="00BC6934" w:rsidP="00BC6934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</w:tcPr>
          <w:p w14:paraId="214946AA" w14:textId="14528280" w:rsidR="00BC6934" w:rsidRPr="00BC6934" w:rsidRDefault="00BC6934" w:rsidP="00BC6934">
            <w:pPr>
              <w:rPr>
                <w:rFonts w:cs="Times New Roman"/>
                <w:b/>
              </w:rPr>
            </w:pPr>
            <w:r w:rsidRPr="00BC6934">
              <w:rPr>
                <w:rStyle w:val="af9"/>
                <w:rFonts w:cs="Times New Roman"/>
                <w:b w:val="0"/>
                <w:sz w:val="24"/>
              </w:rPr>
              <w:t>0.355618</w:t>
            </w:r>
          </w:p>
        </w:tc>
      </w:tr>
      <w:tr w:rsidR="00BC6934" w14:paraId="37CBDAE2" w14:textId="77777777" w:rsidTr="005813E8">
        <w:tc>
          <w:tcPr>
            <w:tcW w:w="2477" w:type="dxa"/>
            <w:vAlign w:val="center"/>
          </w:tcPr>
          <w:p w14:paraId="1AAF5DC0" w14:textId="77777777" w:rsidR="00BC6934" w:rsidRPr="00F202A3" w:rsidRDefault="00BC6934" w:rsidP="00BC6934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3</w:t>
            </w:r>
          </w:p>
        </w:tc>
        <w:tc>
          <w:tcPr>
            <w:tcW w:w="2478" w:type="dxa"/>
            <w:vAlign w:val="center"/>
          </w:tcPr>
          <w:p w14:paraId="54AC6152" w14:textId="77777777" w:rsidR="00BC6934" w:rsidRPr="00F202A3" w:rsidRDefault="00BC6934" w:rsidP="00BC6934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50</w:t>
            </w:r>
          </w:p>
        </w:tc>
        <w:tc>
          <w:tcPr>
            <w:tcW w:w="2478" w:type="dxa"/>
            <w:vAlign w:val="center"/>
          </w:tcPr>
          <w:p w14:paraId="741E6712" w14:textId="77777777" w:rsidR="00BC6934" w:rsidRPr="00F202A3" w:rsidRDefault="00BC6934" w:rsidP="00BC6934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</w:tcPr>
          <w:p w14:paraId="4D65070A" w14:textId="1AF8F48E" w:rsidR="00BC6934" w:rsidRPr="00BC6934" w:rsidRDefault="00BC6934" w:rsidP="00BC6934">
            <w:pPr>
              <w:rPr>
                <w:rFonts w:cs="Times New Roman"/>
                <w:b/>
                <w:lang w:val="en-US"/>
              </w:rPr>
            </w:pPr>
            <w:r w:rsidRPr="00BC6934">
              <w:rPr>
                <w:rStyle w:val="af9"/>
                <w:rFonts w:cs="Times New Roman"/>
                <w:b w:val="0"/>
                <w:sz w:val="24"/>
              </w:rPr>
              <w:t>0.4</w:t>
            </w:r>
            <w:r>
              <w:rPr>
                <w:rStyle w:val="af9"/>
                <w:rFonts w:cs="Times New Roman"/>
                <w:b w:val="0"/>
                <w:sz w:val="24"/>
              </w:rPr>
              <w:t>7</w:t>
            </w:r>
            <w:r w:rsidRPr="00BC6934">
              <w:rPr>
                <w:rStyle w:val="af9"/>
                <w:rFonts w:cs="Times New Roman"/>
                <w:b w:val="0"/>
                <w:sz w:val="24"/>
              </w:rPr>
              <w:t>9027</w:t>
            </w:r>
          </w:p>
        </w:tc>
      </w:tr>
      <w:tr w:rsidR="00BC6934" w14:paraId="1103E101" w14:textId="77777777" w:rsidTr="005813E8">
        <w:tc>
          <w:tcPr>
            <w:tcW w:w="2477" w:type="dxa"/>
            <w:vAlign w:val="center"/>
          </w:tcPr>
          <w:p w14:paraId="2298D82F" w14:textId="77777777" w:rsidR="00BC6934" w:rsidRPr="00F202A3" w:rsidRDefault="00BC6934" w:rsidP="00BC6934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4</w:t>
            </w:r>
          </w:p>
        </w:tc>
        <w:tc>
          <w:tcPr>
            <w:tcW w:w="2478" w:type="dxa"/>
            <w:vAlign w:val="center"/>
          </w:tcPr>
          <w:p w14:paraId="5CAA52DF" w14:textId="77777777" w:rsidR="00BC6934" w:rsidRPr="00F202A3" w:rsidRDefault="00BC6934" w:rsidP="00BC6934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50</w:t>
            </w:r>
          </w:p>
        </w:tc>
        <w:tc>
          <w:tcPr>
            <w:tcW w:w="2478" w:type="dxa"/>
            <w:vAlign w:val="center"/>
          </w:tcPr>
          <w:p w14:paraId="0D3A2003" w14:textId="77777777" w:rsidR="00BC6934" w:rsidRPr="00F202A3" w:rsidRDefault="00BC6934" w:rsidP="00BC6934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</w:tcPr>
          <w:p w14:paraId="09EAD541" w14:textId="4180CDD8" w:rsidR="00BC6934" w:rsidRPr="00BC6934" w:rsidRDefault="00BC6934" w:rsidP="00BC6934">
            <w:pPr>
              <w:rPr>
                <w:rFonts w:cs="Times New Roman"/>
                <w:b/>
              </w:rPr>
            </w:pPr>
            <w:r w:rsidRPr="00BC6934">
              <w:rPr>
                <w:rStyle w:val="af9"/>
                <w:rFonts w:cs="Times New Roman"/>
                <w:b w:val="0"/>
                <w:sz w:val="24"/>
              </w:rPr>
              <w:t>0.512874</w:t>
            </w:r>
          </w:p>
        </w:tc>
      </w:tr>
    </w:tbl>
    <w:p w14:paraId="5CDB944A" w14:textId="77777777" w:rsidR="003D552B" w:rsidRDefault="003D552B" w:rsidP="003D552B">
      <w:pPr>
        <w:spacing w:after="120"/>
        <w:rPr>
          <w:rFonts w:cs="Times New Roman"/>
          <w:szCs w:val="28"/>
        </w:rPr>
      </w:pPr>
    </w:p>
    <w:p w14:paraId="6ED4CC2C" w14:textId="3EDCBF21" w:rsidR="003D552B" w:rsidRPr="002A5ED3" w:rsidRDefault="007E041F" w:rsidP="003D552B">
      <w:r>
        <w:t>Предсказанная</w:t>
      </w:r>
      <w:r w:rsidR="003D552B">
        <w:t xml:space="preserve"> последовательность символов </w:t>
      </w:r>
      <w:r w:rsidR="003C0F74">
        <w:t>Маяковского В.В.</w:t>
      </w:r>
      <w:r w:rsidR="003D552B">
        <w:t xml:space="preserve"> </w:t>
      </w:r>
      <w:r w:rsidR="003D552B" w:rsidRPr="00824A3F">
        <w:rPr>
          <w:rStyle w:val="af2"/>
        </w:rPr>
        <w:t xml:space="preserve">– </w:t>
      </w:r>
      <w:r w:rsidR="003D552B">
        <w:t xml:space="preserve">200, исходная </w:t>
      </w:r>
      <w:r w:rsidR="003D552B" w:rsidRPr="00824A3F">
        <w:rPr>
          <w:rStyle w:val="af2"/>
        </w:rPr>
        <w:t>строка – «</w:t>
      </w:r>
      <w:r w:rsidR="00BC6934" w:rsidRPr="00BC6934">
        <w:rPr>
          <w:rStyle w:val="af2"/>
        </w:rPr>
        <w:t>Улица провалилась, как нос сиф</w:t>
      </w:r>
      <w:r w:rsidR="003D552B" w:rsidRPr="00824A3F">
        <w:rPr>
          <w:rStyle w:val="af2"/>
        </w:rPr>
        <w:t>»</w:t>
      </w:r>
      <w:r w:rsidR="003D552B">
        <w:rPr>
          <w:rStyle w:val="af2"/>
        </w:rPr>
        <w:t xml:space="preserve"> (30 символов),</w:t>
      </w:r>
      <w:r w:rsidR="003D552B" w:rsidRPr="00824A3F">
        <w:rPr>
          <w:rStyle w:val="af2"/>
        </w:rPr>
        <w:t xml:space="preserve"> результат</w:t>
      </w:r>
      <w:r w:rsidR="003D552B">
        <w:t xml:space="preserve"> работы наилучшей модели продемонстрирован на рисунке </w:t>
      </w:r>
      <w:r w:rsidR="003C0F74">
        <w:t>4</w:t>
      </w:r>
      <w:r w:rsidR="003D552B">
        <w:t>.</w:t>
      </w:r>
    </w:p>
    <w:p w14:paraId="74A9A666" w14:textId="0B8F766F" w:rsidR="003D552B" w:rsidRPr="00192F6C" w:rsidRDefault="003C0F74" w:rsidP="003D552B">
      <w:pPr>
        <w:pStyle w:val="af1"/>
        <w:ind w:firstLine="0"/>
        <w:jc w:val="center"/>
      </w:pPr>
      <w:r w:rsidRPr="003C0F74">
        <w:rPr>
          <w:noProof/>
          <w:lang w:eastAsia="ru-RU"/>
        </w:rPr>
        <w:drawing>
          <wp:inline distT="0" distB="0" distL="0" distR="0" wp14:anchorId="19BF49AF" wp14:editId="3ADABBCF">
            <wp:extent cx="6299835" cy="619125"/>
            <wp:effectExtent l="0" t="0" r="571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52B" w:rsidRPr="00192F6C">
        <w:rPr>
          <w:noProof/>
          <w:lang w:eastAsia="ru-RU"/>
        </w:rPr>
        <w:t xml:space="preserve">  </w:t>
      </w:r>
    </w:p>
    <w:p w14:paraId="2B617EFB" w14:textId="4480C5B8" w:rsidR="003D552B" w:rsidRPr="00824A3F" w:rsidRDefault="003D552B" w:rsidP="003D552B">
      <w:pPr>
        <w:pStyle w:val="af1"/>
        <w:spacing w:after="240"/>
        <w:ind w:firstLine="0"/>
        <w:jc w:val="center"/>
      </w:pPr>
      <w:r>
        <w:t>Рисунок</w:t>
      </w:r>
      <w:r w:rsidRPr="00192F6C">
        <w:t xml:space="preserve"> </w:t>
      </w:r>
      <w:r w:rsidR="0047351B">
        <w:t>4</w:t>
      </w:r>
      <w:r w:rsidRPr="00192F6C">
        <w:t xml:space="preserve"> – </w:t>
      </w:r>
      <w:r>
        <w:t>Результат наилучшей</w:t>
      </w:r>
      <w:r w:rsidRPr="00824A3F">
        <w:t xml:space="preserve"> </w:t>
      </w:r>
      <w:r>
        <w:rPr>
          <w:lang w:val="en-US"/>
        </w:rPr>
        <w:t>GRU</w:t>
      </w:r>
      <w:r>
        <w:t xml:space="preserve"> модели</w:t>
      </w:r>
    </w:p>
    <w:p w14:paraId="04FC6E25" w14:textId="7D0C96BF" w:rsidR="003D552B" w:rsidRDefault="003D552B" w:rsidP="003D552B">
      <w:pPr>
        <w:spacing w:after="0"/>
        <w:ind w:firstLine="0"/>
        <w:rPr>
          <w:rFonts w:cs="Times New Roman"/>
          <w:szCs w:val="28"/>
        </w:rPr>
      </w:pPr>
      <w:r w:rsidRPr="00F202A3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9</w:t>
      </w:r>
      <w:r w:rsidRPr="00F202A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Гиперпараметры </w:t>
      </w:r>
      <w:r w:rsidRPr="00F202A3">
        <w:rPr>
          <w:rFonts w:cs="Times New Roman"/>
          <w:szCs w:val="28"/>
        </w:rPr>
        <w:t>LSTM сеть</w:t>
      </w:r>
      <w:r>
        <w:rPr>
          <w:rFonts w:cs="Times New Roman"/>
          <w:szCs w:val="28"/>
        </w:rPr>
        <w:t xml:space="preserve"> </w:t>
      </w:r>
      <w:r>
        <w:t>Достоевский Ф.М.</w:t>
      </w: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846"/>
        <w:gridCol w:w="1276"/>
        <w:gridCol w:w="2409"/>
        <w:gridCol w:w="2694"/>
        <w:gridCol w:w="2693"/>
      </w:tblGrid>
      <w:tr w:rsidR="003D552B" w14:paraId="3440398C" w14:textId="77777777" w:rsidTr="003D552B">
        <w:trPr>
          <w:trHeight w:val="1151"/>
        </w:trPr>
        <w:tc>
          <w:tcPr>
            <w:tcW w:w="846" w:type="dxa"/>
            <w:vAlign w:val="center"/>
          </w:tcPr>
          <w:p w14:paraId="631A403B" w14:textId="77777777" w:rsidR="003D552B" w:rsidRPr="00FB6EB3" w:rsidRDefault="003D552B" w:rsidP="003D552B">
            <w:pPr>
              <w:pStyle w:val="Default"/>
              <w:jc w:val="center"/>
              <w:rPr>
                <w:szCs w:val="28"/>
              </w:rPr>
            </w:pPr>
            <w:r w:rsidRPr="00FB6EB3">
              <w:rPr>
                <w:szCs w:val="28"/>
              </w:rPr>
              <w:t>№ п/п</w:t>
            </w:r>
          </w:p>
        </w:tc>
        <w:tc>
          <w:tcPr>
            <w:tcW w:w="1276" w:type="dxa"/>
            <w:vAlign w:val="center"/>
          </w:tcPr>
          <w:p w14:paraId="011EF985" w14:textId="77777777" w:rsidR="003D552B" w:rsidRPr="00FB6EB3" w:rsidRDefault="003D552B" w:rsidP="003D552B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LSTM слой</w:t>
            </w:r>
          </w:p>
        </w:tc>
        <w:tc>
          <w:tcPr>
            <w:tcW w:w="2409" w:type="dxa"/>
            <w:vAlign w:val="center"/>
          </w:tcPr>
          <w:p w14:paraId="1C570DE1" w14:textId="77777777" w:rsidR="003D552B" w:rsidRPr="00FB6EB3" w:rsidRDefault="003D552B" w:rsidP="003D552B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Слой эмбендинга слов</w:t>
            </w:r>
          </w:p>
        </w:tc>
        <w:tc>
          <w:tcPr>
            <w:tcW w:w="2694" w:type="dxa"/>
            <w:vAlign w:val="center"/>
          </w:tcPr>
          <w:p w14:paraId="52BC2ACF" w14:textId="77777777" w:rsidR="003D552B" w:rsidRPr="00F202A3" w:rsidRDefault="003D552B" w:rsidP="003D552B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Функция активации</w:t>
            </w:r>
            <w:r>
              <w:rPr>
                <w:rFonts w:cs="Times New Roman"/>
                <w:sz w:val="24"/>
                <w:szCs w:val="28"/>
              </w:rPr>
              <w:t xml:space="preserve"> </w:t>
            </w:r>
            <w:r>
              <w:rPr>
                <w:rFonts w:cs="Times New Roman"/>
                <w:sz w:val="24"/>
                <w:szCs w:val="28"/>
                <w:lang w:val="en-US"/>
              </w:rPr>
              <w:t>RNN</w:t>
            </w:r>
          </w:p>
        </w:tc>
        <w:tc>
          <w:tcPr>
            <w:tcW w:w="2693" w:type="dxa"/>
            <w:vAlign w:val="center"/>
          </w:tcPr>
          <w:p w14:paraId="17C323C7" w14:textId="77777777" w:rsidR="003D552B" w:rsidRPr="00F202A3" w:rsidRDefault="003D552B" w:rsidP="003D552B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Функция активации</w:t>
            </w:r>
            <w:r>
              <w:rPr>
                <w:rFonts w:cs="Times New Roman"/>
                <w:sz w:val="24"/>
                <w:szCs w:val="28"/>
              </w:rPr>
              <w:t xml:space="preserve"> </w:t>
            </w:r>
            <w:r>
              <w:rPr>
                <w:rFonts w:cs="Times New Roman"/>
                <w:sz w:val="24"/>
                <w:szCs w:val="28"/>
                <w:lang w:val="en-US"/>
              </w:rPr>
              <w:t>Output</w:t>
            </w:r>
          </w:p>
        </w:tc>
      </w:tr>
      <w:tr w:rsidR="003D552B" w14:paraId="479C2ABC" w14:textId="77777777" w:rsidTr="003D552B">
        <w:trPr>
          <w:trHeight w:val="390"/>
        </w:trPr>
        <w:tc>
          <w:tcPr>
            <w:tcW w:w="846" w:type="dxa"/>
            <w:vAlign w:val="center"/>
          </w:tcPr>
          <w:p w14:paraId="1EEC88CD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14:paraId="7348EB40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409" w:type="dxa"/>
            <w:vAlign w:val="center"/>
          </w:tcPr>
          <w:p w14:paraId="4F75DABA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694" w:type="dxa"/>
            <w:vAlign w:val="center"/>
          </w:tcPr>
          <w:p w14:paraId="775501BC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tanh</w:t>
            </w:r>
          </w:p>
        </w:tc>
        <w:tc>
          <w:tcPr>
            <w:tcW w:w="2693" w:type="dxa"/>
            <w:vAlign w:val="center"/>
          </w:tcPr>
          <w:p w14:paraId="13308648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B6EB3">
              <w:rPr>
                <w:rFonts w:cs="Times New Roman"/>
                <w:sz w:val="24"/>
                <w:szCs w:val="24"/>
              </w:rPr>
              <w:t>softmax</w:t>
            </w:r>
          </w:p>
        </w:tc>
      </w:tr>
      <w:tr w:rsidR="003D552B" w14:paraId="0BB7E937" w14:textId="77777777" w:rsidTr="003D552B">
        <w:trPr>
          <w:trHeight w:val="380"/>
        </w:trPr>
        <w:tc>
          <w:tcPr>
            <w:tcW w:w="846" w:type="dxa"/>
            <w:vAlign w:val="center"/>
          </w:tcPr>
          <w:p w14:paraId="4D203913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2</w:t>
            </w:r>
          </w:p>
        </w:tc>
        <w:tc>
          <w:tcPr>
            <w:tcW w:w="1276" w:type="dxa"/>
            <w:vAlign w:val="center"/>
          </w:tcPr>
          <w:p w14:paraId="683A7261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409" w:type="dxa"/>
            <w:vAlign w:val="center"/>
          </w:tcPr>
          <w:p w14:paraId="2542E355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694" w:type="dxa"/>
            <w:vAlign w:val="center"/>
          </w:tcPr>
          <w:p w14:paraId="12180388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relu</w:t>
            </w:r>
          </w:p>
        </w:tc>
        <w:tc>
          <w:tcPr>
            <w:tcW w:w="2693" w:type="dxa"/>
            <w:vAlign w:val="center"/>
          </w:tcPr>
          <w:p w14:paraId="3E4C2F1B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B6EB3">
              <w:rPr>
                <w:rFonts w:cs="Times New Roman"/>
                <w:sz w:val="24"/>
                <w:szCs w:val="24"/>
              </w:rPr>
              <w:t>softmax</w:t>
            </w:r>
          </w:p>
        </w:tc>
      </w:tr>
      <w:tr w:rsidR="003D552B" w14:paraId="365C90A4" w14:textId="77777777" w:rsidTr="003D552B">
        <w:trPr>
          <w:trHeight w:val="380"/>
        </w:trPr>
        <w:tc>
          <w:tcPr>
            <w:tcW w:w="846" w:type="dxa"/>
            <w:vAlign w:val="center"/>
          </w:tcPr>
          <w:p w14:paraId="297AA49F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3</w:t>
            </w:r>
          </w:p>
        </w:tc>
        <w:tc>
          <w:tcPr>
            <w:tcW w:w="1276" w:type="dxa"/>
            <w:vAlign w:val="center"/>
          </w:tcPr>
          <w:p w14:paraId="610A1FBB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409" w:type="dxa"/>
            <w:vAlign w:val="center"/>
          </w:tcPr>
          <w:p w14:paraId="5C703D12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694" w:type="dxa"/>
            <w:vAlign w:val="center"/>
          </w:tcPr>
          <w:p w14:paraId="58E3CA35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tanh</w:t>
            </w:r>
          </w:p>
        </w:tc>
        <w:tc>
          <w:tcPr>
            <w:tcW w:w="2693" w:type="dxa"/>
            <w:vAlign w:val="center"/>
          </w:tcPr>
          <w:p w14:paraId="35D137F5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B6EB3">
              <w:rPr>
                <w:rFonts w:cs="Times New Roman"/>
                <w:sz w:val="24"/>
                <w:szCs w:val="24"/>
              </w:rPr>
              <w:t>softmax</w:t>
            </w:r>
          </w:p>
        </w:tc>
      </w:tr>
      <w:tr w:rsidR="003D552B" w14:paraId="38E43A3A" w14:textId="77777777" w:rsidTr="003D552B">
        <w:trPr>
          <w:trHeight w:val="390"/>
        </w:trPr>
        <w:tc>
          <w:tcPr>
            <w:tcW w:w="846" w:type="dxa"/>
            <w:vAlign w:val="center"/>
          </w:tcPr>
          <w:p w14:paraId="1825A6DE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4</w:t>
            </w:r>
          </w:p>
        </w:tc>
        <w:tc>
          <w:tcPr>
            <w:tcW w:w="1276" w:type="dxa"/>
            <w:vAlign w:val="center"/>
          </w:tcPr>
          <w:p w14:paraId="777F4A78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409" w:type="dxa"/>
            <w:vAlign w:val="center"/>
          </w:tcPr>
          <w:p w14:paraId="6958C3CB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694" w:type="dxa"/>
            <w:vAlign w:val="center"/>
          </w:tcPr>
          <w:p w14:paraId="0D5C39A9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relu</w:t>
            </w:r>
          </w:p>
        </w:tc>
        <w:tc>
          <w:tcPr>
            <w:tcW w:w="2693" w:type="dxa"/>
            <w:vAlign w:val="center"/>
          </w:tcPr>
          <w:p w14:paraId="261CC5FD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softmax</w:t>
            </w:r>
          </w:p>
        </w:tc>
      </w:tr>
    </w:tbl>
    <w:p w14:paraId="118E6A55" w14:textId="07D879EC" w:rsidR="003D552B" w:rsidRPr="002A5ED3" w:rsidRDefault="003D552B" w:rsidP="003D552B">
      <w:pPr>
        <w:spacing w:after="0"/>
        <w:ind w:firstLine="0"/>
        <w:rPr>
          <w:rFonts w:cs="Times New Roman"/>
          <w:szCs w:val="28"/>
        </w:rPr>
      </w:pPr>
      <w:r w:rsidRPr="00F202A3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szCs w:val="28"/>
        </w:rPr>
        <w:t>10</w:t>
      </w:r>
      <w:r w:rsidRPr="00F202A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Параметры обучения </w:t>
      </w:r>
      <w:r w:rsidRPr="00F202A3">
        <w:rPr>
          <w:rFonts w:cs="Times New Roman"/>
          <w:szCs w:val="28"/>
        </w:rPr>
        <w:t>LSTM сеть</w:t>
      </w:r>
      <w:r>
        <w:rPr>
          <w:rFonts w:cs="Times New Roman"/>
          <w:szCs w:val="28"/>
        </w:rPr>
        <w:t xml:space="preserve"> </w:t>
      </w:r>
      <w:r>
        <w:t>Достоевский Ф.М.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3D552B" w14:paraId="4F254274" w14:textId="77777777" w:rsidTr="003D552B">
        <w:tc>
          <w:tcPr>
            <w:tcW w:w="2477" w:type="dxa"/>
            <w:vAlign w:val="center"/>
          </w:tcPr>
          <w:p w14:paraId="1F91FB93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№ п/п</w:t>
            </w:r>
          </w:p>
        </w:tc>
        <w:tc>
          <w:tcPr>
            <w:tcW w:w="2478" w:type="dxa"/>
            <w:vAlign w:val="center"/>
          </w:tcPr>
          <w:p w14:paraId="3E6CEED3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Количество эпох</w:t>
            </w:r>
          </w:p>
        </w:tc>
        <w:tc>
          <w:tcPr>
            <w:tcW w:w="2478" w:type="dxa"/>
            <w:vAlign w:val="center"/>
          </w:tcPr>
          <w:p w14:paraId="7412E5DF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Размер бэтча</w:t>
            </w:r>
          </w:p>
        </w:tc>
        <w:tc>
          <w:tcPr>
            <w:tcW w:w="2478" w:type="dxa"/>
            <w:vAlign w:val="center"/>
          </w:tcPr>
          <w:p w14:paraId="14099852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Accuracy</w:t>
            </w:r>
          </w:p>
        </w:tc>
      </w:tr>
      <w:tr w:rsidR="003D552B" w14:paraId="3472347E" w14:textId="77777777" w:rsidTr="003D552B">
        <w:tc>
          <w:tcPr>
            <w:tcW w:w="2477" w:type="dxa"/>
            <w:vAlign w:val="center"/>
          </w:tcPr>
          <w:p w14:paraId="63732C9D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1</w:t>
            </w:r>
          </w:p>
        </w:tc>
        <w:tc>
          <w:tcPr>
            <w:tcW w:w="2478" w:type="dxa"/>
            <w:vAlign w:val="center"/>
          </w:tcPr>
          <w:p w14:paraId="54836005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25</w:t>
            </w:r>
          </w:p>
        </w:tc>
        <w:tc>
          <w:tcPr>
            <w:tcW w:w="2478" w:type="dxa"/>
            <w:vAlign w:val="center"/>
          </w:tcPr>
          <w:p w14:paraId="4F07899D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  <w:vAlign w:val="center"/>
          </w:tcPr>
          <w:p w14:paraId="6F373827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0.322439</w:t>
            </w:r>
          </w:p>
        </w:tc>
      </w:tr>
      <w:tr w:rsidR="003D552B" w14:paraId="61676F7D" w14:textId="77777777" w:rsidTr="003D552B">
        <w:tc>
          <w:tcPr>
            <w:tcW w:w="2477" w:type="dxa"/>
            <w:vAlign w:val="center"/>
          </w:tcPr>
          <w:p w14:paraId="1C549739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2</w:t>
            </w:r>
          </w:p>
        </w:tc>
        <w:tc>
          <w:tcPr>
            <w:tcW w:w="2478" w:type="dxa"/>
            <w:vAlign w:val="center"/>
          </w:tcPr>
          <w:p w14:paraId="743A2A30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25</w:t>
            </w:r>
          </w:p>
        </w:tc>
        <w:tc>
          <w:tcPr>
            <w:tcW w:w="2478" w:type="dxa"/>
            <w:vAlign w:val="center"/>
          </w:tcPr>
          <w:p w14:paraId="76717463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  <w:vAlign w:val="center"/>
          </w:tcPr>
          <w:p w14:paraId="798AEB07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0.339821</w:t>
            </w:r>
          </w:p>
        </w:tc>
      </w:tr>
      <w:tr w:rsidR="003D552B" w14:paraId="62A6E185" w14:textId="77777777" w:rsidTr="003D552B">
        <w:tc>
          <w:tcPr>
            <w:tcW w:w="2477" w:type="dxa"/>
            <w:vAlign w:val="center"/>
          </w:tcPr>
          <w:p w14:paraId="582D09AB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3</w:t>
            </w:r>
          </w:p>
        </w:tc>
        <w:tc>
          <w:tcPr>
            <w:tcW w:w="2478" w:type="dxa"/>
            <w:vAlign w:val="center"/>
          </w:tcPr>
          <w:p w14:paraId="52D8B73E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50</w:t>
            </w:r>
          </w:p>
        </w:tc>
        <w:tc>
          <w:tcPr>
            <w:tcW w:w="2478" w:type="dxa"/>
            <w:vAlign w:val="center"/>
          </w:tcPr>
          <w:p w14:paraId="5EFAA25C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  <w:vAlign w:val="center"/>
          </w:tcPr>
          <w:p w14:paraId="50337F49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0.460296</w:t>
            </w:r>
          </w:p>
        </w:tc>
      </w:tr>
      <w:tr w:rsidR="003D552B" w14:paraId="499FF7F5" w14:textId="77777777" w:rsidTr="003D552B">
        <w:tc>
          <w:tcPr>
            <w:tcW w:w="2477" w:type="dxa"/>
            <w:vAlign w:val="center"/>
          </w:tcPr>
          <w:p w14:paraId="37268887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4</w:t>
            </w:r>
          </w:p>
        </w:tc>
        <w:tc>
          <w:tcPr>
            <w:tcW w:w="2478" w:type="dxa"/>
            <w:vAlign w:val="center"/>
          </w:tcPr>
          <w:p w14:paraId="5C507B62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50</w:t>
            </w:r>
          </w:p>
        </w:tc>
        <w:tc>
          <w:tcPr>
            <w:tcW w:w="2478" w:type="dxa"/>
            <w:vAlign w:val="center"/>
          </w:tcPr>
          <w:p w14:paraId="169A3E5D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  <w:vAlign w:val="center"/>
          </w:tcPr>
          <w:p w14:paraId="36572E82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0.537309</w:t>
            </w:r>
          </w:p>
        </w:tc>
      </w:tr>
    </w:tbl>
    <w:p w14:paraId="18F85DD4" w14:textId="77777777" w:rsidR="003D552B" w:rsidRDefault="003D552B" w:rsidP="003D552B">
      <w:pPr>
        <w:spacing w:after="120"/>
        <w:rPr>
          <w:rFonts w:cs="Times New Roman"/>
          <w:szCs w:val="28"/>
        </w:rPr>
      </w:pPr>
    </w:p>
    <w:p w14:paraId="0B34501B" w14:textId="6ADDC3E4" w:rsidR="003D552B" w:rsidRPr="002A5ED3" w:rsidRDefault="007E041F" w:rsidP="003D552B">
      <w:r>
        <w:t>Предсказанная</w:t>
      </w:r>
      <w:r w:rsidR="003D552B">
        <w:t xml:space="preserve"> последовательность символов</w:t>
      </w:r>
      <w:r w:rsidR="003D552B" w:rsidRPr="003D552B">
        <w:t xml:space="preserve"> </w:t>
      </w:r>
      <w:r w:rsidR="003D552B">
        <w:t xml:space="preserve">для </w:t>
      </w:r>
      <w:r w:rsidR="003C0F74">
        <w:t>Достоевского Ф.М.</w:t>
      </w:r>
      <w:r w:rsidR="003D552B">
        <w:t xml:space="preserve"> </w:t>
      </w:r>
      <w:r w:rsidR="003D552B" w:rsidRPr="00824A3F">
        <w:rPr>
          <w:rStyle w:val="af2"/>
        </w:rPr>
        <w:t xml:space="preserve">– </w:t>
      </w:r>
      <w:r w:rsidR="003D552B">
        <w:t xml:space="preserve">200, исходная </w:t>
      </w:r>
      <w:r w:rsidR="003D552B" w:rsidRPr="00824A3F">
        <w:rPr>
          <w:rStyle w:val="af2"/>
        </w:rPr>
        <w:t>строка – «</w:t>
      </w:r>
      <w:r w:rsidR="003C0F74" w:rsidRPr="003C0F74">
        <w:rPr>
          <w:rStyle w:val="af2"/>
        </w:rPr>
        <w:t>В начале июля, в чрезвычайно ж</w:t>
      </w:r>
      <w:r w:rsidR="003D552B" w:rsidRPr="00824A3F">
        <w:rPr>
          <w:rStyle w:val="af2"/>
        </w:rPr>
        <w:t>»</w:t>
      </w:r>
      <w:r w:rsidR="003D552B">
        <w:rPr>
          <w:rStyle w:val="af2"/>
        </w:rPr>
        <w:t xml:space="preserve"> (30 символов),</w:t>
      </w:r>
      <w:r w:rsidR="003D552B" w:rsidRPr="00824A3F">
        <w:rPr>
          <w:rStyle w:val="af2"/>
        </w:rPr>
        <w:t xml:space="preserve"> результат</w:t>
      </w:r>
      <w:r w:rsidR="003D552B">
        <w:t xml:space="preserve"> работы наилучшей модели продемонстрирован на рисунке </w:t>
      </w:r>
      <w:r w:rsidR="003C0F74">
        <w:t>5</w:t>
      </w:r>
      <w:r w:rsidR="003D552B">
        <w:t>.</w:t>
      </w:r>
    </w:p>
    <w:p w14:paraId="70F1D739" w14:textId="3A3A4D96" w:rsidR="003D552B" w:rsidRPr="00192F6C" w:rsidRDefault="003C0F74" w:rsidP="003D552B">
      <w:pPr>
        <w:pStyle w:val="af1"/>
        <w:ind w:firstLine="0"/>
        <w:jc w:val="center"/>
      </w:pPr>
      <w:r w:rsidRPr="003C0F74">
        <w:rPr>
          <w:noProof/>
          <w:lang w:eastAsia="ru-RU"/>
        </w:rPr>
        <w:drawing>
          <wp:inline distT="0" distB="0" distL="0" distR="0" wp14:anchorId="69BF4A42" wp14:editId="2AFD25F7">
            <wp:extent cx="6299835" cy="63309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52B" w:rsidRPr="00192F6C">
        <w:rPr>
          <w:noProof/>
          <w:lang w:eastAsia="ru-RU"/>
        </w:rPr>
        <w:t xml:space="preserve">  </w:t>
      </w:r>
    </w:p>
    <w:p w14:paraId="08DAA77D" w14:textId="4E80F336" w:rsidR="003D552B" w:rsidRPr="00824A3F" w:rsidRDefault="003D552B" w:rsidP="003D552B">
      <w:pPr>
        <w:pStyle w:val="af1"/>
        <w:spacing w:after="240"/>
        <w:ind w:firstLine="0"/>
        <w:jc w:val="center"/>
      </w:pPr>
      <w:r>
        <w:t>Рисунок</w:t>
      </w:r>
      <w:r w:rsidRPr="00192F6C">
        <w:t xml:space="preserve"> </w:t>
      </w:r>
      <w:r w:rsidR="0047351B">
        <w:t>5</w:t>
      </w:r>
      <w:r w:rsidRPr="00192F6C">
        <w:t xml:space="preserve"> – </w:t>
      </w:r>
      <w:r>
        <w:t>Результат наилучшей</w:t>
      </w:r>
      <w:r w:rsidRPr="00824A3F">
        <w:t xml:space="preserve"> </w:t>
      </w:r>
      <w:r>
        <w:rPr>
          <w:lang w:val="en-US"/>
        </w:rPr>
        <w:t>LSTM</w:t>
      </w:r>
      <w:r w:rsidRPr="00824A3F">
        <w:t xml:space="preserve"> </w:t>
      </w:r>
      <w:r>
        <w:t>модели</w:t>
      </w:r>
    </w:p>
    <w:p w14:paraId="6BD4E66F" w14:textId="60B327E6" w:rsidR="003D552B" w:rsidRDefault="003D552B" w:rsidP="003D552B">
      <w:pPr>
        <w:spacing w:after="0"/>
        <w:ind w:firstLine="0"/>
        <w:rPr>
          <w:rFonts w:cs="Times New Roman"/>
          <w:szCs w:val="28"/>
        </w:rPr>
      </w:pPr>
      <w:r w:rsidRPr="00F202A3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11</w:t>
      </w:r>
      <w:r w:rsidRPr="00F202A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Гиперпараметры </w:t>
      </w:r>
      <w:r>
        <w:rPr>
          <w:lang w:val="en-US"/>
        </w:rPr>
        <w:t>GRU</w:t>
      </w:r>
      <w:r w:rsidRPr="00F202A3">
        <w:rPr>
          <w:rFonts w:cs="Times New Roman"/>
          <w:szCs w:val="28"/>
        </w:rPr>
        <w:t xml:space="preserve"> сеть</w:t>
      </w:r>
      <w:r>
        <w:rPr>
          <w:rFonts w:cs="Times New Roman"/>
          <w:szCs w:val="28"/>
        </w:rPr>
        <w:t xml:space="preserve"> </w:t>
      </w:r>
      <w:r>
        <w:t>Достоевский Ф.М.</w:t>
      </w: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846"/>
        <w:gridCol w:w="1276"/>
        <w:gridCol w:w="2409"/>
        <w:gridCol w:w="2694"/>
        <w:gridCol w:w="2693"/>
      </w:tblGrid>
      <w:tr w:rsidR="003D552B" w14:paraId="55E3438C" w14:textId="77777777" w:rsidTr="003D552B">
        <w:trPr>
          <w:trHeight w:val="1151"/>
        </w:trPr>
        <w:tc>
          <w:tcPr>
            <w:tcW w:w="846" w:type="dxa"/>
            <w:vAlign w:val="center"/>
          </w:tcPr>
          <w:p w14:paraId="619928A8" w14:textId="77777777" w:rsidR="003D552B" w:rsidRPr="00FB6EB3" w:rsidRDefault="003D552B" w:rsidP="003D552B">
            <w:pPr>
              <w:pStyle w:val="Default"/>
              <w:jc w:val="center"/>
              <w:rPr>
                <w:szCs w:val="28"/>
              </w:rPr>
            </w:pPr>
            <w:r w:rsidRPr="00FB6EB3">
              <w:rPr>
                <w:szCs w:val="28"/>
              </w:rPr>
              <w:t>№ п/п</w:t>
            </w:r>
          </w:p>
        </w:tc>
        <w:tc>
          <w:tcPr>
            <w:tcW w:w="1276" w:type="dxa"/>
            <w:vAlign w:val="center"/>
          </w:tcPr>
          <w:p w14:paraId="4BB9AA72" w14:textId="77777777" w:rsidR="003D552B" w:rsidRPr="00FB6EB3" w:rsidRDefault="003D552B" w:rsidP="003D552B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LSTM слой</w:t>
            </w:r>
          </w:p>
        </w:tc>
        <w:tc>
          <w:tcPr>
            <w:tcW w:w="2409" w:type="dxa"/>
            <w:vAlign w:val="center"/>
          </w:tcPr>
          <w:p w14:paraId="2CCCA318" w14:textId="77777777" w:rsidR="003D552B" w:rsidRPr="00FB6EB3" w:rsidRDefault="003D552B" w:rsidP="003D552B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Слой эмбендинга слов</w:t>
            </w:r>
          </w:p>
        </w:tc>
        <w:tc>
          <w:tcPr>
            <w:tcW w:w="2694" w:type="dxa"/>
            <w:vAlign w:val="center"/>
          </w:tcPr>
          <w:p w14:paraId="419994BA" w14:textId="77777777" w:rsidR="003D552B" w:rsidRPr="00F202A3" w:rsidRDefault="003D552B" w:rsidP="003D552B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Функция активации</w:t>
            </w:r>
            <w:r>
              <w:rPr>
                <w:rFonts w:cs="Times New Roman"/>
                <w:sz w:val="24"/>
                <w:szCs w:val="28"/>
              </w:rPr>
              <w:t xml:space="preserve"> </w:t>
            </w:r>
            <w:r>
              <w:rPr>
                <w:rFonts w:cs="Times New Roman"/>
                <w:sz w:val="24"/>
                <w:szCs w:val="28"/>
                <w:lang w:val="en-US"/>
              </w:rPr>
              <w:t>RNN</w:t>
            </w:r>
          </w:p>
        </w:tc>
        <w:tc>
          <w:tcPr>
            <w:tcW w:w="2693" w:type="dxa"/>
            <w:vAlign w:val="center"/>
          </w:tcPr>
          <w:p w14:paraId="3BEB8893" w14:textId="77777777" w:rsidR="003D552B" w:rsidRPr="00F202A3" w:rsidRDefault="003D552B" w:rsidP="003D552B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Функция активации</w:t>
            </w:r>
            <w:r>
              <w:rPr>
                <w:rFonts w:cs="Times New Roman"/>
                <w:sz w:val="24"/>
                <w:szCs w:val="28"/>
              </w:rPr>
              <w:t xml:space="preserve"> </w:t>
            </w:r>
            <w:r>
              <w:rPr>
                <w:rFonts w:cs="Times New Roman"/>
                <w:sz w:val="24"/>
                <w:szCs w:val="28"/>
                <w:lang w:val="en-US"/>
              </w:rPr>
              <w:t>Output</w:t>
            </w:r>
          </w:p>
        </w:tc>
      </w:tr>
      <w:tr w:rsidR="003D552B" w14:paraId="25948390" w14:textId="77777777" w:rsidTr="003D552B">
        <w:trPr>
          <w:trHeight w:val="390"/>
        </w:trPr>
        <w:tc>
          <w:tcPr>
            <w:tcW w:w="846" w:type="dxa"/>
            <w:vAlign w:val="center"/>
          </w:tcPr>
          <w:p w14:paraId="0AA32B07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14:paraId="30B664DD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409" w:type="dxa"/>
            <w:vAlign w:val="center"/>
          </w:tcPr>
          <w:p w14:paraId="60484A66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694" w:type="dxa"/>
            <w:vAlign w:val="center"/>
          </w:tcPr>
          <w:p w14:paraId="505B1C45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tanh</w:t>
            </w:r>
          </w:p>
        </w:tc>
        <w:tc>
          <w:tcPr>
            <w:tcW w:w="2693" w:type="dxa"/>
            <w:vAlign w:val="center"/>
          </w:tcPr>
          <w:p w14:paraId="52586E83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B6EB3">
              <w:rPr>
                <w:rFonts w:cs="Times New Roman"/>
                <w:sz w:val="24"/>
                <w:szCs w:val="24"/>
              </w:rPr>
              <w:t>softmax</w:t>
            </w:r>
          </w:p>
        </w:tc>
      </w:tr>
      <w:tr w:rsidR="003D552B" w14:paraId="3FCBF526" w14:textId="77777777" w:rsidTr="003D552B">
        <w:trPr>
          <w:trHeight w:val="380"/>
        </w:trPr>
        <w:tc>
          <w:tcPr>
            <w:tcW w:w="846" w:type="dxa"/>
            <w:vAlign w:val="center"/>
          </w:tcPr>
          <w:p w14:paraId="4D87FB56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2</w:t>
            </w:r>
          </w:p>
        </w:tc>
        <w:tc>
          <w:tcPr>
            <w:tcW w:w="1276" w:type="dxa"/>
            <w:vAlign w:val="center"/>
          </w:tcPr>
          <w:p w14:paraId="74C1EBC7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409" w:type="dxa"/>
            <w:vAlign w:val="center"/>
          </w:tcPr>
          <w:p w14:paraId="4E7F33D1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694" w:type="dxa"/>
            <w:vAlign w:val="center"/>
          </w:tcPr>
          <w:p w14:paraId="00F3C2F4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relu</w:t>
            </w:r>
          </w:p>
        </w:tc>
        <w:tc>
          <w:tcPr>
            <w:tcW w:w="2693" w:type="dxa"/>
            <w:vAlign w:val="center"/>
          </w:tcPr>
          <w:p w14:paraId="228ABEF1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B6EB3">
              <w:rPr>
                <w:rFonts w:cs="Times New Roman"/>
                <w:sz w:val="24"/>
                <w:szCs w:val="24"/>
              </w:rPr>
              <w:t>softmax</w:t>
            </w:r>
          </w:p>
        </w:tc>
      </w:tr>
      <w:tr w:rsidR="003D552B" w14:paraId="7CAA2879" w14:textId="77777777" w:rsidTr="003D552B">
        <w:trPr>
          <w:trHeight w:val="380"/>
        </w:trPr>
        <w:tc>
          <w:tcPr>
            <w:tcW w:w="846" w:type="dxa"/>
            <w:vAlign w:val="center"/>
          </w:tcPr>
          <w:p w14:paraId="0E8890BB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3</w:t>
            </w:r>
          </w:p>
        </w:tc>
        <w:tc>
          <w:tcPr>
            <w:tcW w:w="1276" w:type="dxa"/>
            <w:vAlign w:val="center"/>
          </w:tcPr>
          <w:p w14:paraId="28251088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409" w:type="dxa"/>
            <w:vAlign w:val="center"/>
          </w:tcPr>
          <w:p w14:paraId="30F7E688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694" w:type="dxa"/>
            <w:vAlign w:val="center"/>
          </w:tcPr>
          <w:p w14:paraId="3153C0EE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tanh</w:t>
            </w:r>
          </w:p>
        </w:tc>
        <w:tc>
          <w:tcPr>
            <w:tcW w:w="2693" w:type="dxa"/>
            <w:vAlign w:val="center"/>
          </w:tcPr>
          <w:p w14:paraId="751D35E9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B6EB3">
              <w:rPr>
                <w:rFonts w:cs="Times New Roman"/>
                <w:sz w:val="24"/>
                <w:szCs w:val="24"/>
              </w:rPr>
              <w:t>softmax</w:t>
            </w:r>
          </w:p>
        </w:tc>
      </w:tr>
      <w:tr w:rsidR="003D552B" w14:paraId="21230A74" w14:textId="77777777" w:rsidTr="003D552B">
        <w:trPr>
          <w:trHeight w:val="390"/>
        </w:trPr>
        <w:tc>
          <w:tcPr>
            <w:tcW w:w="846" w:type="dxa"/>
            <w:vAlign w:val="center"/>
          </w:tcPr>
          <w:p w14:paraId="26DF9B7A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4</w:t>
            </w:r>
          </w:p>
        </w:tc>
        <w:tc>
          <w:tcPr>
            <w:tcW w:w="1276" w:type="dxa"/>
            <w:vAlign w:val="center"/>
          </w:tcPr>
          <w:p w14:paraId="6B5C51FD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409" w:type="dxa"/>
            <w:vAlign w:val="center"/>
          </w:tcPr>
          <w:p w14:paraId="4FC2395E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694" w:type="dxa"/>
            <w:vAlign w:val="center"/>
          </w:tcPr>
          <w:p w14:paraId="691F98B2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relu</w:t>
            </w:r>
          </w:p>
        </w:tc>
        <w:tc>
          <w:tcPr>
            <w:tcW w:w="2693" w:type="dxa"/>
            <w:vAlign w:val="center"/>
          </w:tcPr>
          <w:p w14:paraId="7C31E4CA" w14:textId="77777777" w:rsidR="003D552B" w:rsidRPr="00FB6EB3" w:rsidRDefault="003D552B" w:rsidP="003D552B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softmax</w:t>
            </w:r>
          </w:p>
        </w:tc>
      </w:tr>
    </w:tbl>
    <w:p w14:paraId="5854BB5D" w14:textId="77777777" w:rsidR="003D552B" w:rsidRDefault="003D552B" w:rsidP="003D552B">
      <w:pPr>
        <w:spacing w:after="120"/>
        <w:rPr>
          <w:rFonts w:cs="Times New Roman"/>
          <w:szCs w:val="28"/>
        </w:rPr>
      </w:pPr>
    </w:p>
    <w:p w14:paraId="45A4B39B" w14:textId="4BF4D2C9" w:rsidR="003D552B" w:rsidRPr="002A5ED3" w:rsidRDefault="003D552B" w:rsidP="003D552B">
      <w:pPr>
        <w:spacing w:after="0"/>
        <w:ind w:firstLine="0"/>
        <w:rPr>
          <w:rFonts w:cs="Times New Roman"/>
          <w:szCs w:val="28"/>
        </w:rPr>
      </w:pPr>
      <w:r w:rsidRPr="00F202A3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12</w:t>
      </w:r>
      <w:r w:rsidRPr="00F202A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Параметры обучения </w:t>
      </w:r>
      <w:r>
        <w:rPr>
          <w:lang w:val="en-US"/>
        </w:rPr>
        <w:t>GRU</w:t>
      </w:r>
      <w:r w:rsidRPr="00F202A3">
        <w:rPr>
          <w:rFonts w:cs="Times New Roman"/>
          <w:szCs w:val="28"/>
        </w:rPr>
        <w:t xml:space="preserve"> сеть</w:t>
      </w:r>
      <w:r>
        <w:rPr>
          <w:rFonts w:cs="Times New Roman"/>
          <w:szCs w:val="28"/>
        </w:rPr>
        <w:t xml:space="preserve"> </w:t>
      </w:r>
      <w:r>
        <w:t>Достоевский Ф.М.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3D552B" w14:paraId="786CDE65" w14:textId="77777777" w:rsidTr="003D552B">
        <w:tc>
          <w:tcPr>
            <w:tcW w:w="2477" w:type="dxa"/>
            <w:vAlign w:val="center"/>
          </w:tcPr>
          <w:p w14:paraId="5A8B0C76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№ п/п</w:t>
            </w:r>
          </w:p>
        </w:tc>
        <w:tc>
          <w:tcPr>
            <w:tcW w:w="2478" w:type="dxa"/>
            <w:vAlign w:val="center"/>
          </w:tcPr>
          <w:p w14:paraId="2369EBD4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Количество эпох</w:t>
            </w:r>
          </w:p>
        </w:tc>
        <w:tc>
          <w:tcPr>
            <w:tcW w:w="2478" w:type="dxa"/>
            <w:vAlign w:val="center"/>
          </w:tcPr>
          <w:p w14:paraId="3188D924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Размер бэтча</w:t>
            </w:r>
          </w:p>
        </w:tc>
        <w:tc>
          <w:tcPr>
            <w:tcW w:w="2478" w:type="dxa"/>
            <w:vAlign w:val="center"/>
          </w:tcPr>
          <w:p w14:paraId="69FF0B99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Accuracy</w:t>
            </w:r>
          </w:p>
        </w:tc>
      </w:tr>
      <w:tr w:rsidR="003D552B" w14:paraId="0B9B3976" w14:textId="77777777" w:rsidTr="003D552B">
        <w:tc>
          <w:tcPr>
            <w:tcW w:w="2477" w:type="dxa"/>
            <w:vAlign w:val="center"/>
          </w:tcPr>
          <w:p w14:paraId="039CC587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1</w:t>
            </w:r>
          </w:p>
        </w:tc>
        <w:tc>
          <w:tcPr>
            <w:tcW w:w="2478" w:type="dxa"/>
            <w:vAlign w:val="center"/>
          </w:tcPr>
          <w:p w14:paraId="305270D6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25</w:t>
            </w:r>
          </w:p>
        </w:tc>
        <w:tc>
          <w:tcPr>
            <w:tcW w:w="2478" w:type="dxa"/>
            <w:vAlign w:val="center"/>
          </w:tcPr>
          <w:p w14:paraId="65BF7C56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  <w:vAlign w:val="center"/>
          </w:tcPr>
          <w:p w14:paraId="7E11CABA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824A3F">
              <w:rPr>
                <w:sz w:val="24"/>
              </w:rPr>
              <w:t>0.352427</w:t>
            </w:r>
          </w:p>
        </w:tc>
      </w:tr>
      <w:tr w:rsidR="003D552B" w14:paraId="36A23EB2" w14:textId="77777777" w:rsidTr="003D552B">
        <w:tc>
          <w:tcPr>
            <w:tcW w:w="2477" w:type="dxa"/>
            <w:vAlign w:val="center"/>
          </w:tcPr>
          <w:p w14:paraId="5CF808F5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2</w:t>
            </w:r>
          </w:p>
        </w:tc>
        <w:tc>
          <w:tcPr>
            <w:tcW w:w="2478" w:type="dxa"/>
            <w:vAlign w:val="center"/>
          </w:tcPr>
          <w:p w14:paraId="327C7579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25</w:t>
            </w:r>
          </w:p>
        </w:tc>
        <w:tc>
          <w:tcPr>
            <w:tcW w:w="2478" w:type="dxa"/>
            <w:vAlign w:val="center"/>
          </w:tcPr>
          <w:p w14:paraId="6BB36DF5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  <w:vAlign w:val="center"/>
          </w:tcPr>
          <w:p w14:paraId="5D8E4963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824A3F">
              <w:rPr>
                <w:sz w:val="24"/>
              </w:rPr>
              <w:t>0.349073</w:t>
            </w:r>
          </w:p>
        </w:tc>
      </w:tr>
      <w:tr w:rsidR="003D552B" w14:paraId="170C9F5F" w14:textId="77777777" w:rsidTr="003D552B">
        <w:tc>
          <w:tcPr>
            <w:tcW w:w="2477" w:type="dxa"/>
            <w:vAlign w:val="center"/>
          </w:tcPr>
          <w:p w14:paraId="094C0371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3</w:t>
            </w:r>
          </w:p>
        </w:tc>
        <w:tc>
          <w:tcPr>
            <w:tcW w:w="2478" w:type="dxa"/>
            <w:vAlign w:val="center"/>
          </w:tcPr>
          <w:p w14:paraId="442CB22F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50</w:t>
            </w:r>
          </w:p>
        </w:tc>
        <w:tc>
          <w:tcPr>
            <w:tcW w:w="2478" w:type="dxa"/>
            <w:vAlign w:val="center"/>
          </w:tcPr>
          <w:p w14:paraId="01BC8E65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  <w:vAlign w:val="center"/>
          </w:tcPr>
          <w:p w14:paraId="39AF5996" w14:textId="77777777" w:rsidR="003D552B" w:rsidRPr="00824A3F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  <w:lang w:val="en-US"/>
              </w:rPr>
            </w:pPr>
            <w:r w:rsidRPr="00824A3F">
              <w:rPr>
                <w:sz w:val="24"/>
              </w:rPr>
              <w:t>0.48754</w:t>
            </w:r>
            <w:r>
              <w:rPr>
                <w:sz w:val="24"/>
                <w:lang w:val="en-US"/>
              </w:rPr>
              <w:t>4</w:t>
            </w:r>
          </w:p>
        </w:tc>
      </w:tr>
      <w:tr w:rsidR="003D552B" w14:paraId="02F6B610" w14:textId="77777777" w:rsidTr="003D552B">
        <w:tc>
          <w:tcPr>
            <w:tcW w:w="2477" w:type="dxa"/>
            <w:vAlign w:val="center"/>
          </w:tcPr>
          <w:p w14:paraId="5A4ABBC1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4</w:t>
            </w:r>
          </w:p>
        </w:tc>
        <w:tc>
          <w:tcPr>
            <w:tcW w:w="2478" w:type="dxa"/>
            <w:vAlign w:val="center"/>
          </w:tcPr>
          <w:p w14:paraId="0011B675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50</w:t>
            </w:r>
          </w:p>
        </w:tc>
        <w:tc>
          <w:tcPr>
            <w:tcW w:w="2478" w:type="dxa"/>
            <w:vAlign w:val="center"/>
          </w:tcPr>
          <w:p w14:paraId="429143BA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  <w:vAlign w:val="center"/>
          </w:tcPr>
          <w:p w14:paraId="59E00A44" w14:textId="77777777" w:rsidR="003D552B" w:rsidRPr="00F202A3" w:rsidRDefault="003D552B" w:rsidP="003D552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824A3F">
              <w:rPr>
                <w:sz w:val="24"/>
              </w:rPr>
              <w:t>0.503758</w:t>
            </w:r>
          </w:p>
        </w:tc>
      </w:tr>
    </w:tbl>
    <w:p w14:paraId="4DB331BE" w14:textId="77777777" w:rsidR="003D552B" w:rsidRDefault="003D552B" w:rsidP="003D552B">
      <w:pPr>
        <w:spacing w:after="120"/>
        <w:rPr>
          <w:rFonts w:cs="Times New Roman"/>
          <w:szCs w:val="28"/>
        </w:rPr>
      </w:pPr>
    </w:p>
    <w:p w14:paraId="6E882D20" w14:textId="17D6139B" w:rsidR="003D552B" w:rsidRPr="002A5ED3" w:rsidRDefault="007E041F" w:rsidP="003D552B">
      <w:r>
        <w:lastRenderedPageBreak/>
        <w:t>Предсказанная</w:t>
      </w:r>
      <w:r w:rsidR="003D552B">
        <w:t xml:space="preserve"> последовательность символов </w:t>
      </w:r>
      <w:r w:rsidR="003C0F74">
        <w:t>Достоевского Ф.М.</w:t>
      </w:r>
      <w:r w:rsidR="003D552B">
        <w:t xml:space="preserve"> </w:t>
      </w:r>
      <w:r w:rsidR="003D552B" w:rsidRPr="00824A3F">
        <w:rPr>
          <w:rStyle w:val="af2"/>
        </w:rPr>
        <w:t xml:space="preserve">– </w:t>
      </w:r>
      <w:r w:rsidR="003D552B">
        <w:t xml:space="preserve">200, исходная </w:t>
      </w:r>
      <w:r w:rsidR="003D552B" w:rsidRPr="00824A3F">
        <w:rPr>
          <w:rStyle w:val="af2"/>
        </w:rPr>
        <w:t>строка – «</w:t>
      </w:r>
      <w:r w:rsidR="003C0F74" w:rsidRPr="003C0F74">
        <w:rPr>
          <w:rStyle w:val="af2"/>
        </w:rPr>
        <w:t>В начале июля, в чрезвычайно ж</w:t>
      </w:r>
      <w:r w:rsidR="003D552B" w:rsidRPr="00824A3F">
        <w:rPr>
          <w:rStyle w:val="af2"/>
        </w:rPr>
        <w:t>»</w:t>
      </w:r>
      <w:r w:rsidR="003D552B">
        <w:rPr>
          <w:rStyle w:val="af2"/>
        </w:rPr>
        <w:t xml:space="preserve"> (30 символов),</w:t>
      </w:r>
      <w:r w:rsidR="003D552B" w:rsidRPr="00824A3F">
        <w:rPr>
          <w:rStyle w:val="af2"/>
        </w:rPr>
        <w:t xml:space="preserve"> результат</w:t>
      </w:r>
      <w:r w:rsidR="003D552B">
        <w:t xml:space="preserve"> работы наилучшей модели продемонстрирован на рисунке </w:t>
      </w:r>
      <w:r w:rsidR="003C0F74">
        <w:t>6.</w:t>
      </w:r>
    </w:p>
    <w:p w14:paraId="79381311" w14:textId="648B2D6C" w:rsidR="003D552B" w:rsidRPr="00192F6C" w:rsidRDefault="003C0F74" w:rsidP="003D552B">
      <w:pPr>
        <w:pStyle w:val="af1"/>
        <w:ind w:firstLine="0"/>
        <w:jc w:val="center"/>
      </w:pPr>
      <w:r w:rsidRPr="003C0F74">
        <w:rPr>
          <w:noProof/>
          <w:lang w:eastAsia="ru-RU"/>
        </w:rPr>
        <w:drawing>
          <wp:inline distT="0" distB="0" distL="0" distR="0" wp14:anchorId="4A5A673E" wp14:editId="0ECE11AC">
            <wp:extent cx="6299835" cy="736600"/>
            <wp:effectExtent l="0" t="0" r="571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52B" w:rsidRPr="00192F6C">
        <w:rPr>
          <w:noProof/>
          <w:lang w:eastAsia="ru-RU"/>
        </w:rPr>
        <w:t xml:space="preserve">  </w:t>
      </w:r>
    </w:p>
    <w:p w14:paraId="7740697C" w14:textId="31E369A4" w:rsidR="003D552B" w:rsidRPr="00824A3F" w:rsidRDefault="003D552B" w:rsidP="003D552B">
      <w:pPr>
        <w:pStyle w:val="af1"/>
        <w:spacing w:after="240"/>
        <w:ind w:firstLine="0"/>
        <w:jc w:val="center"/>
      </w:pPr>
      <w:r>
        <w:t>Рисунок</w:t>
      </w:r>
      <w:r w:rsidRPr="00192F6C">
        <w:t xml:space="preserve"> </w:t>
      </w:r>
      <w:r w:rsidR="0047351B">
        <w:t>6</w:t>
      </w:r>
      <w:r w:rsidRPr="00192F6C">
        <w:t xml:space="preserve"> – </w:t>
      </w:r>
      <w:r>
        <w:t>Результат наилучшей</w:t>
      </w:r>
      <w:r w:rsidRPr="00824A3F">
        <w:t xml:space="preserve"> </w:t>
      </w:r>
      <w:r>
        <w:rPr>
          <w:lang w:val="en-US"/>
        </w:rPr>
        <w:t>GRU</w:t>
      </w:r>
      <w:r>
        <w:t xml:space="preserve"> модели</w:t>
      </w:r>
    </w:p>
    <w:p w14:paraId="6303279E" w14:textId="7720BC9F" w:rsidR="003C0F74" w:rsidRDefault="003C0F74" w:rsidP="003C0F74">
      <w:pPr>
        <w:pStyle w:val="af1"/>
      </w:pPr>
      <w:r>
        <w:t>Задача 1.2: Обучение и использование LSTM и GRU сетей для генерации текста для описания разных заболеваний.</w:t>
      </w:r>
    </w:p>
    <w:p w14:paraId="0B13B4CA" w14:textId="08DD057C" w:rsidR="003C0F74" w:rsidRDefault="003C0F74" w:rsidP="003C0F74">
      <w:pPr>
        <w:pStyle w:val="af1"/>
      </w:pPr>
      <w:r>
        <w:t>Предложенный список заболеваний и их описаний:</w:t>
      </w:r>
    </w:p>
    <w:p w14:paraId="0E0B5B70" w14:textId="379A7373" w:rsidR="003C0F74" w:rsidRDefault="003C0F74" w:rsidP="003C0F74">
      <w:pPr>
        <w:pStyle w:val="af1"/>
      </w:pPr>
      <w:r>
        <w:t>- Корь</w:t>
      </w:r>
      <w:r w:rsidR="00080C12">
        <w:t>.</w:t>
      </w:r>
    </w:p>
    <w:p w14:paraId="64BF980D" w14:textId="67CBB189" w:rsidR="003C0F74" w:rsidRDefault="003C0F74" w:rsidP="003C0F74">
      <w:pPr>
        <w:pStyle w:val="af1"/>
      </w:pPr>
      <w:r>
        <w:t>- Чесотка</w:t>
      </w:r>
      <w:r w:rsidR="00080C12">
        <w:t>.</w:t>
      </w:r>
    </w:p>
    <w:p w14:paraId="253905B0" w14:textId="0C66BC66" w:rsidR="003C0F74" w:rsidRDefault="003C0F74" w:rsidP="003C0F74">
      <w:pPr>
        <w:pStyle w:val="af1"/>
      </w:pPr>
      <w:r>
        <w:t>- Шизофрения</w:t>
      </w:r>
      <w:r w:rsidR="00080C12">
        <w:t>.</w:t>
      </w:r>
    </w:p>
    <w:p w14:paraId="73E23DD4" w14:textId="2BCD6C1D" w:rsidR="00080C12" w:rsidRDefault="00080C12" w:rsidP="00080C12">
      <w:pPr>
        <w:spacing w:after="120"/>
        <w:rPr>
          <w:rFonts w:cs="Times New Roman"/>
          <w:szCs w:val="28"/>
        </w:rPr>
      </w:pPr>
      <w:r>
        <w:rPr>
          <w:rStyle w:val="af2"/>
        </w:rPr>
        <w:t>Модель с неизменяемыми гиперпараметрами аналогична заданию 1.1</w:t>
      </w:r>
      <w:r w:rsidRPr="00F202A3">
        <w:rPr>
          <w:rStyle w:val="af2"/>
        </w:rPr>
        <w:t>.</w:t>
      </w:r>
      <w:r>
        <w:rPr>
          <w:rStyle w:val="af2"/>
        </w:rPr>
        <w:t xml:space="preserve"> Остальные гиперпараметры экспериментов и параметры обучения</w:t>
      </w:r>
      <w:r>
        <w:rPr>
          <w:rFonts w:cs="Times New Roman"/>
          <w:szCs w:val="28"/>
        </w:rPr>
        <w:t xml:space="preserve"> продемонстрированы в таблицах 13 - 24 соответственно.</w:t>
      </w:r>
    </w:p>
    <w:p w14:paraId="496AF32A" w14:textId="556DDFA9" w:rsidR="00080C12" w:rsidRDefault="00080C12" w:rsidP="00080C12">
      <w:pPr>
        <w:spacing w:after="0"/>
        <w:ind w:firstLine="0"/>
        <w:rPr>
          <w:rFonts w:cs="Times New Roman"/>
          <w:szCs w:val="28"/>
        </w:rPr>
      </w:pPr>
      <w:r w:rsidRPr="00F202A3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13</w:t>
      </w:r>
      <w:r w:rsidRPr="00F202A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Гиперпараметры </w:t>
      </w:r>
      <w:r w:rsidRPr="00F202A3">
        <w:rPr>
          <w:rFonts w:cs="Times New Roman"/>
          <w:szCs w:val="28"/>
        </w:rPr>
        <w:t>LSTM сеть</w:t>
      </w:r>
      <w:r>
        <w:rPr>
          <w:rFonts w:cs="Times New Roman"/>
          <w:szCs w:val="28"/>
        </w:rPr>
        <w:t xml:space="preserve"> </w:t>
      </w:r>
      <w:r>
        <w:t>Корь</w:t>
      </w: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846"/>
        <w:gridCol w:w="1276"/>
        <w:gridCol w:w="2409"/>
        <w:gridCol w:w="2694"/>
        <w:gridCol w:w="2693"/>
      </w:tblGrid>
      <w:tr w:rsidR="00080C12" w14:paraId="2D2DD87C" w14:textId="77777777" w:rsidTr="005813E8">
        <w:trPr>
          <w:trHeight w:val="1151"/>
        </w:trPr>
        <w:tc>
          <w:tcPr>
            <w:tcW w:w="846" w:type="dxa"/>
            <w:vAlign w:val="center"/>
          </w:tcPr>
          <w:p w14:paraId="26FF6F19" w14:textId="77777777" w:rsidR="00080C12" w:rsidRPr="00FB6EB3" w:rsidRDefault="00080C12" w:rsidP="005813E8">
            <w:pPr>
              <w:pStyle w:val="Default"/>
              <w:jc w:val="center"/>
              <w:rPr>
                <w:szCs w:val="28"/>
              </w:rPr>
            </w:pPr>
            <w:r w:rsidRPr="00FB6EB3">
              <w:rPr>
                <w:szCs w:val="28"/>
              </w:rPr>
              <w:t>№ п/п</w:t>
            </w:r>
          </w:p>
        </w:tc>
        <w:tc>
          <w:tcPr>
            <w:tcW w:w="1276" w:type="dxa"/>
            <w:vAlign w:val="center"/>
          </w:tcPr>
          <w:p w14:paraId="3055C795" w14:textId="77777777" w:rsidR="00080C12" w:rsidRPr="00FB6EB3" w:rsidRDefault="00080C12" w:rsidP="005813E8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LSTM слой</w:t>
            </w:r>
          </w:p>
        </w:tc>
        <w:tc>
          <w:tcPr>
            <w:tcW w:w="2409" w:type="dxa"/>
            <w:vAlign w:val="center"/>
          </w:tcPr>
          <w:p w14:paraId="65D66D21" w14:textId="77777777" w:rsidR="00080C12" w:rsidRPr="00FB6EB3" w:rsidRDefault="00080C12" w:rsidP="005813E8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Слой эмбендинга слов</w:t>
            </w:r>
          </w:p>
        </w:tc>
        <w:tc>
          <w:tcPr>
            <w:tcW w:w="2694" w:type="dxa"/>
            <w:vAlign w:val="center"/>
          </w:tcPr>
          <w:p w14:paraId="6E256832" w14:textId="77777777" w:rsidR="00080C12" w:rsidRPr="00F202A3" w:rsidRDefault="00080C12" w:rsidP="005813E8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Функция активации</w:t>
            </w:r>
            <w:r>
              <w:rPr>
                <w:rFonts w:cs="Times New Roman"/>
                <w:sz w:val="24"/>
                <w:szCs w:val="28"/>
              </w:rPr>
              <w:t xml:space="preserve"> </w:t>
            </w:r>
            <w:r>
              <w:rPr>
                <w:rFonts w:cs="Times New Roman"/>
                <w:sz w:val="24"/>
                <w:szCs w:val="28"/>
                <w:lang w:val="en-US"/>
              </w:rPr>
              <w:t>RNN</w:t>
            </w:r>
          </w:p>
        </w:tc>
        <w:tc>
          <w:tcPr>
            <w:tcW w:w="2693" w:type="dxa"/>
            <w:vAlign w:val="center"/>
          </w:tcPr>
          <w:p w14:paraId="2C1B44DF" w14:textId="77777777" w:rsidR="00080C12" w:rsidRPr="00F202A3" w:rsidRDefault="00080C12" w:rsidP="005813E8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Функция активации</w:t>
            </w:r>
            <w:r>
              <w:rPr>
                <w:rFonts w:cs="Times New Roman"/>
                <w:sz w:val="24"/>
                <w:szCs w:val="28"/>
              </w:rPr>
              <w:t xml:space="preserve"> </w:t>
            </w:r>
            <w:r>
              <w:rPr>
                <w:rFonts w:cs="Times New Roman"/>
                <w:sz w:val="24"/>
                <w:szCs w:val="28"/>
                <w:lang w:val="en-US"/>
              </w:rPr>
              <w:t>Output</w:t>
            </w:r>
          </w:p>
        </w:tc>
      </w:tr>
      <w:tr w:rsidR="00080C12" w14:paraId="3DBF32CF" w14:textId="77777777" w:rsidTr="005813E8">
        <w:trPr>
          <w:trHeight w:val="390"/>
        </w:trPr>
        <w:tc>
          <w:tcPr>
            <w:tcW w:w="846" w:type="dxa"/>
            <w:vAlign w:val="center"/>
          </w:tcPr>
          <w:p w14:paraId="52D6CCBC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14:paraId="15793146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409" w:type="dxa"/>
            <w:vAlign w:val="center"/>
          </w:tcPr>
          <w:p w14:paraId="65641043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694" w:type="dxa"/>
            <w:vAlign w:val="center"/>
          </w:tcPr>
          <w:p w14:paraId="4AD0BF45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tanh</w:t>
            </w:r>
          </w:p>
        </w:tc>
        <w:tc>
          <w:tcPr>
            <w:tcW w:w="2693" w:type="dxa"/>
            <w:vAlign w:val="center"/>
          </w:tcPr>
          <w:p w14:paraId="4546873E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B6EB3">
              <w:rPr>
                <w:rFonts w:cs="Times New Roman"/>
                <w:sz w:val="24"/>
                <w:szCs w:val="24"/>
              </w:rPr>
              <w:t>softmax</w:t>
            </w:r>
          </w:p>
        </w:tc>
      </w:tr>
      <w:tr w:rsidR="00080C12" w14:paraId="509879AD" w14:textId="77777777" w:rsidTr="005813E8">
        <w:trPr>
          <w:trHeight w:val="380"/>
        </w:trPr>
        <w:tc>
          <w:tcPr>
            <w:tcW w:w="846" w:type="dxa"/>
            <w:vAlign w:val="center"/>
          </w:tcPr>
          <w:p w14:paraId="6B0D0E81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2</w:t>
            </w:r>
          </w:p>
        </w:tc>
        <w:tc>
          <w:tcPr>
            <w:tcW w:w="1276" w:type="dxa"/>
            <w:vAlign w:val="center"/>
          </w:tcPr>
          <w:p w14:paraId="6EF26CDD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409" w:type="dxa"/>
            <w:vAlign w:val="center"/>
          </w:tcPr>
          <w:p w14:paraId="654739D1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694" w:type="dxa"/>
            <w:vAlign w:val="center"/>
          </w:tcPr>
          <w:p w14:paraId="7881F78A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relu</w:t>
            </w:r>
          </w:p>
        </w:tc>
        <w:tc>
          <w:tcPr>
            <w:tcW w:w="2693" w:type="dxa"/>
            <w:vAlign w:val="center"/>
          </w:tcPr>
          <w:p w14:paraId="2D026990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B6EB3">
              <w:rPr>
                <w:rFonts w:cs="Times New Roman"/>
                <w:sz w:val="24"/>
                <w:szCs w:val="24"/>
              </w:rPr>
              <w:t>softmax</w:t>
            </w:r>
          </w:p>
        </w:tc>
      </w:tr>
      <w:tr w:rsidR="00080C12" w14:paraId="11FCE28B" w14:textId="77777777" w:rsidTr="005813E8">
        <w:trPr>
          <w:trHeight w:val="380"/>
        </w:trPr>
        <w:tc>
          <w:tcPr>
            <w:tcW w:w="846" w:type="dxa"/>
            <w:vAlign w:val="center"/>
          </w:tcPr>
          <w:p w14:paraId="0480BCD1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3</w:t>
            </w:r>
          </w:p>
        </w:tc>
        <w:tc>
          <w:tcPr>
            <w:tcW w:w="1276" w:type="dxa"/>
            <w:vAlign w:val="center"/>
          </w:tcPr>
          <w:p w14:paraId="59D83EAB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409" w:type="dxa"/>
            <w:vAlign w:val="center"/>
          </w:tcPr>
          <w:p w14:paraId="57E90E6C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694" w:type="dxa"/>
            <w:vAlign w:val="center"/>
          </w:tcPr>
          <w:p w14:paraId="22DB1915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tanh</w:t>
            </w:r>
          </w:p>
        </w:tc>
        <w:tc>
          <w:tcPr>
            <w:tcW w:w="2693" w:type="dxa"/>
            <w:vAlign w:val="center"/>
          </w:tcPr>
          <w:p w14:paraId="4A5DF7EC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B6EB3">
              <w:rPr>
                <w:rFonts w:cs="Times New Roman"/>
                <w:sz w:val="24"/>
                <w:szCs w:val="24"/>
              </w:rPr>
              <w:t>softmax</w:t>
            </w:r>
          </w:p>
        </w:tc>
      </w:tr>
      <w:tr w:rsidR="00080C12" w14:paraId="39A4878C" w14:textId="77777777" w:rsidTr="005813E8">
        <w:trPr>
          <w:trHeight w:val="390"/>
        </w:trPr>
        <w:tc>
          <w:tcPr>
            <w:tcW w:w="846" w:type="dxa"/>
            <w:vAlign w:val="center"/>
          </w:tcPr>
          <w:p w14:paraId="2D8B9EC0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4</w:t>
            </w:r>
          </w:p>
        </w:tc>
        <w:tc>
          <w:tcPr>
            <w:tcW w:w="1276" w:type="dxa"/>
            <w:vAlign w:val="center"/>
          </w:tcPr>
          <w:p w14:paraId="605604B0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409" w:type="dxa"/>
            <w:vAlign w:val="center"/>
          </w:tcPr>
          <w:p w14:paraId="5EFEC514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694" w:type="dxa"/>
            <w:vAlign w:val="center"/>
          </w:tcPr>
          <w:p w14:paraId="6EDB74BE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relu</w:t>
            </w:r>
          </w:p>
        </w:tc>
        <w:tc>
          <w:tcPr>
            <w:tcW w:w="2693" w:type="dxa"/>
            <w:vAlign w:val="center"/>
          </w:tcPr>
          <w:p w14:paraId="741A8D1D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softmax</w:t>
            </w:r>
          </w:p>
        </w:tc>
      </w:tr>
    </w:tbl>
    <w:p w14:paraId="77F0E2FE" w14:textId="77777777" w:rsidR="00080C12" w:rsidRDefault="00080C12" w:rsidP="00080C12">
      <w:pPr>
        <w:spacing w:after="120"/>
        <w:rPr>
          <w:rFonts w:cs="Times New Roman"/>
          <w:szCs w:val="28"/>
        </w:rPr>
      </w:pPr>
    </w:p>
    <w:p w14:paraId="3E1B8AF3" w14:textId="77777777" w:rsidR="005813E8" w:rsidRDefault="005813E8" w:rsidP="00080C12">
      <w:pPr>
        <w:spacing w:after="120"/>
        <w:rPr>
          <w:rFonts w:cs="Times New Roman"/>
          <w:szCs w:val="28"/>
        </w:rPr>
      </w:pPr>
    </w:p>
    <w:p w14:paraId="41AE66A4" w14:textId="77777777" w:rsidR="005813E8" w:rsidRDefault="005813E8" w:rsidP="00080C12">
      <w:pPr>
        <w:spacing w:after="120"/>
        <w:rPr>
          <w:rFonts w:cs="Times New Roman"/>
          <w:szCs w:val="28"/>
        </w:rPr>
      </w:pPr>
    </w:p>
    <w:p w14:paraId="5AA47DAA" w14:textId="77777777" w:rsidR="005813E8" w:rsidRDefault="005813E8" w:rsidP="00080C12">
      <w:pPr>
        <w:spacing w:after="120"/>
        <w:rPr>
          <w:rFonts w:cs="Times New Roman"/>
          <w:szCs w:val="28"/>
        </w:rPr>
      </w:pPr>
    </w:p>
    <w:p w14:paraId="6F412202" w14:textId="3397CA55" w:rsidR="00080C12" w:rsidRPr="002A5ED3" w:rsidRDefault="00080C12" w:rsidP="00080C12">
      <w:pPr>
        <w:spacing w:after="0"/>
        <w:ind w:firstLine="0"/>
        <w:rPr>
          <w:rFonts w:cs="Times New Roman"/>
          <w:szCs w:val="28"/>
        </w:rPr>
      </w:pPr>
      <w:r w:rsidRPr="00F202A3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szCs w:val="28"/>
        </w:rPr>
        <w:t>14</w:t>
      </w:r>
      <w:r w:rsidRPr="00F202A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Параметры обучения </w:t>
      </w:r>
      <w:r w:rsidRPr="00F202A3">
        <w:rPr>
          <w:rFonts w:cs="Times New Roman"/>
          <w:szCs w:val="28"/>
        </w:rPr>
        <w:t>LSTM сеть</w:t>
      </w:r>
      <w:r>
        <w:rPr>
          <w:rFonts w:cs="Times New Roman"/>
          <w:szCs w:val="28"/>
        </w:rPr>
        <w:t xml:space="preserve"> </w:t>
      </w:r>
      <w:r>
        <w:t>Корь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080C12" w14:paraId="2C385677" w14:textId="77777777" w:rsidTr="005813E8">
        <w:tc>
          <w:tcPr>
            <w:tcW w:w="2477" w:type="dxa"/>
            <w:vAlign w:val="center"/>
          </w:tcPr>
          <w:p w14:paraId="30C28AC2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№ п/п</w:t>
            </w:r>
          </w:p>
        </w:tc>
        <w:tc>
          <w:tcPr>
            <w:tcW w:w="2478" w:type="dxa"/>
            <w:vAlign w:val="center"/>
          </w:tcPr>
          <w:p w14:paraId="3251FAD6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Количество эпох</w:t>
            </w:r>
          </w:p>
        </w:tc>
        <w:tc>
          <w:tcPr>
            <w:tcW w:w="2478" w:type="dxa"/>
            <w:vAlign w:val="center"/>
          </w:tcPr>
          <w:p w14:paraId="0E10ACBA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Размер бэтча</w:t>
            </w:r>
          </w:p>
        </w:tc>
        <w:tc>
          <w:tcPr>
            <w:tcW w:w="2478" w:type="dxa"/>
            <w:vAlign w:val="center"/>
          </w:tcPr>
          <w:p w14:paraId="30BF0BE6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Accuracy</w:t>
            </w:r>
          </w:p>
        </w:tc>
      </w:tr>
      <w:tr w:rsidR="008E0167" w14:paraId="5A8C99CD" w14:textId="77777777" w:rsidTr="005813E8">
        <w:tc>
          <w:tcPr>
            <w:tcW w:w="2477" w:type="dxa"/>
            <w:vAlign w:val="center"/>
          </w:tcPr>
          <w:p w14:paraId="0859D9E4" w14:textId="77777777" w:rsidR="008E0167" w:rsidRPr="00F202A3" w:rsidRDefault="008E0167" w:rsidP="008E0167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1</w:t>
            </w:r>
          </w:p>
        </w:tc>
        <w:tc>
          <w:tcPr>
            <w:tcW w:w="2478" w:type="dxa"/>
            <w:vAlign w:val="center"/>
          </w:tcPr>
          <w:p w14:paraId="7A08BE51" w14:textId="77777777" w:rsidR="008E0167" w:rsidRPr="00F202A3" w:rsidRDefault="008E0167" w:rsidP="008E0167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25</w:t>
            </w:r>
          </w:p>
        </w:tc>
        <w:tc>
          <w:tcPr>
            <w:tcW w:w="2478" w:type="dxa"/>
            <w:vAlign w:val="center"/>
          </w:tcPr>
          <w:p w14:paraId="3C7A15FF" w14:textId="77777777" w:rsidR="008E0167" w:rsidRPr="00F202A3" w:rsidRDefault="008E0167" w:rsidP="008E0167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</w:tcPr>
          <w:p w14:paraId="32AAB91F" w14:textId="648CF19D" w:rsidR="008E0167" w:rsidRPr="008E0167" w:rsidRDefault="008E0167" w:rsidP="008E0167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8E0167">
              <w:rPr>
                <w:sz w:val="24"/>
                <w:shd w:val="clear" w:color="auto" w:fill="FFFFFF"/>
              </w:rPr>
              <w:t>0.318542</w:t>
            </w:r>
          </w:p>
        </w:tc>
      </w:tr>
      <w:tr w:rsidR="008E0167" w14:paraId="455AECC9" w14:textId="77777777" w:rsidTr="005813E8">
        <w:tc>
          <w:tcPr>
            <w:tcW w:w="2477" w:type="dxa"/>
            <w:vAlign w:val="center"/>
          </w:tcPr>
          <w:p w14:paraId="5EF52882" w14:textId="77777777" w:rsidR="008E0167" w:rsidRPr="00F202A3" w:rsidRDefault="008E0167" w:rsidP="008E0167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2</w:t>
            </w:r>
          </w:p>
        </w:tc>
        <w:tc>
          <w:tcPr>
            <w:tcW w:w="2478" w:type="dxa"/>
            <w:vAlign w:val="center"/>
          </w:tcPr>
          <w:p w14:paraId="7E1FF7A9" w14:textId="77777777" w:rsidR="008E0167" w:rsidRPr="00F202A3" w:rsidRDefault="008E0167" w:rsidP="008E0167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25</w:t>
            </w:r>
          </w:p>
        </w:tc>
        <w:tc>
          <w:tcPr>
            <w:tcW w:w="2478" w:type="dxa"/>
            <w:vAlign w:val="center"/>
          </w:tcPr>
          <w:p w14:paraId="2B6D18F0" w14:textId="77777777" w:rsidR="008E0167" w:rsidRPr="00F202A3" w:rsidRDefault="008E0167" w:rsidP="008E0167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</w:tcPr>
          <w:p w14:paraId="1362837C" w14:textId="53618B3F" w:rsidR="008E0167" w:rsidRPr="008E0167" w:rsidRDefault="008E0167" w:rsidP="008E0167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8E0167">
              <w:rPr>
                <w:sz w:val="24"/>
                <w:shd w:val="clear" w:color="auto" w:fill="FFFFFF"/>
              </w:rPr>
              <w:t>0.348126</w:t>
            </w:r>
          </w:p>
        </w:tc>
      </w:tr>
      <w:tr w:rsidR="008E0167" w14:paraId="506BA594" w14:textId="77777777" w:rsidTr="005813E8">
        <w:tc>
          <w:tcPr>
            <w:tcW w:w="2477" w:type="dxa"/>
            <w:vAlign w:val="center"/>
          </w:tcPr>
          <w:p w14:paraId="4C3AB276" w14:textId="77777777" w:rsidR="008E0167" w:rsidRPr="00F202A3" w:rsidRDefault="008E0167" w:rsidP="008E0167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3</w:t>
            </w:r>
          </w:p>
        </w:tc>
        <w:tc>
          <w:tcPr>
            <w:tcW w:w="2478" w:type="dxa"/>
            <w:vAlign w:val="center"/>
          </w:tcPr>
          <w:p w14:paraId="02DD31BC" w14:textId="77777777" w:rsidR="008E0167" w:rsidRPr="00F202A3" w:rsidRDefault="008E0167" w:rsidP="008E0167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50</w:t>
            </w:r>
          </w:p>
        </w:tc>
        <w:tc>
          <w:tcPr>
            <w:tcW w:w="2478" w:type="dxa"/>
            <w:vAlign w:val="center"/>
          </w:tcPr>
          <w:p w14:paraId="7AC9BD1B" w14:textId="77777777" w:rsidR="008E0167" w:rsidRPr="00F202A3" w:rsidRDefault="008E0167" w:rsidP="008E0167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</w:tcPr>
          <w:p w14:paraId="28689D6A" w14:textId="2A0D8265" w:rsidR="008E0167" w:rsidRPr="008E0167" w:rsidRDefault="008E0167" w:rsidP="008E0167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8E0167">
              <w:rPr>
                <w:sz w:val="24"/>
                <w:shd w:val="clear" w:color="auto" w:fill="FFFFFF"/>
              </w:rPr>
              <w:t>0.4</w:t>
            </w:r>
            <w:r>
              <w:rPr>
                <w:sz w:val="24"/>
                <w:shd w:val="clear" w:color="auto" w:fill="FFFFFF"/>
              </w:rPr>
              <w:t>8</w:t>
            </w:r>
            <w:r w:rsidRPr="008E0167">
              <w:rPr>
                <w:sz w:val="24"/>
                <w:shd w:val="clear" w:color="auto" w:fill="FFFFFF"/>
              </w:rPr>
              <w:t>7915</w:t>
            </w:r>
          </w:p>
        </w:tc>
      </w:tr>
      <w:tr w:rsidR="008E0167" w14:paraId="482E3425" w14:textId="77777777" w:rsidTr="005813E8">
        <w:tc>
          <w:tcPr>
            <w:tcW w:w="2477" w:type="dxa"/>
            <w:vAlign w:val="center"/>
          </w:tcPr>
          <w:p w14:paraId="4CBBEFD6" w14:textId="77777777" w:rsidR="008E0167" w:rsidRPr="00F202A3" w:rsidRDefault="008E0167" w:rsidP="008E0167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4</w:t>
            </w:r>
          </w:p>
        </w:tc>
        <w:tc>
          <w:tcPr>
            <w:tcW w:w="2478" w:type="dxa"/>
            <w:vAlign w:val="center"/>
          </w:tcPr>
          <w:p w14:paraId="60ECD31C" w14:textId="77777777" w:rsidR="008E0167" w:rsidRPr="00F202A3" w:rsidRDefault="008E0167" w:rsidP="008E0167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50</w:t>
            </w:r>
          </w:p>
        </w:tc>
        <w:tc>
          <w:tcPr>
            <w:tcW w:w="2478" w:type="dxa"/>
            <w:vAlign w:val="center"/>
          </w:tcPr>
          <w:p w14:paraId="786BC85D" w14:textId="77777777" w:rsidR="008E0167" w:rsidRPr="00F202A3" w:rsidRDefault="008E0167" w:rsidP="008E0167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</w:tcPr>
          <w:p w14:paraId="59F286E7" w14:textId="3996C389" w:rsidR="008E0167" w:rsidRPr="008E0167" w:rsidRDefault="008E0167" w:rsidP="00694A3B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8E0167">
              <w:rPr>
                <w:sz w:val="24"/>
                <w:shd w:val="clear" w:color="auto" w:fill="FFFFFF"/>
              </w:rPr>
              <w:t>0.5</w:t>
            </w:r>
            <w:r w:rsidR="00694A3B">
              <w:rPr>
                <w:sz w:val="24"/>
                <w:shd w:val="clear" w:color="auto" w:fill="FFFFFF"/>
                <w:lang w:val="en-US"/>
              </w:rPr>
              <w:t>4</w:t>
            </w:r>
            <w:r w:rsidRPr="008E0167">
              <w:rPr>
                <w:sz w:val="24"/>
                <w:shd w:val="clear" w:color="auto" w:fill="FFFFFF"/>
              </w:rPr>
              <w:t>8362</w:t>
            </w:r>
          </w:p>
        </w:tc>
      </w:tr>
    </w:tbl>
    <w:p w14:paraId="2F933C52" w14:textId="77777777" w:rsidR="00080C12" w:rsidRDefault="00080C12" w:rsidP="00080C12">
      <w:pPr>
        <w:spacing w:after="120"/>
        <w:rPr>
          <w:rFonts w:cs="Times New Roman"/>
          <w:szCs w:val="28"/>
        </w:rPr>
      </w:pPr>
    </w:p>
    <w:p w14:paraId="3E7DD734" w14:textId="3FCC2ECD" w:rsidR="00080C12" w:rsidRPr="002A5ED3" w:rsidRDefault="007E041F" w:rsidP="00080C12">
      <w:r>
        <w:t>Предсказанная</w:t>
      </w:r>
      <w:r w:rsidR="00080C12">
        <w:t xml:space="preserve"> последовательность символов</w:t>
      </w:r>
      <w:r w:rsidR="00080C12" w:rsidRPr="003D552B">
        <w:t xml:space="preserve"> </w:t>
      </w:r>
      <w:r w:rsidR="000F514E">
        <w:t>Кори</w:t>
      </w:r>
      <w:r w:rsidR="00080C12">
        <w:t xml:space="preserve"> </w:t>
      </w:r>
      <w:r w:rsidR="00080C12" w:rsidRPr="00824A3F">
        <w:rPr>
          <w:rStyle w:val="af2"/>
        </w:rPr>
        <w:t xml:space="preserve">– </w:t>
      </w:r>
      <w:r w:rsidR="00080C12">
        <w:t xml:space="preserve">200, исходная </w:t>
      </w:r>
      <w:r w:rsidR="00080C12" w:rsidRPr="00824A3F">
        <w:rPr>
          <w:rStyle w:val="af2"/>
        </w:rPr>
        <w:t>строка – «</w:t>
      </w:r>
      <w:r w:rsidR="000F514E" w:rsidRPr="000F514E">
        <w:rPr>
          <w:rStyle w:val="af2"/>
        </w:rPr>
        <w:t>Корь (см. дополнительную инфор</w:t>
      </w:r>
      <w:r w:rsidR="00080C12" w:rsidRPr="00824A3F">
        <w:rPr>
          <w:rStyle w:val="af2"/>
        </w:rPr>
        <w:t>»</w:t>
      </w:r>
      <w:r w:rsidR="00080C12">
        <w:rPr>
          <w:rStyle w:val="af2"/>
        </w:rPr>
        <w:t xml:space="preserve"> (30 символов),</w:t>
      </w:r>
      <w:r w:rsidR="00080C12" w:rsidRPr="00824A3F">
        <w:rPr>
          <w:rStyle w:val="af2"/>
        </w:rPr>
        <w:t xml:space="preserve"> результат</w:t>
      </w:r>
      <w:r w:rsidR="00080C12">
        <w:t xml:space="preserve"> работы наилучшей модели продемонстрирован на рисунке 7.</w:t>
      </w:r>
    </w:p>
    <w:p w14:paraId="7CB5AF51" w14:textId="0FA9584F" w:rsidR="00080C12" w:rsidRPr="00192F6C" w:rsidRDefault="00D109F4" w:rsidP="00080C12">
      <w:pPr>
        <w:pStyle w:val="af1"/>
        <w:ind w:firstLine="0"/>
        <w:jc w:val="center"/>
      </w:pPr>
      <w:r w:rsidRPr="00D109F4">
        <w:rPr>
          <w:noProof/>
          <w:lang w:eastAsia="ru-RU"/>
        </w:rPr>
        <w:drawing>
          <wp:inline distT="0" distB="0" distL="0" distR="0" wp14:anchorId="6EAD92CE" wp14:editId="1EF67481">
            <wp:extent cx="6299835" cy="883920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C12" w:rsidRPr="00192F6C">
        <w:rPr>
          <w:noProof/>
          <w:lang w:eastAsia="ru-RU"/>
        </w:rPr>
        <w:t xml:space="preserve">  </w:t>
      </w:r>
    </w:p>
    <w:p w14:paraId="4499D258" w14:textId="7375C5A9" w:rsidR="00080C12" w:rsidRDefault="00080C12" w:rsidP="005813E8">
      <w:pPr>
        <w:pStyle w:val="af1"/>
        <w:spacing w:after="240"/>
        <w:ind w:firstLine="0"/>
        <w:jc w:val="center"/>
      </w:pPr>
      <w:r>
        <w:t>Рисунок</w:t>
      </w:r>
      <w:r w:rsidRPr="00192F6C">
        <w:t xml:space="preserve"> </w:t>
      </w:r>
      <w:r>
        <w:t>7</w:t>
      </w:r>
      <w:r w:rsidRPr="00192F6C">
        <w:t xml:space="preserve"> – </w:t>
      </w:r>
      <w:r>
        <w:t>Результат наилучшей</w:t>
      </w:r>
      <w:r w:rsidRPr="00824A3F">
        <w:t xml:space="preserve"> </w:t>
      </w:r>
      <w:r>
        <w:rPr>
          <w:lang w:val="en-US"/>
        </w:rPr>
        <w:t>LSTM</w:t>
      </w:r>
      <w:r w:rsidRPr="00824A3F">
        <w:t xml:space="preserve"> </w:t>
      </w:r>
      <w:r>
        <w:t>модели</w:t>
      </w:r>
    </w:p>
    <w:p w14:paraId="4C5D8FB8" w14:textId="24EE7874" w:rsidR="00080C12" w:rsidRDefault="00080C12" w:rsidP="00080C12">
      <w:pPr>
        <w:spacing w:after="0"/>
        <w:ind w:firstLine="0"/>
        <w:rPr>
          <w:rFonts w:cs="Times New Roman"/>
          <w:szCs w:val="28"/>
        </w:rPr>
      </w:pPr>
      <w:r w:rsidRPr="00F202A3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15</w:t>
      </w:r>
      <w:r w:rsidRPr="00F202A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Гиперпараметры </w:t>
      </w:r>
      <w:r>
        <w:rPr>
          <w:lang w:val="en-US"/>
        </w:rPr>
        <w:t>GRU</w:t>
      </w:r>
      <w:r w:rsidRPr="00F202A3">
        <w:rPr>
          <w:rFonts w:cs="Times New Roman"/>
          <w:szCs w:val="28"/>
        </w:rPr>
        <w:t xml:space="preserve"> сеть</w:t>
      </w:r>
      <w:r>
        <w:rPr>
          <w:rFonts w:cs="Times New Roman"/>
          <w:szCs w:val="28"/>
        </w:rPr>
        <w:t xml:space="preserve"> </w:t>
      </w:r>
      <w:r>
        <w:t>Корь</w:t>
      </w: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846"/>
        <w:gridCol w:w="1276"/>
        <w:gridCol w:w="2409"/>
        <w:gridCol w:w="2694"/>
        <w:gridCol w:w="2693"/>
      </w:tblGrid>
      <w:tr w:rsidR="00080C12" w14:paraId="26BD4B76" w14:textId="77777777" w:rsidTr="005813E8">
        <w:trPr>
          <w:trHeight w:val="1151"/>
        </w:trPr>
        <w:tc>
          <w:tcPr>
            <w:tcW w:w="846" w:type="dxa"/>
            <w:vAlign w:val="center"/>
          </w:tcPr>
          <w:p w14:paraId="3C5F55B8" w14:textId="77777777" w:rsidR="00080C12" w:rsidRPr="00FB6EB3" w:rsidRDefault="00080C12" w:rsidP="005813E8">
            <w:pPr>
              <w:pStyle w:val="Default"/>
              <w:jc w:val="center"/>
              <w:rPr>
                <w:szCs w:val="28"/>
              </w:rPr>
            </w:pPr>
            <w:r w:rsidRPr="00FB6EB3">
              <w:rPr>
                <w:szCs w:val="28"/>
              </w:rPr>
              <w:t>№ п/п</w:t>
            </w:r>
          </w:p>
        </w:tc>
        <w:tc>
          <w:tcPr>
            <w:tcW w:w="1276" w:type="dxa"/>
            <w:vAlign w:val="center"/>
          </w:tcPr>
          <w:p w14:paraId="30683F73" w14:textId="77777777" w:rsidR="00080C12" w:rsidRPr="00FB6EB3" w:rsidRDefault="00080C12" w:rsidP="005813E8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LSTM слой</w:t>
            </w:r>
          </w:p>
        </w:tc>
        <w:tc>
          <w:tcPr>
            <w:tcW w:w="2409" w:type="dxa"/>
            <w:vAlign w:val="center"/>
          </w:tcPr>
          <w:p w14:paraId="2A56DCD2" w14:textId="77777777" w:rsidR="00080C12" w:rsidRPr="00FB6EB3" w:rsidRDefault="00080C12" w:rsidP="005813E8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Слой эмбендинга слов</w:t>
            </w:r>
          </w:p>
        </w:tc>
        <w:tc>
          <w:tcPr>
            <w:tcW w:w="2694" w:type="dxa"/>
            <w:vAlign w:val="center"/>
          </w:tcPr>
          <w:p w14:paraId="6162270C" w14:textId="77777777" w:rsidR="00080C12" w:rsidRPr="00F202A3" w:rsidRDefault="00080C12" w:rsidP="005813E8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Функция активации</w:t>
            </w:r>
            <w:r>
              <w:rPr>
                <w:rFonts w:cs="Times New Roman"/>
                <w:sz w:val="24"/>
                <w:szCs w:val="28"/>
              </w:rPr>
              <w:t xml:space="preserve"> </w:t>
            </w:r>
            <w:r>
              <w:rPr>
                <w:rFonts w:cs="Times New Roman"/>
                <w:sz w:val="24"/>
                <w:szCs w:val="28"/>
                <w:lang w:val="en-US"/>
              </w:rPr>
              <w:t>RNN</w:t>
            </w:r>
          </w:p>
        </w:tc>
        <w:tc>
          <w:tcPr>
            <w:tcW w:w="2693" w:type="dxa"/>
            <w:vAlign w:val="center"/>
          </w:tcPr>
          <w:p w14:paraId="0D80F17F" w14:textId="77777777" w:rsidR="00080C12" w:rsidRPr="00F202A3" w:rsidRDefault="00080C12" w:rsidP="005813E8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Функция активации</w:t>
            </w:r>
            <w:r>
              <w:rPr>
                <w:rFonts w:cs="Times New Roman"/>
                <w:sz w:val="24"/>
                <w:szCs w:val="28"/>
              </w:rPr>
              <w:t xml:space="preserve"> </w:t>
            </w:r>
            <w:r>
              <w:rPr>
                <w:rFonts w:cs="Times New Roman"/>
                <w:sz w:val="24"/>
                <w:szCs w:val="28"/>
                <w:lang w:val="en-US"/>
              </w:rPr>
              <w:t>Output</w:t>
            </w:r>
          </w:p>
        </w:tc>
      </w:tr>
      <w:tr w:rsidR="00080C12" w14:paraId="59F43572" w14:textId="77777777" w:rsidTr="005813E8">
        <w:trPr>
          <w:trHeight w:val="390"/>
        </w:trPr>
        <w:tc>
          <w:tcPr>
            <w:tcW w:w="846" w:type="dxa"/>
            <w:vAlign w:val="center"/>
          </w:tcPr>
          <w:p w14:paraId="4704BBCB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14:paraId="1BA530FE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409" w:type="dxa"/>
            <w:vAlign w:val="center"/>
          </w:tcPr>
          <w:p w14:paraId="2B553660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694" w:type="dxa"/>
            <w:vAlign w:val="center"/>
          </w:tcPr>
          <w:p w14:paraId="7F13B9E4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tanh</w:t>
            </w:r>
          </w:p>
        </w:tc>
        <w:tc>
          <w:tcPr>
            <w:tcW w:w="2693" w:type="dxa"/>
            <w:vAlign w:val="center"/>
          </w:tcPr>
          <w:p w14:paraId="32CF68CC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B6EB3">
              <w:rPr>
                <w:rFonts w:cs="Times New Roman"/>
                <w:sz w:val="24"/>
                <w:szCs w:val="24"/>
              </w:rPr>
              <w:t>softmax</w:t>
            </w:r>
          </w:p>
        </w:tc>
      </w:tr>
      <w:tr w:rsidR="00080C12" w14:paraId="1DBF8E11" w14:textId="77777777" w:rsidTr="005813E8">
        <w:trPr>
          <w:trHeight w:val="380"/>
        </w:trPr>
        <w:tc>
          <w:tcPr>
            <w:tcW w:w="846" w:type="dxa"/>
            <w:vAlign w:val="center"/>
          </w:tcPr>
          <w:p w14:paraId="08B3405E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2</w:t>
            </w:r>
          </w:p>
        </w:tc>
        <w:tc>
          <w:tcPr>
            <w:tcW w:w="1276" w:type="dxa"/>
            <w:vAlign w:val="center"/>
          </w:tcPr>
          <w:p w14:paraId="5FB9037A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409" w:type="dxa"/>
            <w:vAlign w:val="center"/>
          </w:tcPr>
          <w:p w14:paraId="57C75B67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694" w:type="dxa"/>
            <w:vAlign w:val="center"/>
          </w:tcPr>
          <w:p w14:paraId="160A5078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relu</w:t>
            </w:r>
          </w:p>
        </w:tc>
        <w:tc>
          <w:tcPr>
            <w:tcW w:w="2693" w:type="dxa"/>
            <w:vAlign w:val="center"/>
          </w:tcPr>
          <w:p w14:paraId="24BDBB1A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B6EB3">
              <w:rPr>
                <w:rFonts w:cs="Times New Roman"/>
                <w:sz w:val="24"/>
                <w:szCs w:val="24"/>
              </w:rPr>
              <w:t>softmax</w:t>
            </w:r>
          </w:p>
        </w:tc>
      </w:tr>
      <w:tr w:rsidR="00080C12" w14:paraId="28C56EBE" w14:textId="77777777" w:rsidTr="005813E8">
        <w:trPr>
          <w:trHeight w:val="380"/>
        </w:trPr>
        <w:tc>
          <w:tcPr>
            <w:tcW w:w="846" w:type="dxa"/>
            <w:vAlign w:val="center"/>
          </w:tcPr>
          <w:p w14:paraId="58B9EFCD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3</w:t>
            </w:r>
          </w:p>
        </w:tc>
        <w:tc>
          <w:tcPr>
            <w:tcW w:w="1276" w:type="dxa"/>
            <w:vAlign w:val="center"/>
          </w:tcPr>
          <w:p w14:paraId="70316C34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409" w:type="dxa"/>
            <w:vAlign w:val="center"/>
          </w:tcPr>
          <w:p w14:paraId="3310F3D6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694" w:type="dxa"/>
            <w:vAlign w:val="center"/>
          </w:tcPr>
          <w:p w14:paraId="2C6736C7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tanh</w:t>
            </w:r>
          </w:p>
        </w:tc>
        <w:tc>
          <w:tcPr>
            <w:tcW w:w="2693" w:type="dxa"/>
            <w:vAlign w:val="center"/>
          </w:tcPr>
          <w:p w14:paraId="0EAD4890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B6EB3">
              <w:rPr>
                <w:rFonts w:cs="Times New Roman"/>
                <w:sz w:val="24"/>
                <w:szCs w:val="24"/>
              </w:rPr>
              <w:t>softmax</w:t>
            </w:r>
          </w:p>
        </w:tc>
      </w:tr>
      <w:tr w:rsidR="00080C12" w14:paraId="3F4B6497" w14:textId="77777777" w:rsidTr="005813E8">
        <w:trPr>
          <w:trHeight w:val="390"/>
        </w:trPr>
        <w:tc>
          <w:tcPr>
            <w:tcW w:w="846" w:type="dxa"/>
            <w:vAlign w:val="center"/>
          </w:tcPr>
          <w:p w14:paraId="39362BDE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4</w:t>
            </w:r>
          </w:p>
        </w:tc>
        <w:tc>
          <w:tcPr>
            <w:tcW w:w="1276" w:type="dxa"/>
            <w:vAlign w:val="center"/>
          </w:tcPr>
          <w:p w14:paraId="6E3DAA01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409" w:type="dxa"/>
            <w:vAlign w:val="center"/>
          </w:tcPr>
          <w:p w14:paraId="4EAFD7B5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694" w:type="dxa"/>
            <w:vAlign w:val="center"/>
          </w:tcPr>
          <w:p w14:paraId="4AF31198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relu</w:t>
            </w:r>
          </w:p>
        </w:tc>
        <w:tc>
          <w:tcPr>
            <w:tcW w:w="2693" w:type="dxa"/>
            <w:vAlign w:val="center"/>
          </w:tcPr>
          <w:p w14:paraId="69F6E210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softmax</w:t>
            </w:r>
          </w:p>
        </w:tc>
      </w:tr>
    </w:tbl>
    <w:p w14:paraId="4A5EDA75" w14:textId="77777777" w:rsidR="00080C12" w:rsidRDefault="00080C12" w:rsidP="00080C12">
      <w:pPr>
        <w:spacing w:after="120"/>
        <w:rPr>
          <w:rFonts w:cs="Times New Roman"/>
          <w:szCs w:val="28"/>
        </w:rPr>
      </w:pPr>
    </w:p>
    <w:p w14:paraId="33EFA008" w14:textId="38BA10CD" w:rsidR="00080C12" w:rsidRPr="002A5ED3" w:rsidRDefault="00080C12" w:rsidP="00080C12">
      <w:pPr>
        <w:spacing w:after="0"/>
        <w:ind w:firstLine="0"/>
        <w:rPr>
          <w:rFonts w:cs="Times New Roman"/>
          <w:szCs w:val="28"/>
        </w:rPr>
      </w:pPr>
      <w:r w:rsidRPr="00F202A3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16</w:t>
      </w:r>
      <w:r w:rsidRPr="00F202A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Параметры обучения </w:t>
      </w:r>
      <w:r>
        <w:rPr>
          <w:lang w:val="en-US"/>
        </w:rPr>
        <w:t>GRU</w:t>
      </w:r>
      <w:r w:rsidRPr="00F202A3">
        <w:rPr>
          <w:rFonts w:cs="Times New Roman"/>
          <w:szCs w:val="28"/>
        </w:rPr>
        <w:t xml:space="preserve"> сеть</w:t>
      </w:r>
      <w:r>
        <w:rPr>
          <w:rFonts w:cs="Times New Roman"/>
          <w:szCs w:val="28"/>
        </w:rPr>
        <w:t xml:space="preserve"> </w:t>
      </w:r>
      <w:r>
        <w:t>Корь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080C12" w14:paraId="2D39AFF4" w14:textId="77777777" w:rsidTr="005813E8">
        <w:tc>
          <w:tcPr>
            <w:tcW w:w="2477" w:type="dxa"/>
            <w:vAlign w:val="center"/>
          </w:tcPr>
          <w:p w14:paraId="0ADB3178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№ п/п</w:t>
            </w:r>
          </w:p>
        </w:tc>
        <w:tc>
          <w:tcPr>
            <w:tcW w:w="2478" w:type="dxa"/>
            <w:vAlign w:val="center"/>
          </w:tcPr>
          <w:p w14:paraId="160584EA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Количество эпох</w:t>
            </w:r>
          </w:p>
        </w:tc>
        <w:tc>
          <w:tcPr>
            <w:tcW w:w="2478" w:type="dxa"/>
            <w:vAlign w:val="center"/>
          </w:tcPr>
          <w:p w14:paraId="6CC8C0F3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Размер бэтча</w:t>
            </w:r>
          </w:p>
        </w:tc>
        <w:tc>
          <w:tcPr>
            <w:tcW w:w="2478" w:type="dxa"/>
            <w:vAlign w:val="center"/>
          </w:tcPr>
          <w:p w14:paraId="6C9F101A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Accuracy</w:t>
            </w:r>
          </w:p>
        </w:tc>
      </w:tr>
      <w:tr w:rsidR="00080C12" w14:paraId="424AE209" w14:textId="77777777" w:rsidTr="005813E8">
        <w:tc>
          <w:tcPr>
            <w:tcW w:w="2477" w:type="dxa"/>
            <w:vAlign w:val="center"/>
          </w:tcPr>
          <w:p w14:paraId="191FFCE2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1</w:t>
            </w:r>
          </w:p>
        </w:tc>
        <w:tc>
          <w:tcPr>
            <w:tcW w:w="2478" w:type="dxa"/>
            <w:vAlign w:val="center"/>
          </w:tcPr>
          <w:p w14:paraId="7B352A63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25</w:t>
            </w:r>
          </w:p>
        </w:tc>
        <w:tc>
          <w:tcPr>
            <w:tcW w:w="2478" w:type="dxa"/>
            <w:vAlign w:val="center"/>
          </w:tcPr>
          <w:p w14:paraId="41A81253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  <w:vAlign w:val="center"/>
          </w:tcPr>
          <w:p w14:paraId="67D3C574" w14:textId="49CC7D0E" w:rsidR="00080C12" w:rsidRPr="00F202A3" w:rsidRDefault="008E0167" w:rsidP="008E0167">
            <w:pPr>
              <w:pStyle w:val="af1"/>
              <w:spacing w:after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0.327884</w:t>
            </w:r>
          </w:p>
        </w:tc>
      </w:tr>
      <w:tr w:rsidR="00080C12" w14:paraId="31005DF5" w14:textId="77777777" w:rsidTr="005813E8">
        <w:tc>
          <w:tcPr>
            <w:tcW w:w="2477" w:type="dxa"/>
            <w:vAlign w:val="center"/>
          </w:tcPr>
          <w:p w14:paraId="4DCE4684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2</w:t>
            </w:r>
          </w:p>
        </w:tc>
        <w:tc>
          <w:tcPr>
            <w:tcW w:w="2478" w:type="dxa"/>
            <w:vAlign w:val="center"/>
          </w:tcPr>
          <w:p w14:paraId="7D740839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25</w:t>
            </w:r>
          </w:p>
        </w:tc>
        <w:tc>
          <w:tcPr>
            <w:tcW w:w="2478" w:type="dxa"/>
            <w:vAlign w:val="center"/>
          </w:tcPr>
          <w:p w14:paraId="676C5D7A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  <w:vAlign w:val="center"/>
          </w:tcPr>
          <w:p w14:paraId="434B0B61" w14:textId="604ECAF2" w:rsidR="00080C12" w:rsidRPr="00F202A3" w:rsidRDefault="008E0167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8E0167">
              <w:rPr>
                <w:sz w:val="24"/>
              </w:rPr>
              <w:t>0.352941</w:t>
            </w:r>
          </w:p>
        </w:tc>
      </w:tr>
      <w:tr w:rsidR="00080C12" w14:paraId="0EECC552" w14:textId="77777777" w:rsidTr="005813E8">
        <w:tc>
          <w:tcPr>
            <w:tcW w:w="2477" w:type="dxa"/>
            <w:vAlign w:val="center"/>
          </w:tcPr>
          <w:p w14:paraId="7621520C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3</w:t>
            </w:r>
          </w:p>
        </w:tc>
        <w:tc>
          <w:tcPr>
            <w:tcW w:w="2478" w:type="dxa"/>
            <w:vAlign w:val="center"/>
          </w:tcPr>
          <w:p w14:paraId="77559296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50</w:t>
            </w:r>
          </w:p>
        </w:tc>
        <w:tc>
          <w:tcPr>
            <w:tcW w:w="2478" w:type="dxa"/>
            <w:vAlign w:val="center"/>
          </w:tcPr>
          <w:p w14:paraId="28E58AFD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  <w:vAlign w:val="center"/>
          </w:tcPr>
          <w:p w14:paraId="0911E78D" w14:textId="432ACC15" w:rsidR="00080C12" w:rsidRPr="00824A3F" w:rsidRDefault="008E0167" w:rsidP="008E0167">
            <w:pPr>
              <w:pStyle w:val="af1"/>
              <w:spacing w:before="0" w:after="0"/>
              <w:ind w:firstLine="0"/>
              <w:jc w:val="center"/>
              <w:rPr>
                <w:sz w:val="24"/>
                <w:lang w:val="en-US"/>
              </w:rPr>
            </w:pPr>
            <w:r w:rsidRPr="008E0167">
              <w:rPr>
                <w:sz w:val="24"/>
              </w:rPr>
              <w:t>0.4</w:t>
            </w:r>
            <w:r>
              <w:rPr>
                <w:sz w:val="24"/>
              </w:rPr>
              <w:t>9</w:t>
            </w:r>
            <w:r w:rsidRPr="008E0167">
              <w:rPr>
                <w:sz w:val="24"/>
              </w:rPr>
              <w:t>2768</w:t>
            </w:r>
          </w:p>
        </w:tc>
      </w:tr>
      <w:tr w:rsidR="00080C12" w14:paraId="7FF07BD9" w14:textId="77777777" w:rsidTr="005813E8">
        <w:tc>
          <w:tcPr>
            <w:tcW w:w="2477" w:type="dxa"/>
            <w:vAlign w:val="center"/>
          </w:tcPr>
          <w:p w14:paraId="2C5A9E00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4</w:t>
            </w:r>
          </w:p>
        </w:tc>
        <w:tc>
          <w:tcPr>
            <w:tcW w:w="2478" w:type="dxa"/>
            <w:vAlign w:val="center"/>
          </w:tcPr>
          <w:p w14:paraId="2B6C3D38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50</w:t>
            </w:r>
          </w:p>
        </w:tc>
        <w:tc>
          <w:tcPr>
            <w:tcW w:w="2478" w:type="dxa"/>
            <w:vAlign w:val="center"/>
          </w:tcPr>
          <w:p w14:paraId="7275514D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  <w:vAlign w:val="center"/>
          </w:tcPr>
          <w:p w14:paraId="19BCED83" w14:textId="49B6545D" w:rsidR="00080C12" w:rsidRPr="00F202A3" w:rsidRDefault="008E0167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8E0167">
              <w:rPr>
                <w:sz w:val="24"/>
              </w:rPr>
              <w:t>0.523411</w:t>
            </w:r>
          </w:p>
        </w:tc>
      </w:tr>
    </w:tbl>
    <w:p w14:paraId="017B5E92" w14:textId="77777777" w:rsidR="00080C12" w:rsidRDefault="00080C12" w:rsidP="00080C12">
      <w:pPr>
        <w:spacing w:after="0"/>
      </w:pPr>
    </w:p>
    <w:p w14:paraId="0128A142" w14:textId="161336F0" w:rsidR="00080C12" w:rsidRPr="002A5ED3" w:rsidRDefault="007E041F" w:rsidP="00080C12">
      <w:r>
        <w:lastRenderedPageBreak/>
        <w:t>Предсказанная</w:t>
      </w:r>
      <w:r w:rsidR="00080C12">
        <w:t xml:space="preserve"> последовательность символов Кори </w:t>
      </w:r>
      <w:r w:rsidR="00080C12" w:rsidRPr="00824A3F">
        <w:rPr>
          <w:rStyle w:val="af2"/>
        </w:rPr>
        <w:t xml:space="preserve">– </w:t>
      </w:r>
      <w:r w:rsidR="00080C12">
        <w:t xml:space="preserve">200, исходная </w:t>
      </w:r>
      <w:r w:rsidR="00080C12" w:rsidRPr="00824A3F">
        <w:rPr>
          <w:rStyle w:val="af2"/>
        </w:rPr>
        <w:t>строка – «</w:t>
      </w:r>
      <w:r w:rsidR="000F514E" w:rsidRPr="000F514E">
        <w:rPr>
          <w:rStyle w:val="af2"/>
        </w:rPr>
        <w:t>Корь (см. дополнительную инфор</w:t>
      </w:r>
      <w:r w:rsidR="00080C12" w:rsidRPr="00824A3F">
        <w:rPr>
          <w:rStyle w:val="af2"/>
        </w:rPr>
        <w:t>»</w:t>
      </w:r>
      <w:r w:rsidR="00080C12">
        <w:rPr>
          <w:rStyle w:val="af2"/>
        </w:rPr>
        <w:t xml:space="preserve"> (30 символов),</w:t>
      </w:r>
      <w:r w:rsidR="00080C12" w:rsidRPr="00824A3F">
        <w:rPr>
          <w:rStyle w:val="af2"/>
        </w:rPr>
        <w:t xml:space="preserve"> результат</w:t>
      </w:r>
      <w:r w:rsidR="00080C12">
        <w:t xml:space="preserve"> работы наилучшей модели продемонстрирован на рисунке 8.</w:t>
      </w:r>
    </w:p>
    <w:p w14:paraId="0EBF0EFC" w14:textId="25CF89FB" w:rsidR="00080C12" w:rsidRPr="00192F6C" w:rsidRDefault="00D109F4" w:rsidP="00080C12">
      <w:pPr>
        <w:pStyle w:val="af1"/>
        <w:ind w:firstLine="0"/>
        <w:jc w:val="center"/>
      </w:pPr>
      <w:r w:rsidRPr="00D109F4">
        <w:rPr>
          <w:noProof/>
          <w:lang w:eastAsia="ru-RU"/>
        </w:rPr>
        <w:drawing>
          <wp:inline distT="0" distB="0" distL="0" distR="0" wp14:anchorId="25ED3BBA" wp14:editId="03655C20">
            <wp:extent cx="6299835" cy="738505"/>
            <wp:effectExtent l="0" t="0" r="571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C12" w:rsidRPr="00192F6C">
        <w:rPr>
          <w:noProof/>
          <w:lang w:eastAsia="ru-RU"/>
        </w:rPr>
        <w:t xml:space="preserve">  </w:t>
      </w:r>
    </w:p>
    <w:p w14:paraId="52AEA141" w14:textId="04C99D42" w:rsidR="00080C12" w:rsidRPr="00824A3F" w:rsidRDefault="00080C12" w:rsidP="00080C12">
      <w:pPr>
        <w:pStyle w:val="af1"/>
        <w:spacing w:before="0"/>
        <w:ind w:firstLine="0"/>
        <w:jc w:val="center"/>
      </w:pPr>
      <w:r>
        <w:t>Рисунок</w:t>
      </w:r>
      <w:r w:rsidRPr="00192F6C">
        <w:t xml:space="preserve"> </w:t>
      </w:r>
      <w:r>
        <w:t>8</w:t>
      </w:r>
      <w:r w:rsidRPr="00192F6C">
        <w:t xml:space="preserve"> – </w:t>
      </w:r>
      <w:r>
        <w:t>Результат наилучшей</w:t>
      </w:r>
      <w:r w:rsidRPr="00824A3F">
        <w:t xml:space="preserve"> </w:t>
      </w:r>
      <w:r>
        <w:rPr>
          <w:lang w:val="en-US"/>
        </w:rPr>
        <w:t>GRU</w:t>
      </w:r>
      <w:r>
        <w:t xml:space="preserve"> модели</w:t>
      </w:r>
    </w:p>
    <w:p w14:paraId="44759F2D" w14:textId="21BD2859" w:rsidR="00080C12" w:rsidRDefault="00080C12" w:rsidP="00080C12">
      <w:pPr>
        <w:spacing w:after="0"/>
        <w:ind w:firstLine="0"/>
        <w:rPr>
          <w:rFonts w:cs="Times New Roman"/>
          <w:szCs w:val="28"/>
        </w:rPr>
      </w:pPr>
      <w:r w:rsidRPr="00F202A3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17</w:t>
      </w:r>
      <w:r w:rsidRPr="00F202A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Гиперпараметры </w:t>
      </w:r>
      <w:r w:rsidRPr="00F202A3">
        <w:rPr>
          <w:rFonts w:cs="Times New Roman"/>
          <w:szCs w:val="28"/>
        </w:rPr>
        <w:t>LSTM сеть</w:t>
      </w:r>
      <w:r>
        <w:rPr>
          <w:rFonts w:cs="Times New Roman"/>
          <w:szCs w:val="28"/>
        </w:rPr>
        <w:t xml:space="preserve"> </w:t>
      </w:r>
      <w:r>
        <w:t>Чесотка</w:t>
      </w: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846"/>
        <w:gridCol w:w="1276"/>
        <w:gridCol w:w="2409"/>
        <w:gridCol w:w="2694"/>
        <w:gridCol w:w="2693"/>
      </w:tblGrid>
      <w:tr w:rsidR="00080C12" w14:paraId="2C3AB23B" w14:textId="77777777" w:rsidTr="005813E8">
        <w:trPr>
          <w:trHeight w:val="1151"/>
        </w:trPr>
        <w:tc>
          <w:tcPr>
            <w:tcW w:w="846" w:type="dxa"/>
            <w:vAlign w:val="center"/>
          </w:tcPr>
          <w:p w14:paraId="6F6851BE" w14:textId="77777777" w:rsidR="00080C12" w:rsidRPr="00FB6EB3" w:rsidRDefault="00080C12" w:rsidP="005813E8">
            <w:pPr>
              <w:pStyle w:val="Default"/>
              <w:jc w:val="center"/>
              <w:rPr>
                <w:szCs w:val="28"/>
              </w:rPr>
            </w:pPr>
            <w:r w:rsidRPr="00FB6EB3">
              <w:rPr>
                <w:szCs w:val="28"/>
              </w:rPr>
              <w:t>№ п/п</w:t>
            </w:r>
          </w:p>
        </w:tc>
        <w:tc>
          <w:tcPr>
            <w:tcW w:w="1276" w:type="dxa"/>
            <w:vAlign w:val="center"/>
          </w:tcPr>
          <w:p w14:paraId="1014E268" w14:textId="77777777" w:rsidR="00080C12" w:rsidRPr="00FB6EB3" w:rsidRDefault="00080C12" w:rsidP="005813E8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LSTM слой</w:t>
            </w:r>
          </w:p>
        </w:tc>
        <w:tc>
          <w:tcPr>
            <w:tcW w:w="2409" w:type="dxa"/>
            <w:vAlign w:val="center"/>
          </w:tcPr>
          <w:p w14:paraId="0C3E7757" w14:textId="77777777" w:rsidR="00080C12" w:rsidRPr="00FB6EB3" w:rsidRDefault="00080C12" w:rsidP="005813E8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Слой эмбендинга слов</w:t>
            </w:r>
          </w:p>
        </w:tc>
        <w:tc>
          <w:tcPr>
            <w:tcW w:w="2694" w:type="dxa"/>
            <w:vAlign w:val="center"/>
          </w:tcPr>
          <w:p w14:paraId="537509FD" w14:textId="77777777" w:rsidR="00080C12" w:rsidRPr="00F202A3" w:rsidRDefault="00080C12" w:rsidP="005813E8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Функция активации</w:t>
            </w:r>
            <w:r>
              <w:rPr>
                <w:rFonts w:cs="Times New Roman"/>
                <w:sz w:val="24"/>
                <w:szCs w:val="28"/>
              </w:rPr>
              <w:t xml:space="preserve"> </w:t>
            </w:r>
            <w:r>
              <w:rPr>
                <w:rFonts w:cs="Times New Roman"/>
                <w:sz w:val="24"/>
                <w:szCs w:val="28"/>
                <w:lang w:val="en-US"/>
              </w:rPr>
              <w:t>RNN</w:t>
            </w:r>
          </w:p>
        </w:tc>
        <w:tc>
          <w:tcPr>
            <w:tcW w:w="2693" w:type="dxa"/>
            <w:vAlign w:val="center"/>
          </w:tcPr>
          <w:p w14:paraId="4C0D1064" w14:textId="77777777" w:rsidR="00080C12" w:rsidRPr="00F202A3" w:rsidRDefault="00080C12" w:rsidP="005813E8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Функция активации</w:t>
            </w:r>
            <w:r>
              <w:rPr>
                <w:rFonts w:cs="Times New Roman"/>
                <w:sz w:val="24"/>
                <w:szCs w:val="28"/>
              </w:rPr>
              <w:t xml:space="preserve"> </w:t>
            </w:r>
            <w:r>
              <w:rPr>
                <w:rFonts w:cs="Times New Roman"/>
                <w:sz w:val="24"/>
                <w:szCs w:val="28"/>
                <w:lang w:val="en-US"/>
              </w:rPr>
              <w:t>Output</w:t>
            </w:r>
          </w:p>
        </w:tc>
      </w:tr>
      <w:tr w:rsidR="00080C12" w14:paraId="24F40B50" w14:textId="77777777" w:rsidTr="005813E8">
        <w:trPr>
          <w:trHeight w:val="390"/>
        </w:trPr>
        <w:tc>
          <w:tcPr>
            <w:tcW w:w="846" w:type="dxa"/>
            <w:vAlign w:val="center"/>
          </w:tcPr>
          <w:p w14:paraId="62D45C78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14:paraId="07EC5C09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409" w:type="dxa"/>
            <w:vAlign w:val="center"/>
          </w:tcPr>
          <w:p w14:paraId="11938317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694" w:type="dxa"/>
            <w:vAlign w:val="center"/>
          </w:tcPr>
          <w:p w14:paraId="6318B736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tanh</w:t>
            </w:r>
          </w:p>
        </w:tc>
        <w:tc>
          <w:tcPr>
            <w:tcW w:w="2693" w:type="dxa"/>
            <w:vAlign w:val="center"/>
          </w:tcPr>
          <w:p w14:paraId="463972C0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B6EB3">
              <w:rPr>
                <w:rFonts w:cs="Times New Roman"/>
                <w:sz w:val="24"/>
                <w:szCs w:val="24"/>
              </w:rPr>
              <w:t>softmax</w:t>
            </w:r>
          </w:p>
        </w:tc>
      </w:tr>
      <w:tr w:rsidR="00080C12" w14:paraId="6DC8AB48" w14:textId="77777777" w:rsidTr="005813E8">
        <w:trPr>
          <w:trHeight w:val="380"/>
        </w:trPr>
        <w:tc>
          <w:tcPr>
            <w:tcW w:w="846" w:type="dxa"/>
            <w:vAlign w:val="center"/>
          </w:tcPr>
          <w:p w14:paraId="4162D48E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2</w:t>
            </w:r>
          </w:p>
        </w:tc>
        <w:tc>
          <w:tcPr>
            <w:tcW w:w="1276" w:type="dxa"/>
            <w:vAlign w:val="center"/>
          </w:tcPr>
          <w:p w14:paraId="078112EC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409" w:type="dxa"/>
            <w:vAlign w:val="center"/>
          </w:tcPr>
          <w:p w14:paraId="7DBF9836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694" w:type="dxa"/>
            <w:vAlign w:val="center"/>
          </w:tcPr>
          <w:p w14:paraId="3A3F3D76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relu</w:t>
            </w:r>
          </w:p>
        </w:tc>
        <w:tc>
          <w:tcPr>
            <w:tcW w:w="2693" w:type="dxa"/>
            <w:vAlign w:val="center"/>
          </w:tcPr>
          <w:p w14:paraId="2725BCCC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B6EB3">
              <w:rPr>
                <w:rFonts w:cs="Times New Roman"/>
                <w:sz w:val="24"/>
                <w:szCs w:val="24"/>
              </w:rPr>
              <w:t>softmax</w:t>
            </w:r>
          </w:p>
        </w:tc>
      </w:tr>
      <w:tr w:rsidR="00080C12" w14:paraId="750F6C3D" w14:textId="77777777" w:rsidTr="005813E8">
        <w:trPr>
          <w:trHeight w:val="380"/>
        </w:trPr>
        <w:tc>
          <w:tcPr>
            <w:tcW w:w="846" w:type="dxa"/>
            <w:vAlign w:val="center"/>
          </w:tcPr>
          <w:p w14:paraId="465FECCE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3</w:t>
            </w:r>
          </w:p>
        </w:tc>
        <w:tc>
          <w:tcPr>
            <w:tcW w:w="1276" w:type="dxa"/>
            <w:vAlign w:val="center"/>
          </w:tcPr>
          <w:p w14:paraId="690C7A38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409" w:type="dxa"/>
            <w:vAlign w:val="center"/>
          </w:tcPr>
          <w:p w14:paraId="1EB998F4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694" w:type="dxa"/>
            <w:vAlign w:val="center"/>
          </w:tcPr>
          <w:p w14:paraId="512D7D9D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tanh</w:t>
            </w:r>
          </w:p>
        </w:tc>
        <w:tc>
          <w:tcPr>
            <w:tcW w:w="2693" w:type="dxa"/>
            <w:vAlign w:val="center"/>
          </w:tcPr>
          <w:p w14:paraId="5938D9FC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B6EB3">
              <w:rPr>
                <w:rFonts w:cs="Times New Roman"/>
                <w:sz w:val="24"/>
                <w:szCs w:val="24"/>
              </w:rPr>
              <w:t>softmax</w:t>
            </w:r>
          </w:p>
        </w:tc>
      </w:tr>
      <w:tr w:rsidR="00080C12" w14:paraId="0F5B6774" w14:textId="77777777" w:rsidTr="005813E8">
        <w:trPr>
          <w:trHeight w:val="390"/>
        </w:trPr>
        <w:tc>
          <w:tcPr>
            <w:tcW w:w="846" w:type="dxa"/>
            <w:vAlign w:val="center"/>
          </w:tcPr>
          <w:p w14:paraId="6BB85C3D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4</w:t>
            </w:r>
          </w:p>
        </w:tc>
        <w:tc>
          <w:tcPr>
            <w:tcW w:w="1276" w:type="dxa"/>
            <w:vAlign w:val="center"/>
          </w:tcPr>
          <w:p w14:paraId="1AB78893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409" w:type="dxa"/>
            <w:vAlign w:val="center"/>
          </w:tcPr>
          <w:p w14:paraId="0DFF1EFC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694" w:type="dxa"/>
            <w:vAlign w:val="center"/>
          </w:tcPr>
          <w:p w14:paraId="0F546A23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relu</w:t>
            </w:r>
          </w:p>
        </w:tc>
        <w:tc>
          <w:tcPr>
            <w:tcW w:w="2693" w:type="dxa"/>
            <w:vAlign w:val="center"/>
          </w:tcPr>
          <w:p w14:paraId="34788A38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softmax</w:t>
            </w:r>
          </w:p>
        </w:tc>
      </w:tr>
    </w:tbl>
    <w:p w14:paraId="082CDB9C" w14:textId="77777777" w:rsidR="005813E8" w:rsidRDefault="005813E8" w:rsidP="00080C12">
      <w:pPr>
        <w:spacing w:after="0"/>
        <w:ind w:firstLine="0"/>
        <w:rPr>
          <w:rFonts w:cs="Times New Roman"/>
          <w:szCs w:val="28"/>
        </w:rPr>
      </w:pPr>
    </w:p>
    <w:p w14:paraId="75F258DC" w14:textId="50118445" w:rsidR="00080C12" w:rsidRPr="002A5ED3" w:rsidRDefault="00080C12" w:rsidP="00080C12">
      <w:pPr>
        <w:spacing w:after="0"/>
        <w:ind w:firstLine="0"/>
        <w:rPr>
          <w:rFonts w:cs="Times New Roman"/>
          <w:szCs w:val="28"/>
        </w:rPr>
      </w:pPr>
      <w:r w:rsidRPr="00F202A3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18</w:t>
      </w:r>
      <w:r w:rsidRPr="00F202A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Параметры обучения </w:t>
      </w:r>
      <w:r w:rsidRPr="00F202A3">
        <w:rPr>
          <w:rFonts w:cs="Times New Roman"/>
          <w:szCs w:val="28"/>
        </w:rPr>
        <w:t>LSTM сеть</w:t>
      </w:r>
      <w:r w:rsidRPr="003D552B">
        <w:t xml:space="preserve"> </w:t>
      </w:r>
      <w:r>
        <w:t>Чесотка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080C12" w14:paraId="32FB47B5" w14:textId="77777777" w:rsidTr="005813E8">
        <w:tc>
          <w:tcPr>
            <w:tcW w:w="2477" w:type="dxa"/>
            <w:vAlign w:val="center"/>
          </w:tcPr>
          <w:p w14:paraId="6D47DE70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№ п/п</w:t>
            </w:r>
          </w:p>
        </w:tc>
        <w:tc>
          <w:tcPr>
            <w:tcW w:w="2478" w:type="dxa"/>
            <w:vAlign w:val="center"/>
          </w:tcPr>
          <w:p w14:paraId="792D6BE4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Количество эпох</w:t>
            </w:r>
          </w:p>
        </w:tc>
        <w:tc>
          <w:tcPr>
            <w:tcW w:w="2478" w:type="dxa"/>
            <w:vAlign w:val="center"/>
          </w:tcPr>
          <w:p w14:paraId="5E90F7BF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Размер бэтча</w:t>
            </w:r>
          </w:p>
        </w:tc>
        <w:tc>
          <w:tcPr>
            <w:tcW w:w="2478" w:type="dxa"/>
            <w:vAlign w:val="center"/>
          </w:tcPr>
          <w:p w14:paraId="7A7D4635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Accuracy</w:t>
            </w:r>
          </w:p>
        </w:tc>
      </w:tr>
      <w:tr w:rsidR="00080C12" w14:paraId="03E0E981" w14:textId="77777777" w:rsidTr="005813E8">
        <w:tc>
          <w:tcPr>
            <w:tcW w:w="2477" w:type="dxa"/>
            <w:vAlign w:val="center"/>
          </w:tcPr>
          <w:p w14:paraId="6CFAA652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1</w:t>
            </w:r>
          </w:p>
        </w:tc>
        <w:tc>
          <w:tcPr>
            <w:tcW w:w="2478" w:type="dxa"/>
            <w:vAlign w:val="center"/>
          </w:tcPr>
          <w:p w14:paraId="66CB8123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25</w:t>
            </w:r>
          </w:p>
        </w:tc>
        <w:tc>
          <w:tcPr>
            <w:tcW w:w="2478" w:type="dxa"/>
            <w:vAlign w:val="center"/>
          </w:tcPr>
          <w:p w14:paraId="2826048B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</w:tcPr>
          <w:p w14:paraId="55890064" w14:textId="1F531E1C" w:rsidR="00080C12" w:rsidRPr="008E0167" w:rsidRDefault="008E0167" w:rsidP="008E0167">
            <w:pPr>
              <w:pStyle w:val="af1"/>
              <w:spacing w:after="0"/>
              <w:rPr>
                <w:sz w:val="24"/>
              </w:rPr>
            </w:pPr>
            <w:r w:rsidRPr="008E0167">
              <w:rPr>
                <w:sz w:val="24"/>
              </w:rPr>
              <w:t>0.324771</w:t>
            </w:r>
          </w:p>
        </w:tc>
      </w:tr>
      <w:tr w:rsidR="00080C12" w14:paraId="05133CC1" w14:textId="77777777" w:rsidTr="005813E8">
        <w:tc>
          <w:tcPr>
            <w:tcW w:w="2477" w:type="dxa"/>
            <w:vAlign w:val="center"/>
          </w:tcPr>
          <w:p w14:paraId="666A9FED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2</w:t>
            </w:r>
          </w:p>
        </w:tc>
        <w:tc>
          <w:tcPr>
            <w:tcW w:w="2478" w:type="dxa"/>
            <w:vAlign w:val="center"/>
          </w:tcPr>
          <w:p w14:paraId="23862B6E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25</w:t>
            </w:r>
          </w:p>
        </w:tc>
        <w:tc>
          <w:tcPr>
            <w:tcW w:w="2478" w:type="dxa"/>
            <w:vAlign w:val="center"/>
          </w:tcPr>
          <w:p w14:paraId="6D3CD6C0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</w:tcPr>
          <w:p w14:paraId="52078201" w14:textId="0279D1B2" w:rsidR="00080C12" w:rsidRPr="008E0167" w:rsidRDefault="008E0167" w:rsidP="005813E8">
            <w:pPr>
              <w:pStyle w:val="af1"/>
              <w:spacing w:before="0" w:after="0"/>
              <w:rPr>
                <w:sz w:val="24"/>
              </w:rPr>
            </w:pPr>
            <w:r w:rsidRPr="008E0167">
              <w:rPr>
                <w:sz w:val="24"/>
              </w:rPr>
              <w:t>0.341295</w:t>
            </w:r>
          </w:p>
        </w:tc>
      </w:tr>
      <w:tr w:rsidR="00080C12" w14:paraId="0FD3E9F8" w14:textId="77777777" w:rsidTr="005813E8">
        <w:tc>
          <w:tcPr>
            <w:tcW w:w="2477" w:type="dxa"/>
            <w:vAlign w:val="center"/>
          </w:tcPr>
          <w:p w14:paraId="4E0E6A2A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3</w:t>
            </w:r>
          </w:p>
        </w:tc>
        <w:tc>
          <w:tcPr>
            <w:tcW w:w="2478" w:type="dxa"/>
            <w:vAlign w:val="center"/>
          </w:tcPr>
          <w:p w14:paraId="1A0BB3FD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50</w:t>
            </w:r>
          </w:p>
        </w:tc>
        <w:tc>
          <w:tcPr>
            <w:tcW w:w="2478" w:type="dxa"/>
            <w:vAlign w:val="center"/>
          </w:tcPr>
          <w:p w14:paraId="4E04A582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</w:tcPr>
          <w:p w14:paraId="234E59B3" w14:textId="4CA08F18" w:rsidR="00080C12" w:rsidRPr="008E0167" w:rsidRDefault="008E0167" w:rsidP="008E0167">
            <w:pPr>
              <w:pStyle w:val="af1"/>
              <w:spacing w:before="0" w:after="0"/>
              <w:rPr>
                <w:sz w:val="24"/>
              </w:rPr>
            </w:pPr>
            <w:r w:rsidRPr="008E0167">
              <w:rPr>
                <w:sz w:val="24"/>
              </w:rPr>
              <w:t>0.4</w:t>
            </w:r>
            <w:r w:rsidRPr="008E0167">
              <w:rPr>
                <w:sz w:val="24"/>
                <w:lang w:val="en-US"/>
              </w:rPr>
              <w:t>8</w:t>
            </w:r>
            <w:r w:rsidRPr="008E0167">
              <w:rPr>
                <w:sz w:val="24"/>
              </w:rPr>
              <w:t>3862</w:t>
            </w:r>
          </w:p>
        </w:tc>
      </w:tr>
      <w:tr w:rsidR="00080C12" w14:paraId="21775860" w14:textId="77777777" w:rsidTr="005813E8">
        <w:tc>
          <w:tcPr>
            <w:tcW w:w="2477" w:type="dxa"/>
            <w:vAlign w:val="center"/>
          </w:tcPr>
          <w:p w14:paraId="4FC37C93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4</w:t>
            </w:r>
          </w:p>
        </w:tc>
        <w:tc>
          <w:tcPr>
            <w:tcW w:w="2478" w:type="dxa"/>
            <w:vAlign w:val="center"/>
          </w:tcPr>
          <w:p w14:paraId="198EF70F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50</w:t>
            </w:r>
          </w:p>
        </w:tc>
        <w:tc>
          <w:tcPr>
            <w:tcW w:w="2478" w:type="dxa"/>
            <w:vAlign w:val="center"/>
          </w:tcPr>
          <w:p w14:paraId="1CA8C442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</w:tcPr>
          <w:p w14:paraId="117DC83C" w14:textId="5B67CD86" w:rsidR="00080C12" w:rsidRPr="008E0167" w:rsidRDefault="008E0167" w:rsidP="005813E8">
            <w:pPr>
              <w:pStyle w:val="af1"/>
              <w:spacing w:before="0" w:after="0"/>
              <w:rPr>
                <w:sz w:val="24"/>
              </w:rPr>
            </w:pPr>
            <w:r w:rsidRPr="008E0167">
              <w:rPr>
                <w:sz w:val="24"/>
              </w:rPr>
              <w:t>0.531049</w:t>
            </w:r>
          </w:p>
        </w:tc>
      </w:tr>
    </w:tbl>
    <w:p w14:paraId="7A8625A6" w14:textId="77777777" w:rsidR="00080C12" w:rsidRDefault="00080C12" w:rsidP="00080C12">
      <w:pPr>
        <w:spacing w:after="120"/>
        <w:rPr>
          <w:rFonts w:cs="Times New Roman"/>
          <w:szCs w:val="28"/>
        </w:rPr>
      </w:pPr>
    </w:p>
    <w:p w14:paraId="075F5C27" w14:textId="63EFEA51" w:rsidR="00080C12" w:rsidRPr="002A5ED3" w:rsidRDefault="007E041F" w:rsidP="00080C12">
      <w:r>
        <w:t>Предсказанная</w:t>
      </w:r>
      <w:r w:rsidR="00080C12">
        <w:t xml:space="preserve"> последовательность символов</w:t>
      </w:r>
      <w:r w:rsidR="00080C12" w:rsidRPr="003D552B">
        <w:t xml:space="preserve"> </w:t>
      </w:r>
      <w:r w:rsidR="00080C12">
        <w:t xml:space="preserve">Чесотки </w:t>
      </w:r>
      <w:r w:rsidR="00080C12" w:rsidRPr="00824A3F">
        <w:rPr>
          <w:rStyle w:val="af2"/>
        </w:rPr>
        <w:t xml:space="preserve">– </w:t>
      </w:r>
      <w:r w:rsidR="00080C12">
        <w:t xml:space="preserve">200, исходная </w:t>
      </w:r>
      <w:r w:rsidR="00080C12" w:rsidRPr="00824A3F">
        <w:rPr>
          <w:rStyle w:val="af2"/>
        </w:rPr>
        <w:t>строка – «</w:t>
      </w:r>
      <w:r w:rsidR="002C41F0" w:rsidRPr="002C41F0">
        <w:rPr>
          <w:rStyle w:val="af2"/>
        </w:rPr>
        <w:t>Профилактика чесотки у человек</w:t>
      </w:r>
      <w:r w:rsidR="00080C12" w:rsidRPr="00824A3F">
        <w:rPr>
          <w:rStyle w:val="af2"/>
        </w:rPr>
        <w:t>»</w:t>
      </w:r>
      <w:r w:rsidR="00080C12">
        <w:rPr>
          <w:rStyle w:val="af2"/>
        </w:rPr>
        <w:t xml:space="preserve"> (30 символов),</w:t>
      </w:r>
      <w:r w:rsidR="00080C12" w:rsidRPr="00824A3F">
        <w:rPr>
          <w:rStyle w:val="af2"/>
        </w:rPr>
        <w:t xml:space="preserve"> результат</w:t>
      </w:r>
      <w:r w:rsidR="00080C12">
        <w:t xml:space="preserve"> работы наилучшей модели продемонстрирован на рисунке </w:t>
      </w:r>
      <w:r>
        <w:t>9</w:t>
      </w:r>
      <w:r w:rsidR="00080C12">
        <w:t>.</w:t>
      </w:r>
    </w:p>
    <w:p w14:paraId="705EE79B" w14:textId="1054CDC2" w:rsidR="00080C12" w:rsidRPr="00192F6C" w:rsidRDefault="00D109F4" w:rsidP="00080C12">
      <w:pPr>
        <w:pStyle w:val="af1"/>
        <w:ind w:firstLine="0"/>
        <w:jc w:val="center"/>
      </w:pPr>
      <w:r w:rsidRPr="00D109F4">
        <w:rPr>
          <w:noProof/>
          <w:lang w:eastAsia="ru-RU"/>
        </w:rPr>
        <w:drawing>
          <wp:inline distT="0" distB="0" distL="0" distR="0" wp14:anchorId="20663FEE" wp14:editId="45CCCFB3">
            <wp:extent cx="6299835" cy="763270"/>
            <wp:effectExtent l="0" t="0" r="571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C12" w:rsidRPr="00192F6C">
        <w:rPr>
          <w:noProof/>
          <w:lang w:eastAsia="ru-RU"/>
        </w:rPr>
        <w:t xml:space="preserve">  </w:t>
      </w:r>
    </w:p>
    <w:p w14:paraId="03E8224B" w14:textId="4BF69039" w:rsidR="00080C12" w:rsidRPr="00824A3F" w:rsidRDefault="00080C12" w:rsidP="00080C12">
      <w:pPr>
        <w:pStyle w:val="af1"/>
        <w:spacing w:after="240"/>
        <w:ind w:firstLine="0"/>
        <w:jc w:val="center"/>
      </w:pPr>
      <w:r>
        <w:t>Рисунок</w:t>
      </w:r>
      <w:r w:rsidRPr="00192F6C">
        <w:t xml:space="preserve"> </w:t>
      </w:r>
      <w:r>
        <w:t>9</w:t>
      </w:r>
      <w:r w:rsidRPr="00192F6C">
        <w:t xml:space="preserve"> – </w:t>
      </w:r>
      <w:r>
        <w:t>Результат наилучшей</w:t>
      </w:r>
      <w:r w:rsidRPr="00824A3F">
        <w:t xml:space="preserve"> </w:t>
      </w:r>
      <w:r>
        <w:rPr>
          <w:lang w:val="en-US"/>
        </w:rPr>
        <w:t>LSTM</w:t>
      </w:r>
      <w:r w:rsidRPr="00824A3F">
        <w:t xml:space="preserve"> </w:t>
      </w:r>
      <w:r>
        <w:t>модели</w:t>
      </w:r>
    </w:p>
    <w:p w14:paraId="7B7849D2" w14:textId="2D0B9657" w:rsidR="00080C12" w:rsidRDefault="00080C12" w:rsidP="00080C12">
      <w:pPr>
        <w:spacing w:after="0"/>
        <w:ind w:firstLine="0"/>
        <w:rPr>
          <w:rFonts w:cs="Times New Roman"/>
          <w:szCs w:val="28"/>
        </w:rPr>
      </w:pPr>
      <w:r w:rsidRPr="00F202A3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szCs w:val="28"/>
        </w:rPr>
        <w:t>19</w:t>
      </w:r>
      <w:r w:rsidRPr="00F202A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Гиперпараметры </w:t>
      </w:r>
      <w:r>
        <w:rPr>
          <w:lang w:val="en-US"/>
        </w:rPr>
        <w:t>GRU</w:t>
      </w:r>
      <w:r w:rsidRPr="00F202A3">
        <w:rPr>
          <w:rFonts w:cs="Times New Roman"/>
          <w:szCs w:val="28"/>
        </w:rPr>
        <w:t xml:space="preserve"> сеть</w:t>
      </w:r>
      <w:r>
        <w:rPr>
          <w:rFonts w:cs="Times New Roman"/>
          <w:szCs w:val="28"/>
        </w:rPr>
        <w:t xml:space="preserve"> </w:t>
      </w:r>
      <w:r>
        <w:t>Чесотка</w:t>
      </w: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846"/>
        <w:gridCol w:w="1276"/>
        <w:gridCol w:w="2409"/>
        <w:gridCol w:w="2694"/>
        <w:gridCol w:w="2693"/>
      </w:tblGrid>
      <w:tr w:rsidR="00080C12" w14:paraId="7DAE5131" w14:textId="77777777" w:rsidTr="005813E8">
        <w:trPr>
          <w:trHeight w:val="1151"/>
        </w:trPr>
        <w:tc>
          <w:tcPr>
            <w:tcW w:w="846" w:type="dxa"/>
            <w:vAlign w:val="center"/>
          </w:tcPr>
          <w:p w14:paraId="50B4EE6E" w14:textId="77777777" w:rsidR="00080C12" w:rsidRPr="00FB6EB3" w:rsidRDefault="00080C12" w:rsidP="005813E8">
            <w:pPr>
              <w:pStyle w:val="Default"/>
              <w:jc w:val="center"/>
              <w:rPr>
                <w:szCs w:val="28"/>
              </w:rPr>
            </w:pPr>
            <w:r w:rsidRPr="00FB6EB3">
              <w:rPr>
                <w:szCs w:val="28"/>
              </w:rPr>
              <w:t>№ п/п</w:t>
            </w:r>
          </w:p>
        </w:tc>
        <w:tc>
          <w:tcPr>
            <w:tcW w:w="1276" w:type="dxa"/>
            <w:vAlign w:val="center"/>
          </w:tcPr>
          <w:p w14:paraId="482BD697" w14:textId="77777777" w:rsidR="00080C12" w:rsidRPr="00FB6EB3" w:rsidRDefault="00080C12" w:rsidP="005813E8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LSTM слой</w:t>
            </w:r>
          </w:p>
        </w:tc>
        <w:tc>
          <w:tcPr>
            <w:tcW w:w="2409" w:type="dxa"/>
            <w:vAlign w:val="center"/>
          </w:tcPr>
          <w:p w14:paraId="54D43685" w14:textId="77777777" w:rsidR="00080C12" w:rsidRPr="00FB6EB3" w:rsidRDefault="00080C12" w:rsidP="005813E8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Слой эмбендинга слов</w:t>
            </w:r>
          </w:p>
        </w:tc>
        <w:tc>
          <w:tcPr>
            <w:tcW w:w="2694" w:type="dxa"/>
            <w:vAlign w:val="center"/>
          </w:tcPr>
          <w:p w14:paraId="6C3C7A15" w14:textId="77777777" w:rsidR="00080C12" w:rsidRPr="00F202A3" w:rsidRDefault="00080C12" w:rsidP="005813E8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Функция активации</w:t>
            </w:r>
            <w:r>
              <w:rPr>
                <w:rFonts w:cs="Times New Roman"/>
                <w:sz w:val="24"/>
                <w:szCs w:val="28"/>
              </w:rPr>
              <w:t xml:space="preserve"> </w:t>
            </w:r>
            <w:r>
              <w:rPr>
                <w:rFonts w:cs="Times New Roman"/>
                <w:sz w:val="24"/>
                <w:szCs w:val="28"/>
                <w:lang w:val="en-US"/>
              </w:rPr>
              <w:t>RNN</w:t>
            </w:r>
          </w:p>
        </w:tc>
        <w:tc>
          <w:tcPr>
            <w:tcW w:w="2693" w:type="dxa"/>
            <w:vAlign w:val="center"/>
          </w:tcPr>
          <w:p w14:paraId="67247BCD" w14:textId="77777777" w:rsidR="00080C12" w:rsidRPr="00F202A3" w:rsidRDefault="00080C12" w:rsidP="005813E8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Функция активации</w:t>
            </w:r>
            <w:r>
              <w:rPr>
                <w:rFonts w:cs="Times New Roman"/>
                <w:sz w:val="24"/>
                <w:szCs w:val="28"/>
              </w:rPr>
              <w:t xml:space="preserve"> </w:t>
            </w:r>
            <w:r>
              <w:rPr>
                <w:rFonts w:cs="Times New Roman"/>
                <w:sz w:val="24"/>
                <w:szCs w:val="28"/>
                <w:lang w:val="en-US"/>
              </w:rPr>
              <w:t>Output</w:t>
            </w:r>
          </w:p>
        </w:tc>
      </w:tr>
      <w:tr w:rsidR="00080C12" w14:paraId="2FE9388B" w14:textId="77777777" w:rsidTr="005813E8">
        <w:trPr>
          <w:trHeight w:val="390"/>
        </w:trPr>
        <w:tc>
          <w:tcPr>
            <w:tcW w:w="846" w:type="dxa"/>
            <w:vAlign w:val="center"/>
          </w:tcPr>
          <w:p w14:paraId="236DD052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14:paraId="46DD95A8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409" w:type="dxa"/>
            <w:vAlign w:val="center"/>
          </w:tcPr>
          <w:p w14:paraId="3DC32CE4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694" w:type="dxa"/>
            <w:vAlign w:val="center"/>
          </w:tcPr>
          <w:p w14:paraId="039DFF06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tanh</w:t>
            </w:r>
          </w:p>
        </w:tc>
        <w:tc>
          <w:tcPr>
            <w:tcW w:w="2693" w:type="dxa"/>
            <w:vAlign w:val="center"/>
          </w:tcPr>
          <w:p w14:paraId="5F4D34A3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B6EB3">
              <w:rPr>
                <w:rFonts w:cs="Times New Roman"/>
                <w:sz w:val="24"/>
                <w:szCs w:val="24"/>
              </w:rPr>
              <w:t>softmax</w:t>
            </w:r>
          </w:p>
        </w:tc>
      </w:tr>
      <w:tr w:rsidR="00080C12" w14:paraId="5D70B890" w14:textId="77777777" w:rsidTr="005813E8">
        <w:trPr>
          <w:trHeight w:val="380"/>
        </w:trPr>
        <w:tc>
          <w:tcPr>
            <w:tcW w:w="846" w:type="dxa"/>
            <w:vAlign w:val="center"/>
          </w:tcPr>
          <w:p w14:paraId="212AF27B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2</w:t>
            </w:r>
          </w:p>
        </w:tc>
        <w:tc>
          <w:tcPr>
            <w:tcW w:w="1276" w:type="dxa"/>
            <w:vAlign w:val="center"/>
          </w:tcPr>
          <w:p w14:paraId="07A52530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409" w:type="dxa"/>
            <w:vAlign w:val="center"/>
          </w:tcPr>
          <w:p w14:paraId="6590675F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694" w:type="dxa"/>
            <w:vAlign w:val="center"/>
          </w:tcPr>
          <w:p w14:paraId="6FDA858B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relu</w:t>
            </w:r>
          </w:p>
        </w:tc>
        <w:tc>
          <w:tcPr>
            <w:tcW w:w="2693" w:type="dxa"/>
            <w:vAlign w:val="center"/>
          </w:tcPr>
          <w:p w14:paraId="2D422420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B6EB3">
              <w:rPr>
                <w:rFonts w:cs="Times New Roman"/>
                <w:sz w:val="24"/>
                <w:szCs w:val="24"/>
              </w:rPr>
              <w:t>softmax</w:t>
            </w:r>
          </w:p>
        </w:tc>
      </w:tr>
      <w:tr w:rsidR="00080C12" w14:paraId="4C5FD303" w14:textId="77777777" w:rsidTr="005813E8">
        <w:trPr>
          <w:trHeight w:val="380"/>
        </w:trPr>
        <w:tc>
          <w:tcPr>
            <w:tcW w:w="846" w:type="dxa"/>
            <w:vAlign w:val="center"/>
          </w:tcPr>
          <w:p w14:paraId="48655D74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3</w:t>
            </w:r>
          </w:p>
        </w:tc>
        <w:tc>
          <w:tcPr>
            <w:tcW w:w="1276" w:type="dxa"/>
            <w:vAlign w:val="center"/>
          </w:tcPr>
          <w:p w14:paraId="73BF0F9E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409" w:type="dxa"/>
            <w:vAlign w:val="center"/>
          </w:tcPr>
          <w:p w14:paraId="03C7107F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694" w:type="dxa"/>
            <w:vAlign w:val="center"/>
          </w:tcPr>
          <w:p w14:paraId="06D0816D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tanh</w:t>
            </w:r>
          </w:p>
        </w:tc>
        <w:tc>
          <w:tcPr>
            <w:tcW w:w="2693" w:type="dxa"/>
            <w:vAlign w:val="center"/>
          </w:tcPr>
          <w:p w14:paraId="0801E94D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B6EB3">
              <w:rPr>
                <w:rFonts w:cs="Times New Roman"/>
                <w:sz w:val="24"/>
                <w:szCs w:val="24"/>
              </w:rPr>
              <w:t>softmax</w:t>
            </w:r>
          </w:p>
        </w:tc>
      </w:tr>
      <w:tr w:rsidR="00080C12" w14:paraId="4839F5A8" w14:textId="77777777" w:rsidTr="005813E8">
        <w:trPr>
          <w:trHeight w:val="390"/>
        </w:trPr>
        <w:tc>
          <w:tcPr>
            <w:tcW w:w="846" w:type="dxa"/>
            <w:vAlign w:val="center"/>
          </w:tcPr>
          <w:p w14:paraId="132F0218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4</w:t>
            </w:r>
          </w:p>
        </w:tc>
        <w:tc>
          <w:tcPr>
            <w:tcW w:w="1276" w:type="dxa"/>
            <w:vAlign w:val="center"/>
          </w:tcPr>
          <w:p w14:paraId="0D700AB2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409" w:type="dxa"/>
            <w:vAlign w:val="center"/>
          </w:tcPr>
          <w:p w14:paraId="1E56F614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694" w:type="dxa"/>
            <w:vAlign w:val="center"/>
          </w:tcPr>
          <w:p w14:paraId="092B2593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relu</w:t>
            </w:r>
          </w:p>
        </w:tc>
        <w:tc>
          <w:tcPr>
            <w:tcW w:w="2693" w:type="dxa"/>
            <w:vAlign w:val="center"/>
          </w:tcPr>
          <w:p w14:paraId="574D36BE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softmax</w:t>
            </w:r>
          </w:p>
        </w:tc>
      </w:tr>
    </w:tbl>
    <w:p w14:paraId="729217AD" w14:textId="77777777" w:rsidR="00080C12" w:rsidRDefault="00080C12" w:rsidP="00080C12">
      <w:pPr>
        <w:spacing w:after="120"/>
        <w:rPr>
          <w:rFonts w:cs="Times New Roman"/>
          <w:szCs w:val="28"/>
        </w:rPr>
      </w:pPr>
    </w:p>
    <w:p w14:paraId="69A34C65" w14:textId="1DFA8786" w:rsidR="00080C12" w:rsidRPr="002A5ED3" w:rsidRDefault="00080C12" w:rsidP="00080C12">
      <w:pPr>
        <w:spacing w:after="0"/>
        <w:ind w:firstLine="0"/>
        <w:rPr>
          <w:rFonts w:cs="Times New Roman"/>
          <w:szCs w:val="28"/>
        </w:rPr>
      </w:pPr>
      <w:r w:rsidRPr="00F202A3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20</w:t>
      </w:r>
      <w:r w:rsidRPr="00F202A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Параметры обучения </w:t>
      </w:r>
      <w:r>
        <w:rPr>
          <w:lang w:val="en-US"/>
        </w:rPr>
        <w:t>GRU</w:t>
      </w:r>
      <w:r w:rsidRPr="00F202A3">
        <w:rPr>
          <w:rFonts w:cs="Times New Roman"/>
          <w:szCs w:val="28"/>
        </w:rPr>
        <w:t xml:space="preserve"> сеть</w:t>
      </w:r>
      <w:r>
        <w:rPr>
          <w:rFonts w:cs="Times New Roman"/>
          <w:szCs w:val="28"/>
        </w:rPr>
        <w:t xml:space="preserve"> </w:t>
      </w:r>
      <w:r>
        <w:t>Чесотка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080C12" w14:paraId="461134FB" w14:textId="77777777" w:rsidTr="005813E8">
        <w:tc>
          <w:tcPr>
            <w:tcW w:w="2477" w:type="dxa"/>
            <w:vAlign w:val="center"/>
          </w:tcPr>
          <w:p w14:paraId="38B6A4F8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№ п/п</w:t>
            </w:r>
          </w:p>
        </w:tc>
        <w:tc>
          <w:tcPr>
            <w:tcW w:w="2478" w:type="dxa"/>
            <w:vAlign w:val="center"/>
          </w:tcPr>
          <w:p w14:paraId="51E3959C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Количество эпох</w:t>
            </w:r>
          </w:p>
        </w:tc>
        <w:tc>
          <w:tcPr>
            <w:tcW w:w="2478" w:type="dxa"/>
            <w:vAlign w:val="center"/>
          </w:tcPr>
          <w:p w14:paraId="22EF6182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Размер бэтча</w:t>
            </w:r>
          </w:p>
        </w:tc>
        <w:tc>
          <w:tcPr>
            <w:tcW w:w="2478" w:type="dxa"/>
            <w:vAlign w:val="center"/>
          </w:tcPr>
          <w:p w14:paraId="547C77EA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Accuracy</w:t>
            </w:r>
          </w:p>
        </w:tc>
      </w:tr>
      <w:tr w:rsidR="00080C12" w14:paraId="463BE5BE" w14:textId="77777777" w:rsidTr="005813E8">
        <w:tc>
          <w:tcPr>
            <w:tcW w:w="2477" w:type="dxa"/>
            <w:vAlign w:val="center"/>
          </w:tcPr>
          <w:p w14:paraId="1D2A6D62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1</w:t>
            </w:r>
          </w:p>
        </w:tc>
        <w:tc>
          <w:tcPr>
            <w:tcW w:w="2478" w:type="dxa"/>
            <w:vAlign w:val="center"/>
          </w:tcPr>
          <w:p w14:paraId="7FB3072A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25</w:t>
            </w:r>
          </w:p>
        </w:tc>
        <w:tc>
          <w:tcPr>
            <w:tcW w:w="2478" w:type="dxa"/>
            <w:vAlign w:val="center"/>
          </w:tcPr>
          <w:p w14:paraId="1226C9CD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</w:tcPr>
          <w:p w14:paraId="7518748B" w14:textId="093EB460" w:rsidR="00080C12" w:rsidRPr="008E0167" w:rsidRDefault="008E0167" w:rsidP="008E0167">
            <w:pPr>
              <w:rPr>
                <w:rFonts w:cs="Times New Roman"/>
                <w:bCs/>
                <w:sz w:val="24"/>
              </w:rPr>
            </w:pPr>
            <w:r w:rsidRPr="008E0167">
              <w:rPr>
                <w:rStyle w:val="af9"/>
                <w:rFonts w:cs="Times New Roman"/>
                <w:b w:val="0"/>
                <w:sz w:val="24"/>
              </w:rPr>
              <w:t>0.329405</w:t>
            </w:r>
          </w:p>
        </w:tc>
      </w:tr>
      <w:tr w:rsidR="00080C12" w14:paraId="6DD2AE6C" w14:textId="77777777" w:rsidTr="005813E8">
        <w:tc>
          <w:tcPr>
            <w:tcW w:w="2477" w:type="dxa"/>
            <w:vAlign w:val="center"/>
          </w:tcPr>
          <w:p w14:paraId="02E97D93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2</w:t>
            </w:r>
          </w:p>
        </w:tc>
        <w:tc>
          <w:tcPr>
            <w:tcW w:w="2478" w:type="dxa"/>
            <w:vAlign w:val="center"/>
          </w:tcPr>
          <w:p w14:paraId="528311D2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25</w:t>
            </w:r>
          </w:p>
        </w:tc>
        <w:tc>
          <w:tcPr>
            <w:tcW w:w="2478" w:type="dxa"/>
            <w:vAlign w:val="center"/>
          </w:tcPr>
          <w:p w14:paraId="094F7F95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</w:tcPr>
          <w:p w14:paraId="49DE3CE3" w14:textId="4378B82F" w:rsidR="00080C12" w:rsidRPr="008E0167" w:rsidRDefault="008E0167" w:rsidP="005813E8">
            <w:pPr>
              <w:rPr>
                <w:rFonts w:cs="Times New Roman"/>
                <w:b/>
              </w:rPr>
            </w:pPr>
            <w:r w:rsidRPr="008E0167">
              <w:rPr>
                <w:rStyle w:val="af9"/>
                <w:rFonts w:cs="Times New Roman"/>
                <w:b w:val="0"/>
                <w:sz w:val="24"/>
              </w:rPr>
              <w:t>0.356332</w:t>
            </w:r>
          </w:p>
        </w:tc>
      </w:tr>
      <w:tr w:rsidR="00080C12" w14:paraId="5EBD9745" w14:textId="77777777" w:rsidTr="005813E8">
        <w:tc>
          <w:tcPr>
            <w:tcW w:w="2477" w:type="dxa"/>
            <w:vAlign w:val="center"/>
          </w:tcPr>
          <w:p w14:paraId="467A5CE5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3</w:t>
            </w:r>
          </w:p>
        </w:tc>
        <w:tc>
          <w:tcPr>
            <w:tcW w:w="2478" w:type="dxa"/>
            <w:vAlign w:val="center"/>
          </w:tcPr>
          <w:p w14:paraId="5F4A9A2D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50</w:t>
            </w:r>
          </w:p>
        </w:tc>
        <w:tc>
          <w:tcPr>
            <w:tcW w:w="2478" w:type="dxa"/>
            <w:vAlign w:val="center"/>
          </w:tcPr>
          <w:p w14:paraId="4C099A25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</w:tcPr>
          <w:p w14:paraId="276B6991" w14:textId="619874CF" w:rsidR="00080C12" w:rsidRPr="008E0167" w:rsidRDefault="008E0167" w:rsidP="008E0167">
            <w:pPr>
              <w:rPr>
                <w:rFonts w:cs="Times New Roman"/>
                <w:b/>
                <w:lang w:val="en-US"/>
              </w:rPr>
            </w:pPr>
            <w:r w:rsidRPr="008E0167">
              <w:rPr>
                <w:rStyle w:val="af9"/>
                <w:rFonts w:cs="Times New Roman"/>
                <w:b w:val="0"/>
                <w:sz w:val="24"/>
              </w:rPr>
              <w:t>0.4</w:t>
            </w:r>
            <w:r>
              <w:rPr>
                <w:rStyle w:val="af9"/>
                <w:rFonts w:cs="Times New Roman"/>
                <w:b w:val="0"/>
                <w:sz w:val="24"/>
                <w:lang w:val="en-US"/>
              </w:rPr>
              <w:t>6</w:t>
            </w:r>
            <w:r w:rsidRPr="008E0167">
              <w:rPr>
                <w:rStyle w:val="af9"/>
                <w:rFonts w:cs="Times New Roman"/>
                <w:b w:val="0"/>
                <w:sz w:val="24"/>
              </w:rPr>
              <w:t>6227</w:t>
            </w:r>
          </w:p>
        </w:tc>
      </w:tr>
      <w:tr w:rsidR="00080C12" w14:paraId="446B13D6" w14:textId="77777777" w:rsidTr="005813E8">
        <w:tc>
          <w:tcPr>
            <w:tcW w:w="2477" w:type="dxa"/>
            <w:vAlign w:val="center"/>
          </w:tcPr>
          <w:p w14:paraId="2A6129BB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4</w:t>
            </w:r>
          </w:p>
        </w:tc>
        <w:tc>
          <w:tcPr>
            <w:tcW w:w="2478" w:type="dxa"/>
            <w:vAlign w:val="center"/>
          </w:tcPr>
          <w:p w14:paraId="6C8AA17B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50</w:t>
            </w:r>
          </w:p>
        </w:tc>
        <w:tc>
          <w:tcPr>
            <w:tcW w:w="2478" w:type="dxa"/>
            <w:vAlign w:val="center"/>
          </w:tcPr>
          <w:p w14:paraId="1D61CE84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</w:tcPr>
          <w:p w14:paraId="4C3C67E8" w14:textId="6942616D" w:rsidR="00080C12" w:rsidRPr="008E0167" w:rsidRDefault="008E0167" w:rsidP="005813E8">
            <w:pPr>
              <w:rPr>
                <w:rFonts w:cs="Times New Roman"/>
                <w:b/>
              </w:rPr>
            </w:pPr>
            <w:r w:rsidRPr="008E0167">
              <w:rPr>
                <w:rStyle w:val="af9"/>
                <w:rFonts w:cs="Times New Roman"/>
                <w:b w:val="0"/>
                <w:sz w:val="24"/>
              </w:rPr>
              <w:t>0.517638</w:t>
            </w:r>
          </w:p>
        </w:tc>
      </w:tr>
    </w:tbl>
    <w:p w14:paraId="5AE4C970" w14:textId="77777777" w:rsidR="00080C12" w:rsidRDefault="00080C12" w:rsidP="00080C12">
      <w:pPr>
        <w:spacing w:after="120"/>
        <w:rPr>
          <w:rFonts w:cs="Times New Roman"/>
          <w:szCs w:val="28"/>
        </w:rPr>
      </w:pPr>
    </w:p>
    <w:p w14:paraId="1610BF95" w14:textId="60141146" w:rsidR="00080C12" w:rsidRPr="002A5ED3" w:rsidRDefault="007E041F" w:rsidP="005813E8">
      <w:r>
        <w:t>Предсказанная</w:t>
      </w:r>
      <w:r w:rsidR="00080C12">
        <w:t xml:space="preserve"> последовательность символов Чесотки </w:t>
      </w:r>
      <w:r w:rsidR="00080C12" w:rsidRPr="00824A3F">
        <w:rPr>
          <w:rStyle w:val="af2"/>
        </w:rPr>
        <w:t xml:space="preserve">– </w:t>
      </w:r>
      <w:r w:rsidR="00080C12">
        <w:t xml:space="preserve">200, исходная </w:t>
      </w:r>
      <w:r w:rsidR="00080C12" w:rsidRPr="00824A3F">
        <w:rPr>
          <w:rStyle w:val="af2"/>
        </w:rPr>
        <w:t>строка – «</w:t>
      </w:r>
      <w:r w:rsidR="002C41F0" w:rsidRPr="002C41F0">
        <w:rPr>
          <w:rStyle w:val="af2"/>
        </w:rPr>
        <w:t>Профилактика чесотки у человек</w:t>
      </w:r>
      <w:r w:rsidR="00080C12" w:rsidRPr="00824A3F">
        <w:rPr>
          <w:rStyle w:val="af2"/>
        </w:rPr>
        <w:t>»</w:t>
      </w:r>
      <w:r w:rsidR="00080C12">
        <w:rPr>
          <w:rStyle w:val="af2"/>
        </w:rPr>
        <w:t xml:space="preserve"> (30 символов),</w:t>
      </w:r>
      <w:r w:rsidR="00080C12" w:rsidRPr="00824A3F">
        <w:rPr>
          <w:rStyle w:val="af2"/>
        </w:rPr>
        <w:t xml:space="preserve"> результат</w:t>
      </w:r>
      <w:r w:rsidR="00080C12">
        <w:t xml:space="preserve"> работы наилучшей модели продемонстрирован на рисунке </w:t>
      </w:r>
      <w:r>
        <w:t>10</w:t>
      </w:r>
      <w:r w:rsidR="00080C12">
        <w:t>.</w:t>
      </w:r>
    </w:p>
    <w:p w14:paraId="1B926E34" w14:textId="39D34A4B" w:rsidR="00080C12" w:rsidRPr="00192F6C" w:rsidRDefault="00D109F4" w:rsidP="00080C12">
      <w:pPr>
        <w:pStyle w:val="af1"/>
        <w:ind w:firstLine="0"/>
        <w:jc w:val="center"/>
      </w:pPr>
      <w:r w:rsidRPr="00D109F4">
        <w:rPr>
          <w:noProof/>
          <w:lang w:eastAsia="ru-RU"/>
        </w:rPr>
        <w:drawing>
          <wp:inline distT="0" distB="0" distL="0" distR="0" wp14:anchorId="79D5F603" wp14:editId="78556B31">
            <wp:extent cx="6347561" cy="8445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9651"/>
                    <a:stretch/>
                  </pic:blipFill>
                  <pic:spPr bwMode="auto">
                    <a:xfrm>
                      <a:off x="0" y="0"/>
                      <a:ext cx="6593226" cy="877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80C12" w:rsidRPr="00192F6C">
        <w:rPr>
          <w:noProof/>
          <w:lang w:eastAsia="ru-RU"/>
        </w:rPr>
        <w:t xml:space="preserve">  </w:t>
      </w:r>
    </w:p>
    <w:p w14:paraId="5B9A87C5" w14:textId="65F91832" w:rsidR="00080C12" w:rsidRPr="00824A3F" w:rsidRDefault="00080C12" w:rsidP="007E041F">
      <w:pPr>
        <w:pStyle w:val="af1"/>
        <w:ind w:firstLine="0"/>
        <w:jc w:val="center"/>
      </w:pPr>
      <w:r>
        <w:t>Рисунок</w:t>
      </w:r>
      <w:r w:rsidRPr="00192F6C">
        <w:t xml:space="preserve"> </w:t>
      </w:r>
      <w:r>
        <w:t>10</w:t>
      </w:r>
      <w:r w:rsidRPr="00192F6C">
        <w:t xml:space="preserve"> – </w:t>
      </w:r>
      <w:r>
        <w:t>Результат наилучшей</w:t>
      </w:r>
      <w:r w:rsidRPr="00824A3F">
        <w:t xml:space="preserve"> </w:t>
      </w:r>
      <w:r>
        <w:rPr>
          <w:lang w:val="en-US"/>
        </w:rPr>
        <w:t>GRU</w:t>
      </w:r>
      <w:r>
        <w:t xml:space="preserve"> модели</w:t>
      </w:r>
    </w:p>
    <w:p w14:paraId="52578A53" w14:textId="01439450" w:rsidR="00080C12" w:rsidRDefault="00080C12" w:rsidP="00080C12">
      <w:pPr>
        <w:spacing w:after="0"/>
        <w:ind w:firstLine="0"/>
        <w:rPr>
          <w:rFonts w:cs="Times New Roman"/>
          <w:szCs w:val="28"/>
        </w:rPr>
      </w:pPr>
      <w:r w:rsidRPr="00F202A3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21</w:t>
      </w:r>
      <w:r w:rsidRPr="00F202A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Гиперпараметры </w:t>
      </w:r>
      <w:r w:rsidRPr="00F202A3">
        <w:rPr>
          <w:rFonts w:cs="Times New Roman"/>
          <w:szCs w:val="28"/>
        </w:rPr>
        <w:t>LSTM сеть</w:t>
      </w:r>
      <w:r>
        <w:rPr>
          <w:rFonts w:cs="Times New Roman"/>
          <w:szCs w:val="28"/>
        </w:rPr>
        <w:t xml:space="preserve"> </w:t>
      </w:r>
      <w:r>
        <w:t>Шизофрения</w:t>
      </w: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846"/>
        <w:gridCol w:w="1276"/>
        <w:gridCol w:w="2409"/>
        <w:gridCol w:w="2694"/>
        <w:gridCol w:w="2693"/>
      </w:tblGrid>
      <w:tr w:rsidR="00080C12" w14:paraId="11ED81FC" w14:textId="77777777" w:rsidTr="005813E8">
        <w:trPr>
          <w:trHeight w:val="1151"/>
        </w:trPr>
        <w:tc>
          <w:tcPr>
            <w:tcW w:w="846" w:type="dxa"/>
            <w:vAlign w:val="center"/>
          </w:tcPr>
          <w:p w14:paraId="0362725D" w14:textId="77777777" w:rsidR="00080C12" w:rsidRPr="00FB6EB3" w:rsidRDefault="00080C12" w:rsidP="005813E8">
            <w:pPr>
              <w:pStyle w:val="Default"/>
              <w:jc w:val="center"/>
              <w:rPr>
                <w:szCs w:val="28"/>
              </w:rPr>
            </w:pPr>
            <w:r w:rsidRPr="00FB6EB3">
              <w:rPr>
                <w:szCs w:val="28"/>
              </w:rPr>
              <w:t>№ п/п</w:t>
            </w:r>
          </w:p>
        </w:tc>
        <w:tc>
          <w:tcPr>
            <w:tcW w:w="1276" w:type="dxa"/>
            <w:vAlign w:val="center"/>
          </w:tcPr>
          <w:p w14:paraId="72CA15F3" w14:textId="77777777" w:rsidR="00080C12" w:rsidRPr="00FB6EB3" w:rsidRDefault="00080C12" w:rsidP="005813E8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LSTM слой</w:t>
            </w:r>
          </w:p>
        </w:tc>
        <w:tc>
          <w:tcPr>
            <w:tcW w:w="2409" w:type="dxa"/>
            <w:vAlign w:val="center"/>
          </w:tcPr>
          <w:p w14:paraId="4DB90602" w14:textId="77777777" w:rsidR="00080C12" w:rsidRPr="00FB6EB3" w:rsidRDefault="00080C12" w:rsidP="005813E8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Слой эмбендинга слов</w:t>
            </w:r>
          </w:p>
        </w:tc>
        <w:tc>
          <w:tcPr>
            <w:tcW w:w="2694" w:type="dxa"/>
            <w:vAlign w:val="center"/>
          </w:tcPr>
          <w:p w14:paraId="4E2868F2" w14:textId="77777777" w:rsidR="00080C12" w:rsidRPr="00F202A3" w:rsidRDefault="00080C12" w:rsidP="005813E8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Функция активации</w:t>
            </w:r>
            <w:r>
              <w:rPr>
                <w:rFonts w:cs="Times New Roman"/>
                <w:sz w:val="24"/>
                <w:szCs w:val="28"/>
              </w:rPr>
              <w:t xml:space="preserve"> </w:t>
            </w:r>
            <w:r>
              <w:rPr>
                <w:rFonts w:cs="Times New Roman"/>
                <w:sz w:val="24"/>
                <w:szCs w:val="28"/>
                <w:lang w:val="en-US"/>
              </w:rPr>
              <w:t>RNN</w:t>
            </w:r>
          </w:p>
        </w:tc>
        <w:tc>
          <w:tcPr>
            <w:tcW w:w="2693" w:type="dxa"/>
            <w:vAlign w:val="center"/>
          </w:tcPr>
          <w:p w14:paraId="7F4EED2B" w14:textId="77777777" w:rsidR="00080C12" w:rsidRPr="00F202A3" w:rsidRDefault="00080C12" w:rsidP="005813E8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Функция активации</w:t>
            </w:r>
            <w:r>
              <w:rPr>
                <w:rFonts w:cs="Times New Roman"/>
                <w:sz w:val="24"/>
                <w:szCs w:val="28"/>
              </w:rPr>
              <w:t xml:space="preserve"> </w:t>
            </w:r>
            <w:r>
              <w:rPr>
                <w:rFonts w:cs="Times New Roman"/>
                <w:sz w:val="24"/>
                <w:szCs w:val="28"/>
                <w:lang w:val="en-US"/>
              </w:rPr>
              <w:t>Output</w:t>
            </w:r>
          </w:p>
        </w:tc>
      </w:tr>
      <w:tr w:rsidR="00080C12" w14:paraId="3D4B7746" w14:textId="77777777" w:rsidTr="005813E8">
        <w:trPr>
          <w:trHeight w:val="390"/>
        </w:trPr>
        <w:tc>
          <w:tcPr>
            <w:tcW w:w="846" w:type="dxa"/>
            <w:vAlign w:val="center"/>
          </w:tcPr>
          <w:p w14:paraId="5FA061A8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14:paraId="26CF6451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409" w:type="dxa"/>
            <w:vAlign w:val="center"/>
          </w:tcPr>
          <w:p w14:paraId="7D483BAF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694" w:type="dxa"/>
            <w:vAlign w:val="center"/>
          </w:tcPr>
          <w:p w14:paraId="5726949F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tanh</w:t>
            </w:r>
          </w:p>
        </w:tc>
        <w:tc>
          <w:tcPr>
            <w:tcW w:w="2693" w:type="dxa"/>
            <w:vAlign w:val="center"/>
          </w:tcPr>
          <w:p w14:paraId="7E206EE6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B6EB3">
              <w:rPr>
                <w:rFonts w:cs="Times New Roman"/>
                <w:sz w:val="24"/>
                <w:szCs w:val="24"/>
              </w:rPr>
              <w:t>softmax</w:t>
            </w:r>
          </w:p>
        </w:tc>
      </w:tr>
      <w:tr w:rsidR="00080C12" w14:paraId="2F40399F" w14:textId="77777777" w:rsidTr="005813E8">
        <w:trPr>
          <w:trHeight w:val="380"/>
        </w:trPr>
        <w:tc>
          <w:tcPr>
            <w:tcW w:w="846" w:type="dxa"/>
            <w:vAlign w:val="center"/>
          </w:tcPr>
          <w:p w14:paraId="132B8CE0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2</w:t>
            </w:r>
          </w:p>
        </w:tc>
        <w:tc>
          <w:tcPr>
            <w:tcW w:w="1276" w:type="dxa"/>
            <w:vAlign w:val="center"/>
          </w:tcPr>
          <w:p w14:paraId="08C83C0E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409" w:type="dxa"/>
            <w:vAlign w:val="center"/>
          </w:tcPr>
          <w:p w14:paraId="04B48DED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694" w:type="dxa"/>
            <w:vAlign w:val="center"/>
          </w:tcPr>
          <w:p w14:paraId="1DB5705A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relu</w:t>
            </w:r>
          </w:p>
        </w:tc>
        <w:tc>
          <w:tcPr>
            <w:tcW w:w="2693" w:type="dxa"/>
            <w:vAlign w:val="center"/>
          </w:tcPr>
          <w:p w14:paraId="54A3E976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B6EB3">
              <w:rPr>
                <w:rFonts w:cs="Times New Roman"/>
                <w:sz w:val="24"/>
                <w:szCs w:val="24"/>
              </w:rPr>
              <w:t>softmax</w:t>
            </w:r>
          </w:p>
        </w:tc>
      </w:tr>
      <w:tr w:rsidR="00080C12" w14:paraId="496D515F" w14:textId="77777777" w:rsidTr="005813E8">
        <w:trPr>
          <w:trHeight w:val="380"/>
        </w:trPr>
        <w:tc>
          <w:tcPr>
            <w:tcW w:w="846" w:type="dxa"/>
            <w:vAlign w:val="center"/>
          </w:tcPr>
          <w:p w14:paraId="4DEF55DD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3</w:t>
            </w:r>
          </w:p>
        </w:tc>
        <w:tc>
          <w:tcPr>
            <w:tcW w:w="1276" w:type="dxa"/>
            <w:vAlign w:val="center"/>
          </w:tcPr>
          <w:p w14:paraId="71BDD59A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409" w:type="dxa"/>
            <w:vAlign w:val="center"/>
          </w:tcPr>
          <w:p w14:paraId="1AB85861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694" w:type="dxa"/>
            <w:vAlign w:val="center"/>
          </w:tcPr>
          <w:p w14:paraId="2D233637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tanh</w:t>
            </w:r>
          </w:p>
        </w:tc>
        <w:tc>
          <w:tcPr>
            <w:tcW w:w="2693" w:type="dxa"/>
            <w:vAlign w:val="center"/>
          </w:tcPr>
          <w:p w14:paraId="3AE39F91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B6EB3">
              <w:rPr>
                <w:rFonts w:cs="Times New Roman"/>
                <w:sz w:val="24"/>
                <w:szCs w:val="24"/>
              </w:rPr>
              <w:t>softmax</w:t>
            </w:r>
          </w:p>
        </w:tc>
      </w:tr>
      <w:tr w:rsidR="00080C12" w14:paraId="27FB43E8" w14:textId="77777777" w:rsidTr="005813E8">
        <w:trPr>
          <w:trHeight w:val="390"/>
        </w:trPr>
        <w:tc>
          <w:tcPr>
            <w:tcW w:w="846" w:type="dxa"/>
            <w:vAlign w:val="center"/>
          </w:tcPr>
          <w:p w14:paraId="01D77F3C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4</w:t>
            </w:r>
          </w:p>
        </w:tc>
        <w:tc>
          <w:tcPr>
            <w:tcW w:w="1276" w:type="dxa"/>
            <w:vAlign w:val="center"/>
          </w:tcPr>
          <w:p w14:paraId="4338CC7B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409" w:type="dxa"/>
            <w:vAlign w:val="center"/>
          </w:tcPr>
          <w:p w14:paraId="7509608D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694" w:type="dxa"/>
            <w:vAlign w:val="center"/>
          </w:tcPr>
          <w:p w14:paraId="03C9F836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relu</w:t>
            </w:r>
          </w:p>
        </w:tc>
        <w:tc>
          <w:tcPr>
            <w:tcW w:w="2693" w:type="dxa"/>
            <w:vAlign w:val="center"/>
          </w:tcPr>
          <w:p w14:paraId="7643F42C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softmax</w:t>
            </w:r>
          </w:p>
        </w:tc>
      </w:tr>
    </w:tbl>
    <w:p w14:paraId="6BB0990A" w14:textId="6B89C3EF" w:rsidR="00080C12" w:rsidRPr="002A5ED3" w:rsidRDefault="00080C12" w:rsidP="00080C12">
      <w:pPr>
        <w:spacing w:after="0"/>
        <w:ind w:firstLine="0"/>
        <w:rPr>
          <w:rFonts w:cs="Times New Roman"/>
          <w:szCs w:val="28"/>
        </w:rPr>
      </w:pPr>
      <w:r w:rsidRPr="00F202A3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szCs w:val="28"/>
        </w:rPr>
        <w:t>22</w:t>
      </w:r>
      <w:r w:rsidRPr="00F202A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Параметры обучения </w:t>
      </w:r>
      <w:r w:rsidRPr="00F202A3">
        <w:rPr>
          <w:rFonts w:cs="Times New Roman"/>
          <w:szCs w:val="28"/>
        </w:rPr>
        <w:t>LSTM сеть</w:t>
      </w:r>
      <w:r>
        <w:rPr>
          <w:rFonts w:cs="Times New Roman"/>
          <w:szCs w:val="28"/>
        </w:rPr>
        <w:t xml:space="preserve"> </w:t>
      </w:r>
      <w:r>
        <w:t>Шизофрения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080C12" w14:paraId="196B6991" w14:textId="77777777" w:rsidTr="005813E8">
        <w:tc>
          <w:tcPr>
            <w:tcW w:w="2477" w:type="dxa"/>
            <w:vAlign w:val="center"/>
          </w:tcPr>
          <w:p w14:paraId="70EC015A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№ п/п</w:t>
            </w:r>
          </w:p>
        </w:tc>
        <w:tc>
          <w:tcPr>
            <w:tcW w:w="2478" w:type="dxa"/>
            <w:vAlign w:val="center"/>
          </w:tcPr>
          <w:p w14:paraId="28FCC91E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Количество эпох</w:t>
            </w:r>
          </w:p>
        </w:tc>
        <w:tc>
          <w:tcPr>
            <w:tcW w:w="2478" w:type="dxa"/>
            <w:vAlign w:val="center"/>
          </w:tcPr>
          <w:p w14:paraId="04BC3B46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Размер бэтча</w:t>
            </w:r>
          </w:p>
        </w:tc>
        <w:tc>
          <w:tcPr>
            <w:tcW w:w="2478" w:type="dxa"/>
            <w:vAlign w:val="center"/>
          </w:tcPr>
          <w:p w14:paraId="443AA8D2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Accuracy</w:t>
            </w:r>
          </w:p>
        </w:tc>
      </w:tr>
      <w:tr w:rsidR="00080C12" w14:paraId="21A67849" w14:textId="77777777" w:rsidTr="005813E8">
        <w:tc>
          <w:tcPr>
            <w:tcW w:w="2477" w:type="dxa"/>
            <w:vAlign w:val="center"/>
          </w:tcPr>
          <w:p w14:paraId="48BD9B05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1</w:t>
            </w:r>
          </w:p>
        </w:tc>
        <w:tc>
          <w:tcPr>
            <w:tcW w:w="2478" w:type="dxa"/>
            <w:vAlign w:val="center"/>
          </w:tcPr>
          <w:p w14:paraId="2CF0E343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25</w:t>
            </w:r>
          </w:p>
        </w:tc>
        <w:tc>
          <w:tcPr>
            <w:tcW w:w="2478" w:type="dxa"/>
            <w:vAlign w:val="center"/>
          </w:tcPr>
          <w:p w14:paraId="304B5004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  <w:vAlign w:val="center"/>
          </w:tcPr>
          <w:p w14:paraId="544978A7" w14:textId="62B96DFF" w:rsidR="00080C12" w:rsidRPr="008E0167" w:rsidRDefault="008E0167" w:rsidP="008E0167">
            <w:pPr>
              <w:pStyle w:val="af1"/>
              <w:spacing w:after="0"/>
              <w:ind w:firstLine="0"/>
              <w:jc w:val="center"/>
              <w:rPr>
                <w:sz w:val="24"/>
              </w:rPr>
            </w:pPr>
            <w:r w:rsidRPr="008E0167">
              <w:rPr>
                <w:sz w:val="24"/>
              </w:rPr>
              <w:t>0.322817</w:t>
            </w:r>
          </w:p>
        </w:tc>
      </w:tr>
      <w:tr w:rsidR="00080C12" w14:paraId="562234A3" w14:textId="77777777" w:rsidTr="005813E8">
        <w:tc>
          <w:tcPr>
            <w:tcW w:w="2477" w:type="dxa"/>
            <w:vAlign w:val="center"/>
          </w:tcPr>
          <w:p w14:paraId="0A61454A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2</w:t>
            </w:r>
          </w:p>
        </w:tc>
        <w:tc>
          <w:tcPr>
            <w:tcW w:w="2478" w:type="dxa"/>
            <w:vAlign w:val="center"/>
          </w:tcPr>
          <w:p w14:paraId="50ABE745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25</w:t>
            </w:r>
          </w:p>
        </w:tc>
        <w:tc>
          <w:tcPr>
            <w:tcW w:w="2478" w:type="dxa"/>
            <w:vAlign w:val="center"/>
          </w:tcPr>
          <w:p w14:paraId="6DD43587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  <w:vAlign w:val="center"/>
          </w:tcPr>
          <w:p w14:paraId="011678BA" w14:textId="3ABFB4F9" w:rsidR="00080C12" w:rsidRPr="008E0167" w:rsidRDefault="008E0167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8E0167">
              <w:rPr>
                <w:sz w:val="24"/>
              </w:rPr>
              <w:t>0.338594</w:t>
            </w:r>
          </w:p>
        </w:tc>
      </w:tr>
      <w:tr w:rsidR="00080C12" w14:paraId="090CD5F2" w14:textId="77777777" w:rsidTr="005813E8">
        <w:tc>
          <w:tcPr>
            <w:tcW w:w="2477" w:type="dxa"/>
            <w:vAlign w:val="center"/>
          </w:tcPr>
          <w:p w14:paraId="794A2C7A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3</w:t>
            </w:r>
          </w:p>
        </w:tc>
        <w:tc>
          <w:tcPr>
            <w:tcW w:w="2478" w:type="dxa"/>
            <w:vAlign w:val="center"/>
          </w:tcPr>
          <w:p w14:paraId="2D9932C4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50</w:t>
            </w:r>
          </w:p>
        </w:tc>
        <w:tc>
          <w:tcPr>
            <w:tcW w:w="2478" w:type="dxa"/>
            <w:vAlign w:val="center"/>
          </w:tcPr>
          <w:p w14:paraId="693D5926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  <w:vAlign w:val="center"/>
          </w:tcPr>
          <w:p w14:paraId="7191FFBC" w14:textId="07273562" w:rsidR="00080C12" w:rsidRPr="008E0167" w:rsidRDefault="008E0167" w:rsidP="008E0167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8E0167">
              <w:rPr>
                <w:sz w:val="24"/>
              </w:rPr>
              <w:t>0.4</w:t>
            </w:r>
            <w:r>
              <w:rPr>
                <w:sz w:val="24"/>
                <w:lang w:val="en-US"/>
              </w:rPr>
              <w:t>9</w:t>
            </w:r>
            <w:r w:rsidRPr="008E0167">
              <w:rPr>
                <w:sz w:val="24"/>
              </w:rPr>
              <w:t>1205</w:t>
            </w:r>
          </w:p>
        </w:tc>
      </w:tr>
      <w:tr w:rsidR="00080C12" w14:paraId="08955FD5" w14:textId="77777777" w:rsidTr="005813E8">
        <w:tc>
          <w:tcPr>
            <w:tcW w:w="2477" w:type="dxa"/>
            <w:vAlign w:val="center"/>
          </w:tcPr>
          <w:p w14:paraId="4C786820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4</w:t>
            </w:r>
          </w:p>
        </w:tc>
        <w:tc>
          <w:tcPr>
            <w:tcW w:w="2478" w:type="dxa"/>
            <w:vAlign w:val="center"/>
          </w:tcPr>
          <w:p w14:paraId="423F6AD7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50</w:t>
            </w:r>
          </w:p>
        </w:tc>
        <w:tc>
          <w:tcPr>
            <w:tcW w:w="2478" w:type="dxa"/>
            <w:vAlign w:val="center"/>
          </w:tcPr>
          <w:p w14:paraId="15F2A46E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  <w:vAlign w:val="center"/>
          </w:tcPr>
          <w:p w14:paraId="189AE023" w14:textId="7312150A" w:rsidR="00080C12" w:rsidRPr="008E0167" w:rsidRDefault="008E0167" w:rsidP="008E0167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8E0167">
              <w:rPr>
                <w:sz w:val="24"/>
              </w:rPr>
              <w:t>0.5</w:t>
            </w:r>
            <w:r w:rsidRPr="008E0167">
              <w:rPr>
                <w:sz w:val="24"/>
                <w:lang w:val="en-US"/>
              </w:rPr>
              <w:t>3</w:t>
            </w:r>
            <w:r w:rsidRPr="008E0167">
              <w:rPr>
                <w:sz w:val="24"/>
              </w:rPr>
              <w:t>8376</w:t>
            </w:r>
          </w:p>
        </w:tc>
      </w:tr>
    </w:tbl>
    <w:p w14:paraId="658A1BEF" w14:textId="77777777" w:rsidR="00080C12" w:rsidRDefault="00080C12" w:rsidP="007E041F">
      <w:pPr>
        <w:spacing w:after="0"/>
        <w:rPr>
          <w:rFonts w:cs="Times New Roman"/>
          <w:szCs w:val="28"/>
        </w:rPr>
      </w:pPr>
    </w:p>
    <w:p w14:paraId="7E5E8A72" w14:textId="5E851F14" w:rsidR="00080C12" w:rsidRPr="002A5ED3" w:rsidRDefault="007E041F" w:rsidP="007E041F">
      <w:pPr>
        <w:spacing w:after="120"/>
      </w:pPr>
      <w:r>
        <w:t>Предсказанная</w:t>
      </w:r>
      <w:r w:rsidR="00080C12">
        <w:t xml:space="preserve"> последовательность символов</w:t>
      </w:r>
      <w:r w:rsidR="00080C12" w:rsidRPr="003D552B">
        <w:t xml:space="preserve"> </w:t>
      </w:r>
      <w:r w:rsidR="00080C12">
        <w:t xml:space="preserve">Шизофрении </w:t>
      </w:r>
      <w:r w:rsidR="00080C12" w:rsidRPr="00824A3F">
        <w:rPr>
          <w:rStyle w:val="af2"/>
        </w:rPr>
        <w:t xml:space="preserve">– </w:t>
      </w:r>
      <w:r w:rsidR="00080C12">
        <w:t xml:space="preserve">200, исходная </w:t>
      </w:r>
      <w:r w:rsidR="00080C12" w:rsidRPr="00824A3F">
        <w:rPr>
          <w:rStyle w:val="af2"/>
        </w:rPr>
        <w:t>строка – «</w:t>
      </w:r>
      <w:r w:rsidR="002C41F0" w:rsidRPr="002C41F0">
        <w:rPr>
          <w:rStyle w:val="af2"/>
        </w:rPr>
        <w:t xml:space="preserve">Шизофрения – одно из наиболее </w:t>
      </w:r>
      <w:r w:rsidR="00080C12" w:rsidRPr="00824A3F">
        <w:rPr>
          <w:rStyle w:val="af2"/>
        </w:rPr>
        <w:t>»</w:t>
      </w:r>
      <w:r w:rsidR="00080C12">
        <w:rPr>
          <w:rStyle w:val="af2"/>
        </w:rPr>
        <w:t xml:space="preserve"> (30 символов),</w:t>
      </w:r>
      <w:r w:rsidR="00080C12" w:rsidRPr="00824A3F">
        <w:rPr>
          <w:rStyle w:val="af2"/>
        </w:rPr>
        <w:t xml:space="preserve"> результат</w:t>
      </w:r>
      <w:r w:rsidR="00080C12">
        <w:t xml:space="preserve"> работы наилучшей модели продемонстрирован на рисунке </w:t>
      </w:r>
      <w:r>
        <w:t>11</w:t>
      </w:r>
      <w:r w:rsidR="00080C12">
        <w:t>.</w:t>
      </w:r>
    </w:p>
    <w:p w14:paraId="0BF22377" w14:textId="3FF24459" w:rsidR="00080C12" w:rsidRPr="00192F6C" w:rsidRDefault="00D109F4" w:rsidP="007E041F">
      <w:pPr>
        <w:pStyle w:val="af1"/>
        <w:spacing w:after="0"/>
        <w:ind w:firstLine="0"/>
        <w:jc w:val="center"/>
      </w:pPr>
      <w:r w:rsidRPr="00D109F4">
        <w:rPr>
          <w:noProof/>
          <w:lang w:eastAsia="ru-RU"/>
        </w:rPr>
        <w:drawing>
          <wp:inline distT="0" distB="0" distL="0" distR="0" wp14:anchorId="4C34DB67" wp14:editId="5DADEEFD">
            <wp:extent cx="6299844" cy="800100"/>
            <wp:effectExtent l="0" t="0" r="571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531" b="7486"/>
                    <a:stretch/>
                  </pic:blipFill>
                  <pic:spPr bwMode="auto">
                    <a:xfrm>
                      <a:off x="0" y="0"/>
                      <a:ext cx="6419891" cy="815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80C12" w:rsidRPr="00192F6C">
        <w:rPr>
          <w:noProof/>
          <w:lang w:eastAsia="ru-RU"/>
        </w:rPr>
        <w:t xml:space="preserve">  </w:t>
      </w:r>
    </w:p>
    <w:p w14:paraId="63473D02" w14:textId="46E270A9" w:rsidR="00080C12" w:rsidRPr="00824A3F" w:rsidRDefault="00080C12" w:rsidP="007E041F">
      <w:pPr>
        <w:pStyle w:val="af1"/>
        <w:spacing w:before="0" w:after="240"/>
        <w:ind w:firstLine="0"/>
        <w:jc w:val="center"/>
      </w:pPr>
      <w:r>
        <w:t>Рисунок</w:t>
      </w:r>
      <w:r w:rsidRPr="00192F6C">
        <w:t xml:space="preserve"> </w:t>
      </w:r>
      <w:r>
        <w:t>11</w:t>
      </w:r>
      <w:r w:rsidRPr="00192F6C">
        <w:t xml:space="preserve"> – </w:t>
      </w:r>
      <w:r>
        <w:t>Результат наилучшей</w:t>
      </w:r>
      <w:r w:rsidRPr="00824A3F">
        <w:t xml:space="preserve"> </w:t>
      </w:r>
      <w:r>
        <w:rPr>
          <w:lang w:val="en-US"/>
        </w:rPr>
        <w:t>LSTM</w:t>
      </w:r>
      <w:r w:rsidRPr="00824A3F">
        <w:t xml:space="preserve"> </w:t>
      </w:r>
      <w:r>
        <w:t>модели</w:t>
      </w:r>
    </w:p>
    <w:p w14:paraId="3EFC5915" w14:textId="76660F7E" w:rsidR="00080C12" w:rsidRDefault="00080C12" w:rsidP="00080C12">
      <w:pPr>
        <w:spacing w:after="0"/>
        <w:ind w:firstLine="0"/>
        <w:rPr>
          <w:rFonts w:cs="Times New Roman"/>
          <w:szCs w:val="28"/>
        </w:rPr>
      </w:pPr>
      <w:r w:rsidRPr="00F202A3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23</w:t>
      </w:r>
      <w:r w:rsidRPr="00F202A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Гиперпараметры </w:t>
      </w:r>
      <w:r>
        <w:rPr>
          <w:lang w:val="en-US"/>
        </w:rPr>
        <w:t>GRU</w:t>
      </w:r>
      <w:r w:rsidRPr="00F202A3">
        <w:rPr>
          <w:rFonts w:cs="Times New Roman"/>
          <w:szCs w:val="28"/>
        </w:rPr>
        <w:t xml:space="preserve"> сеть</w:t>
      </w:r>
      <w:r>
        <w:rPr>
          <w:rFonts w:cs="Times New Roman"/>
          <w:szCs w:val="28"/>
        </w:rPr>
        <w:t xml:space="preserve"> </w:t>
      </w:r>
      <w:r>
        <w:t>Шизофрения</w:t>
      </w: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846"/>
        <w:gridCol w:w="1276"/>
        <w:gridCol w:w="2409"/>
        <w:gridCol w:w="2694"/>
        <w:gridCol w:w="2693"/>
      </w:tblGrid>
      <w:tr w:rsidR="00080C12" w14:paraId="33035AEA" w14:textId="77777777" w:rsidTr="005813E8">
        <w:trPr>
          <w:trHeight w:val="1151"/>
        </w:trPr>
        <w:tc>
          <w:tcPr>
            <w:tcW w:w="846" w:type="dxa"/>
            <w:vAlign w:val="center"/>
          </w:tcPr>
          <w:p w14:paraId="71F24EEC" w14:textId="77777777" w:rsidR="00080C12" w:rsidRPr="00FB6EB3" w:rsidRDefault="00080C12" w:rsidP="005813E8">
            <w:pPr>
              <w:pStyle w:val="Default"/>
              <w:jc w:val="center"/>
              <w:rPr>
                <w:szCs w:val="28"/>
              </w:rPr>
            </w:pPr>
            <w:r w:rsidRPr="00FB6EB3">
              <w:rPr>
                <w:szCs w:val="28"/>
              </w:rPr>
              <w:t>№ п/п</w:t>
            </w:r>
          </w:p>
        </w:tc>
        <w:tc>
          <w:tcPr>
            <w:tcW w:w="1276" w:type="dxa"/>
            <w:vAlign w:val="center"/>
          </w:tcPr>
          <w:p w14:paraId="77CA9AD5" w14:textId="77777777" w:rsidR="00080C12" w:rsidRPr="00FB6EB3" w:rsidRDefault="00080C12" w:rsidP="005813E8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LSTM слой</w:t>
            </w:r>
          </w:p>
        </w:tc>
        <w:tc>
          <w:tcPr>
            <w:tcW w:w="2409" w:type="dxa"/>
            <w:vAlign w:val="center"/>
          </w:tcPr>
          <w:p w14:paraId="32A2DB2F" w14:textId="77777777" w:rsidR="00080C12" w:rsidRPr="00FB6EB3" w:rsidRDefault="00080C12" w:rsidP="005813E8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Слой эмбендинга слов</w:t>
            </w:r>
          </w:p>
        </w:tc>
        <w:tc>
          <w:tcPr>
            <w:tcW w:w="2694" w:type="dxa"/>
            <w:vAlign w:val="center"/>
          </w:tcPr>
          <w:p w14:paraId="2CBF7304" w14:textId="77777777" w:rsidR="00080C12" w:rsidRPr="00F202A3" w:rsidRDefault="00080C12" w:rsidP="005813E8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Функция активации</w:t>
            </w:r>
            <w:r>
              <w:rPr>
                <w:rFonts w:cs="Times New Roman"/>
                <w:sz w:val="24"/>
                <w:szCs w:val="28"/>
              </w:rPr>
              <w:t xml:space="preserve"> </w:t>
            </w:r>
            <w:r>
              <w:rPr>
                <w:rFonts w:cs="Times New Roman"/>
                <w:sz w:val="24"/>
                <w:szCs w:val="28"/>
                <w:lang w:val="en-US"/>
              </w:rPr>
              <w:t>RNN</w:t>
            </w:r>
          </w:p>
        </w:tc>
        <w:tc>
          <w:tcPr>
            <w:tcW w:w="2693" w:type="dxa"/>
            <w:vAlign w:val="center"/>
          </w:tcPr>
          <w:p w14:paraId="47AC2B3B" w14:textId="77777777" w:rsidR="00080C12" w:rsidRPr="00F202A3" w:rsidRDefault="00080C12" w:rsidP="005813E8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Функция активации</w:t>
            </w:r>
            <w:r>
              <w:rPr>
                <w:rFonts w:cs="Times New Roman"/>
                <w:sz w:val="24"/>
                <w:szCs w:val="28"/>
              </w:rPr>
              <w:t xml:space="preserve"> </w:t>
            </w:r>
            <w:r>
              <w:rPr>
                <w:rFonts w:cs="Times New Roman"/>
                <w:sz w:val="24"/>
                <w:szCs w:val="28"/>
                <w:lang w:val="en-US"/>
              </w:rPr>
              <w:t>Output</w:t>
            </w:r>
          </w:p>
        </w:tc>
      </w:tr>
      <w:tr w:rsidR="00080C12" w14:paraId="1A3F5504" w14:textId="77777777" w:rsidTr="005813E8">
        <w:trPr>
          <w:trHeight w:val="390"/>
        </w:trPr>
        <w:tc>
          <w:tcPr>
            <w:tcW w:w="846" w:type="dxa"/>
            <w:vAlign w:val="center"/>
          </w:tcPr>
          <w:p w14:paraId="22C38CBD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14:paraId="42FAFE4F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409" w:type="dxa"/>
            <w:vAlign w:val="center"/>
          </w:tcPr>
          <w:p w14:paraId="31FAF9C3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694" w:type="dxa"/>
            <w:vAlign w:val="center"/>
          </w:tcPr>
          <w:p w14:paraId="044C783F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tanh</w:t>
            </w:r>
          </w:p>
        </w:tc>
        <w:tc>
          <w:tcPr>
            <w:tcW w:w="2693" w:type="dxa"/>
            <w:vAlign w:val="center"/>
          </w:tcPr>
          <w:p w14:paraId="04ADCA87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B6EB3">
              <w:rPr>
                <w:rFonts w:cs="Times New Roman"/>
                <w:sz w:val="24"/>
                <w:szCs w:val="24"/>
              </w:rPr>
              <w:t>softmax</w:t>
            </w:r>
          </w:p>
        </w:tc>
      </w:tr>
      <w:tr w:rsidR="00080C12" w14:paraId="5763FE80" w14:textId="77777777" w:rsidTr="005813E8">
        <w:trPr>
          <w:trHeight w:val="380"/>
        </w:trPr>
        <w:tc>
          <w:tcPr>
            <w:tcW w:w="846" w:type="dxa"/>
            <w:vAlign w:val="center"/>
          </w:tcPr>
          <w:p w14:paraId="0AAD483B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2</w:t>
            </w:r>
          </w:p>
        </w:tc>
        <w:tc>
          <w:tcPr>
            <w:tcW w:w="1276" w:type="dxa"/>
            <w:vAlign w:val="center"/>
          </w:tcPr>
          <w:p w14:paraId="34B8C7BE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409" w:type="dxa"/>
            <w:vAlign w:val="center"/>
          </w:tcPr>
          <w:p w14:paraId="2FD3825D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2694" w:type="dxa"/>
            <w:vAlign w:val="center"/>
          </w:tcPr>
          <w:p w14:paraId="603D086B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relu</w:t>
            </w:r>
          </w:p>
        </w:tc>
        <w:tc>
          <w:tcPr>
            <w:tcW w:w="2693" w:type="dxa"/>
            <w:vAlign w:val="center"/>
          </w:tcPr>
          <w:p w14:paraId="2078DA86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B6EB3">
              <w:rPr>
                <w:rFonts w:cs="Times New Roman"/>
                <w:sz w:val="24"/>
                <w:szCs w:val="24"/>
              </w:rPr>
              <w:t>softmax</w:t>
            </w:r>
          </w:p>
        </w:tc>
      </w:tr>
      <w:tr w:rsidR="00080C12" w14:paraId="29555EFC" w14:textId="77777777" w:rsidTr="005813E8">
        <w:trPr>
          <w:trHeight w:val="380"/>
        </w:trPr>
        <w:tc>
          <w:tcPr>
            <w:tcW w:w="846" w:type="dxa"/>
            <w:vAlign w:val="center"/>
          </w:tcPr>
          <w:p w14:paraId="32275AB4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3</w:t>
            </w:r>
          </w:p>
        </w:tc>
        <w:tc>
          <w:tcPr>
            <w:tcW w:w="1276" w:type="dxa"/>
            <w:vAlign w:val="center"/>
          </w:tcPr>
          <w:p w14:paraId="2ACF7BF1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409" w:type="dxa"/>
            <w:vAlign w:val="center"/>
          </w:tcPr>
          <w:p w14:paraId="74D28A24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694" w:type="dxa"/>
            <w:vAlign w:val="center"/>
          </w:tcPr>
          <w:p w14:paraId="4C0A6CC1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tanh</w:t>
            </w:r>
          </w:p>
        </w:tc>
        <w:tc>
          <w:tcPr>
            <w:tcW w:w="2693" w:type="dxa"/>
            <w:vAlign w:val="center"/>
          </w:tcPr>
          <w:p w14:paraId="46FB14AF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B6EB3">
              <w:rPr>
                <w:rFonts w:cs="Times New Roman"/>
                <w:sz w:val="24"/>
                <w:szCs w:val="24"/>
              </w:rPr>
              <w:t>softmax</w:t>
            </w:r>
          </w:p>
        </w:tc>
      </w:tr>
      <w:tr w:rsidR="00080C12" w14:paraId="7D708132" w14:textId="77777777" w:rsidTr="005813E8">
        <w:trPr>
          <w:trHeight w:val="390"/>
        </w:trPr>
        <w:tc>
          <w:tcPr>
            <w:tcW w:w="846" w:type="dxa"/>
            <w:vAlign w:val="center"/>
          </w:tcPr>
          <w:p w14:paraId="4B29A21E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4</w:t>
            </w:r>
          </w:p>
        </w:tc>
        <w:tc>
          <w:tcPr>
            <w:tcW w:w="1276" w:type="dxa"/>
            <w:vAlign w:val="center"/>
          </w:tcPr>
          <w:p w14:paraId="173D380F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409" w:type="dxa"/>
            <w:vAlign w:val="center"/>
          </w:tcPr>
          <w:p w14:paraId="229C6527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</w:t>
            </w:r>
          </w:p>
        </w:tc>
        <w:tc>
          <w:tcPr>
            <w:tcW w:w="2694" w:type="dxa"/>
            <w:vAlign w:val="center"/>
          </w:tcPr>
          <w:p w14:paraId="64E14A81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relu</w:t>
            </w:r>
          </w:p>
        </w:tc>
        <w:tc>
          <w:tcPr>
            <w:tcW w:w="2693" w:type="dxa"/>
            <w:vAlign w:val="center"/>
          </w:tcPr>
          <w:p w14:paraId="31F41FB0" w14:textId="77777777" w:rsidR="00080C12" w:rsidRPr="00FB6EB3" w:rsidRDefault="00080C12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softmax</w:t>
            </w:r>
          </w:p>
        </w:tc>
      </w:tr>
    </w:tbl>
    <w:p w14:paraId="60194855" w14:textId="77777777" w:rsidR="00080C12" w:rsidRDefault="00080C12" w:rsidP="00080C12">
      <w:pPr>
        <w:spacing w:after="120"/>
        <w:rPr>
          <w:rFonts w:cs="Times New Roman"/>
          <w:szCs w:val="28"/>
        </w:rPr>
      </w:pPr>
    </w:p>
    <w:p w14:paraId="44F8D7BE" w14:textId="32813FA3" w:rsidR="00080C12" w:rsidRPr="002A5ED3" w:rsidRDefault="00080C12" w:rsidP="00080C12">
      <w:pPr>
        <w:spacing w:after="0"/>
        <w:ind w:firstLine="0"/>
        <w:rPr>
          <w:rFonts w:cs="Times New Roman"/>
          <w:szCs w:val="28"/>
        </w:rPr>
      </w:pPr>
      <w:r w:rsidRPr="00F202A3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24</w:t>
      </w:r>
      <w:r w:rsidRPr="00F202A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Параметры обучения </w:t>
      </w:r>
      <w:r>
        <w:rPr>
          <w:lang w:val="en-US"/>
        </w:rPr>
        <w:t>GRU</w:t>
      </w:r>
      <w:r w:rsidRPr="00F202A3">
        <w:rPr>
          <w:rFonts w:cs="Times New Roman"/>
          <w:szCs w:val="28"/>
        </w:rPr>
        <w:t xml:space="preserve"> сеть</w:t>
      </w:r>
      <w:r>
        <w:rPr>
          <w:rFonts w:cs="Times New Roman"/>
          <w:szCs w:val="28"/>
        </w:rPr>
        <w:t xml:space="preserve"> </w:t>
      </w:r>
      <w:r>
        <w:t>Шизофрения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080C12" w14:paraId="322EF01A" w14:textId="77777777" w:rsidTr="005813E8">
        <w:tc>
          <w:tcPr>
            <w:tcW w:w="2477" w:type="dxa"/>
            <w:vAlign w:val="center"/>
          </w:tcPr>
          <w:p w14:paraId="19797F53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№ п/п</w:t>
            </w:r>
          </w:p>
        </w:tc>
        <w:tc>
          <w:tcPr>
            <w:tcW w:w="2478" w:type="dxa"/>
            <w:vAlign w:val="center"/>
          </w:tcPr>
          <w:p w14:paraId="65164AD2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Количество эпох</w:t>
            </w:r>
          </w:p>
        </w:tc>
        <w:tc>
          <w:tcPr>
            <w:tcW w:w="2478" w:type="dxa"/>
            <w:vAlign w:val="center"/>
          </w:tcPr>
          <w:p w14:paraId="234158EC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Размер бэтча</w:t>
            </w:r>
          </w:p>
        </w:tc>
        <w:tc>
          <w:tcPr>
            <w:tcW w:w="2478" w:type="dxa"/>
            <w:vAlign w:val="center"/>
          </w:tcPr>
          <w:p w14:paraId="1CFD082A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Accuracy</w:t>
            </w:r>
          </w:p>
        </w:tc>
      </w:tr>
      <w:tr w:rsidR="00080C12" w14:paraId="2DF04C5C" w14:textId="77777777" w:rsidTr="005813E8">
        <w:tc>
          <w:tcPr>
            <w:tcW w:w="2477" w:type="dxa"/>
            <w:vAlign w:val="center"/>
          </w:tcPr>
          <w:p w14:paraId="4DBDDBCD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1</w:t>
            </w:r>
          </w:p>
        </w:tc>
        <w:tc>
          <w:tcPr>
            <w:tcW w:w="2478" w:type="dxa"/>
            <w:vAlign w:val="center"/>
          </w:tcPr>
          <w:p w14:paraId="07A636D2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25</w:t>
            </w:r>
          </w:p>
        </w:tc>
        <w:tc>
          <w:tcPr>
            <w:tcW w:w="2478" w:type="dxa"/>
            <w:vAlign w:val="center"/>
          </w:tcPr>
          <w:p w14:paraId="0E91C69F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  <w:vAlign w:val="center"/>
          </w:tcPr>
          <w:p w14:paraId="097D7B4F" w14:textId="79AB722D" w:rsidR="00080C12" w:rsidRPr="008E0167" w:rsidRDefault="008E0167" w:rsidP="008E0167">
            <w:pPr>
              <w:pStyle w:val="af1"/>
              <w:spacing w:after="0"/>
              <w:ind w:firstLine="0"/>
              <w:jc w:val="center"/>
              <w:rPr>
                <w:sz w:val="24"/>
              </w:rPr>
            </w:pPr>
            <w:r w:rsidRPr="008E0167">
              <w:rPr>
                <w:sz w:val="24"/>
              </w:rPr>
              <w:t>0.335672</w:t>
            </w:r>
          </w:p>
        </w:tc>
      </w:tr>
      <w:tr w:rsidR="00080C12" w14:paraId="6CDD419A" w14:textId="77777777" w:rsidTr="005813E8">
        <w:tc>
          <w:tcPr>
            <w:tcW w:w="2477" w:type="dxa"/>
            <w:vAlign w:val="center"/>
          </w:tcPr>
          <w:p w14:paraId="76AE23E9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2</w:t>
            </w:r>
          </w:p>
        </w:tc>
        <w:tc>
          <w:tcPr>
            <w:tcW w:w="2478" w:type="dxa"/>
            <w:vAlign w:val="center"/>
          </w:tcPr>
          <w:p w14:paraId="11A48E38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25</w:t>
            </w:r>
          </w:p>
        </w:tc>
        <w:tc>
          <w:tcPr>
            <w:tcW w:w="2478" w:type="dxa"/>
            <w:vAlign w:val="center"/>
          </w:tcPr>
          <w:p w14:paraId="70F0B576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  <w:vAlign w:val="center"/>
          </w:tcPr>
          <w:p w14:paraId="5D6E55C5" w14:textId="60F490C3" w:rsidR="00080C12" w:rsidRPr="008E0167" w:rsidRDefault="008E0167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8E0167">
              <w:rPr>
                <w:sz w:val="24"/>
              </w:rPr>
              <w:t>0.363451</w:t>
            </w:r>
          </w:p>
        </w:tc>
      </w:tr>
      <w:tr w:rsidR="00080C12" w14:paraId="4B702E3C" w14:textId="77777777" w:rsidTr="005813E8">
        <w:tc>
          <w:tcPr>
            <w:tcW w:w="2477" w:type="dxa"/>
            <w:vAlign w:val="center"/>
          </w:tcPr>
          <w:p w14:paraId="7F2AA561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3</w:t>
            </w:r>
          </w:p>
        </w:tc>
        <w:tc>
          <w:tcPr>
            <w:tcW w:w="2478" w:type="dxa"/>
            <w:vAlign w:val="center"/>
          </w:tcPr>
          <w:p w14:paraId="221784EF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50</w:t>
            </w:r>
          </w:p>
        </w:tc>
        <w:tc>
          <w:tcPr>
            <w:tcW w:w="2478" w:type="dxa"/>
            <w:vAlign w:val="center"/>
          </w:tcPr>
          <w:p w14:paraId="7B5380B0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  <w:vAlign w:val="center"/>
          </w:tcPr>
          <w:p w14:paraId="4D7CE529" w14:textId="599B1A69" w:rsidR="00080C12" w:rsidRPr="008E0167" w:rsidRDefault="008E0167" w:rsidP="008E0167">
            <w:pPr>
              <w:pStyle w:val="af1"/>
              <w:spacing w:before="0" w:after="0"/>
              <w:ind w:firstLine="0"/>
              <w:jc w:val="center"/>
              <w:rPr>
                <w:sz w:val="24"/>
                <w:lang w:val="en-US"/>
              </w:rPr>
            </w:pPr>
            <w:r w:rsidRPr="008E0167">
              <w:rPr>
                <w:sz w:val="24"/>
              </w:rPr>
              <w:t>0.4</w:t>
            </w:r>
            <w:r w:rsidRPr="008E0167">
              <w:rPr>
                <w:sz w:val="24"/>
                <w:lang w:val="en-US"/>
              </w:rPr>
              <w:t>8</w:t>
            </w:r>
            <w:r w:rsidRPr="008E0167">
              <w:rPr>
                <w:sz w:val="24"/>
              </w:rPr>
              <w:t>5893</w:t>
            </w:r>
          </w:p>
        </w:tc>
      </w:tr>
      <w:tr w:rsidR="00080C12" w14:paraId="1D10FBED" w14:textId="77777777" w:rsidTr="005813E8">
        <w:tc>
          <w:tcPr>
            <w:tcW w:w="2477" w:type="dxa"/>
            <w:vAlign w:val="center"/>
          </w:tcPr>
          <w:p w14:paraId="29AA938F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4</w:t>
            </w:r>
          </w:p>
        </w:tc>
        <w:tc>
          <w:tcPr>
            <w:tcW w:w="2478" w:type="dxa"/>
            <w:vAlign w:val="center"/>
          </w:tcPr>
          <w:p w14:paraId="0FEB8DAC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50</w:t>
            </w:r>
          </w:p>
        </w:tc>
        <w:tc>
          <w:tcPr>
            <w:tcW w:w="2478" w:type="dxa"/>
            <w:vAlign w:val="center"/>
          </w:tcPr>
          <w:p w14:paraId="5AA6C637" w14:textId="77777777" w:rsidR="00080C12" w:rsidRPr="00F202A3" w:rsidRDefault="00080C12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64</w:t>
            </w:r>
          </w:p>
        </w:tc>
        <w:tc>
          <w:tcPr>
            <w:tcW w:w="2478" w:type="dxa"/>
            <w:vAlign w:val="center"/>
          </w:tcPr>
          <w:p w14:paraId="4B0F17CD" w14:textId="28A0438A" w:rsidR="00080C12" w:rsidRPr="008E0167" w:rsidRDefault="008E0167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8E0167">
              <w:rPr>
                <w:sz w:val="24"/>
              </w:rPr>
              <w:t>0.519024</w:t>
            </w:r>
          </w:p>
        </w:tc>
      </w:tr>
    </w:tbl>
    <w:p w14:paraId="2F9D6E84" w14:textId="77777777" w:rsidR="00080C12" w:rsidRDefault="00080C12" w:rsidP="00080C12">
      <w:pPr>
        <w:spacing w:after="120"/>
        <w:rPr>
          <w:rFonts w:cs="Times New Roman"/>
          <w:szCs w:val="28"/>
        </w:rPr>
      </w:pPr>
    </w:p>
    <w:p w14:paraId="45A5995E" w14:textId="045ECAA4" w:rsidR="00080C12" w:rsidRPr="002A5ED3" w:rsidRDefault="007E041F" w:rsidP="00080C12">
      <w:r>
        <w:lastRenderedPageBreak/>
        <w:t>Предсказанная</w:t>
      </w:r>
      <w:r w:rsidR="00080C12">
        <w:t xml:space="preserve"> последовательность символов Шизофрении </w:t>
      </w:r>
      <w:r w:rsidR="00080C12" w:rsidRPr="00824A3F">
        <w:rPr>
          <w:rStyle w:val="af2"/>
        </w:rPr>
        <w:t xml:space="preserve">– </w:t>
      </w:r>
      <w:r w:rsidR="00080C12">
        <w:t xml:space="preserve">200, исходная </w:t>
      </w:r>
      <w:r w:rsidR="00080C12" w:rsidRPr="00824A3F">
        <w:rPr>
          <w:rStyle w:val="af2"/>
        </w:rPr>
        <w:t>строка – «</w:t>
      </w:r>
      <w:r w:rsidR="002C41F0" w:rsidRPr="002C41F0">
        <w:rPr>
          <w:rStyle w:val="af2"/>
        </w:rPr>
        <w:t xml:space="preserve">Шизофрения – одно из наиболее </w:t>
      </w:r>
      <w:r w:rsidR="00080C12" w:rsidRPr="00824A3F">
        <w:rPr>
          <w:rStyle w:val="af2"/>
        </w:rPr>
        <w:t>»</w:t>
      </w:r>
      <w:r w:rsidR="00080C12">
        <w:rPr>
          <w:rStyle w:val="af2"/>
        </w:rPr>
        <w:t xml:space="preserve"> (30 символов),</w:t>
      </w:r>
      <w:r w:rsidR="00080C12" w:rsidRPr="00824A3F">
        <w:rPr>
          <w:rStyle w:val="af2"/>
        </w:rPr>
        <w:t xml:space="preserve"> результат</w:t>
      </w:r>
      <w:r w:rsidR="00080C12">
        <w:t xml:space="preserve"> работы наилучшей модели продемонстрирован на рисунке </w:t>
      </w:r>
      <w:r>
        <w:t>12</w:t>
      </w:r>
      <w:r w:rsidR="00080C12">
        <w:t>.</w:t>
      </w:r>
    </w:p>
    <w:p w14:paraId="7CF975B3" w14:textId="09831AB4" w:rsidR="00080C12" w:rsidRPr="00192F6C" w:rsidRDefault="00D109F4" w:rsidP="00080C12">
      <w:pPr>
        <w:pStyle w:val="af1"/>
        <w:ind w:firstLine="0"/>
        <w:jc w:val="center"/>
      </w:pPr>
      <w:r w:rsidRPr="00D109F4">
        <w:rPr>
          <w:noProof/>
          <w:lang w:eastAsia="ru-RU"/>
        </w:rPr>
        <w:drawing>
          <wp:inline distT="0" distB="0" distL="0" distR="0" wp14:anchorId="05A41AF9" wp14:editId="05D114C2">
            <wp:extent cx="6299835" cy="829945"/>
            <wp:effectExtent l="0" t="0" r="571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C12" w:rsidRPr="00192F6C">
        <w:rPr>
          <w:noProof/>
          <w:lang w:eastAsia="ru-RU"/>
        </w:rPr>
        <w:t xml:space="preserve">  </w:t>
      </w:r>
    </w:p>
    <w:p w14:paraId="092549F8" w14:textId="69B03E01" w:rsidR="00080C12" w:rsidRPr="00824A3F" w:rsidRDefault="00080C12" w:rsidP="00080C12">
      <w:pPr>
        <w:pStyle w:val="af1"/>
        <w:spacing w:after="240"/>
        <w:ind w:firstLine="0"/>
        <w:jc w:val="center"/>
      </w:pPr>
      <w:r>
        <w:t>Рисунок</w:t>
      </w:r>
      <w:r w:rsidRPr="00192F6C">
        <w:t xml:space="preserve"> </w:t>
      </w:r>
      <w:r>
        <w:t>12</w:t>
      </w:r>
      <w:r w:rsidRPr="00192F6C">
        <w:t xml:space="preserve"> – </w:t>
      </w:r>
      <w:r>
        <w:t>Результат наилучшей</w:t>
      </w:r>
      <w:r w:rsidRPr="00824A3F">
        <w:t xml:space="preserve"> </w:t>
      </w:r>
      <w:r>
        <w:rPr>
          <w:lang w:val="en-US"/>
        </w:rPr>
        <w:t>GRU</w:t>
      </w:r>
      <w:r>
        <w:t xml:space="preserve"> модели</w:t>
      </w:r>
    </w:p>
    <w:p w14:paraId="655DB09B" w14:textId="09685326" w:rsidR="003C0F74" w:rsidRPr="007E041F" w:rsidRDefault="007E041F" w:rsidP="008D20C5">
      <w:r>
        <w:t xml:space="preserve">Промежуточный вывод: В процессе обучения </w:t>
      </w:r>
      <w:r>
        <w:rPr>
          <w:lang w:val="en-US"/>
        </w:rPr>
        <w:t>LSTM</w:t>
      </w:r>
      <w:r w:rsidRPr="007E041F">
        <w:t xml:space="preserve"> </w:t>
      </w:r>
      <w:r>
        <w:t>модель достигает в среднем лучших показателей метрики точности че</w:t>
      </w:r>
      <w:r w:rsidR="008D20C5">
        <w:t>м</w:t>
      </w:r>
      <w:r>
        <w:t xml:space="preserve"> </w:t>
      </w:r>
      <w:r>
        <w:rPr>
          <w:lang w:val="en-US"/>
        </w:rPr>
        <w:t>GRU</w:t>
      </w:r>
      <w:r w:rsidRPr="007E041F">
        <w:t xml:space="preserve"> </w:t>
      </w:r>
      <w:r>
        <w:t xml:space="preserve">модель. Показатель точности </w:t>
      </w:r>
      <w:r w:rsidRPr="007E041F">
        <w:t>&gt;</w:t>
      </w:r>
      <w:r>
        <w:t xml:space="preserve"> 0.49 для большинства </w:t>
      </w:r>
      <w:r w:rsidR="0053557E">
        <w:t>экспериментов</w:t>
      </w:r>
      <w:r w:rsidRPr="007E041F">
        <w:t xml:space="preserve"> </w:t>
      </w:r>
      <w:r>
        <w:t>является пограничным значением</w:t>
      </w:r>
      <w:r w:rsidR="008D20C5">
        <w:t>,</w:t>
      </w:r>
      <w:r>
        <w:t xml:space="preserve"> когда модель становится способной к генерации </w:t>
      </w:r>
      <w:r w:rsidR="008D20C5">
        <w:t>текста, при меньших значениях данного показателя, в генерации текста наблюдалась зацикленность (Рисунок 13).      Для генерации более осмысленного текста модели следует обучать больше.</w:t>
      </w:r>
    </w:p>
    <w:p w14:paraId="564D0AF7" w14:textId="53D9DD66" w:rsidR="003C0F74" w:rsidRDefault="003C0F74" w:rsidP="007E041F">
      <w:pPr>
        <w:pStyle w:val="af1"/>
        <w:ind w:firstLine="0"/>
        <w:jc w:val="center"/>
      </w:pPr>
      <w:r w:rsidRPr="003C0F74">
        <w:rPr>
          <w:noProof/>
          <w:lang w:eastAsia="ru-RU"/>
        </w:rPr>
        <w:drawing>
          <wp:inline distT="0" distB="0" distL="0" distR="0" wp14:anchorId="680F7449" wp14:editId="16D2C0FC">
            <wp:extent cx="6299835" cy="93853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2611" w14:textId="2681F322" w:rsidR="008D20C5" w:rsidRDefault="008D20C5" w:rsidP="007E041F">
      <w:pPr>
        <w:pStyle w:val="af1"/>
        <w:ind w:firstLine="0"/>
        <w:jc w:val="center"/>
      </w:pPr>
      <w:r w:rsidRPr="008D20C5">
        <w:t>Рисунок 1</w:t>
      </w:r>
      <w:r>
        <w:t>3</w:t>
      </w:r>
      <w:r w:rsidRPr="008D20C5">
        <w:t xml:space="preserve"> – </w:t>
      </w:r>
      <w:r>
        <w:t>Пример зацикленности при генерации текста</w:t>
      </w:r>
    </w:p>
    <w:p w14:paraId="103C6948" w14:textId="3E65A0C8" w:rsidR="008D20C5" w:rsidRDefault="008D20C5" w:rsidP="008D20C5">
      <w:r>
        <w:t>Задача 2: П</w:t>
      </w:r>
      <w:r w:rsidRPr="008D20C5">
        <w:t>рогноз</w:t>
      </w:r>
      <w:r>
        <w:t>ирование</w:t>
      </w:r>
      <w:r w:rsidRPr="008D20C5">
        <w:t xml:space="preserve"> наличи</w:t>
      </w:r>
      <w:r>
        <w:t>я</w:t>
      </w:r>
      <w:r w:rsidRPr="008D20C5">
        <w:t xml:space="preserve"> у пациента сахарного диабета</w:t>
      </w:r>
      <w:r>
        <w:t xml:space="preserve"> с </w:t>
      </w:r>
      <w:r w:rsidRPr="008D20C5">
        <w:t>использованием LSTM и GRU моделей.</w:t>
      </w:r>
    </w:p>
    <w:p w14:paraId="263F921A" w14:textId="149C5A47" w:rsidR="001C7833" w:rsidRDefault="001C7833" w:rsidP="001C7833">
      <w:pPr>
        <w:spacing w:after="0"/>
        <w:ind w:firstLine="0"/>
        <w:rPr>
          <w:rFonts w:cs="Times New Roman"/>
          <w:szCs w:val="28"/>
        </w:rPr>
      </w:pPr>
      <w:r w:rsidRPr="00F202A3">
        <w:rPr>
          <w:rFonts w:cs="Times New Roman"/>
          <w:szCs w:val="28"/>
        </w:rPr>
        <w:t xml:space="preserve">Таблица </w:t>
      </w:r>
      <w:r w:rsidR="00901EEC" w:rsidRPr="00901EEC">
        <w:rPr>
          <w:rFonts w:cs="Times New Roman"/>
          <w:szCs w:val="28"/>
        </w:rPr>
        <w:t>25</w:t>
      </w:r>
      <w:r w:rsidRPr="00F202A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Разметка данных исходного датасета</w:t>
      </w: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3256"/>
        <w:gridCol w:w="6662"/>
      </w:tblGrid>
      <w:tr w:rsidR="001C7833" w14:paraId="60DAFD55" w14:textId="77777777" w:rsidTr="00E02AD8">
        <w:tc>
          <w:tcPr>
            <w:tcW w:w="3256" w:type="dxa"/>
            <w:vAlign w:val="center"/>
          </w:tcPr>
          <w:p w14:paraId="79EDFF51" w14:textId="45885819" w:rsidR="001C7833" w:rsidRPr="001C7833" w:rsidRDefault="001C7833" w:rsidP="001C7833">
            <w:pPr>
              <w:ind w:firstLine="0"/>
              <w:jc w:val="center"/>
              <w:rPr>
                <w:sz w:val="24"/>
              </w:rPr>
            </w:pPr>
            <w:r w:rsidRPr="001C7833">
              <w:rPr>
                <w:sz w:val="24"/>
              </w:rPr>
              <w:t>Параметр</w:t>
            </w:r>
          </w:p>
        </w:tc>
        <w:tc>
          <w:tcPr>
            <w:tcW w:w="6662" w:type="dxa"/>
            <w:vAlign w:val="center"/>
          </w:tcPr>
          <w:p w14:paraId="3A68C85A" w14:textId="6941A96C" w:rsidR="001C7833" w:rsidRPr="001C7833" w:rsidRDefault="001C7833" w:rsidP="001C7833">
            <w:pPr>
              <w:ind w:firstLine="0"/>
              <w:jc w:val="center"/>
              <w:rPr>
                <w:sz w:val="24"/>
              </w:rPr>
            </w:pPr>
            <w:r w:rsidRPr="001C7833">
              <w:rPr>
                <w:sz w:val="24"/>
              </w:rPr>
              <w:t>Описание</w:t>
            </w:r>
          </w:p>
        </w:tc>
      </w:tr>
      <w:tr w:rsidR="001C7833" w14:paraId="53753908" w14:textId="77777777" w:rsidTr="00E02AD8">
        <w:tc>
          <w:tcPr>
            <w:tcW w:w="3256" w:type="dxa"/>
            <w:vAlign w:val="center"/>
          </w:tcPr>
          <w:p w14:paraId="4C35A183" w14:textId="58AA5D85" w:rsidR="001C7833" w:rsidRPr="001C7833" w:rsidRDefault="001C7833" w:rsidP="001C7833">
            <w:pPr>
              <w:ind w:firstLine="0"/>
              <w:jc w:val="left"/>
              <w:rPr>
                <w:sz w:val="24"/>
              </w:rPr>
            </w:pPr>
            <w:r w:rsidRPr="001C7833">
              <w:rPr>
                <w:sz w:val="24"/>
              </w:rPr>
              <w:t>Диабет_012</w:t>
            </w:r>
          </w:p>
        </w:tc>
        <w:tc>
          <w:tcPr>
            <w:tcW w:w="6662" w:type="dxa"/>
            <w:vAlign w:val="center"/>
          </w:tcPr>
          <w:p w14:paraId="4081ED31" w14:textId="0F306669" w:rsidR="001C7833" w:rsidRPr="001C7833" w:rsidRDefault="001C7833" w:rsidP="001C7833">
            <w:pPr>
              <w:ind w:firstLine="0"/>
              <w:jc w:val="left"/>
              <w:rPr>
                <w:sz w:val="24"/>
              </w:rPr>
            </w:pPr>
            <w:r w:rsidRPr="001C7833">
              <w:rPr>
                <w:sz w:val="24"/>
              </w:rPr>
              <w:t>0 = отсутствие диабета 1 = преддиабет 2 = сахарный диабет,</w:t>
            </w:r>
          </w:p>
        </w:tc>
      </w:tr>
      <w:tr w:rsidR="001C7833" w14:paraId="47E63127" w14:textId="77777777" w:rsidTr="00E02AD8">
        <w:tc>
          <w:tcPr>
            <w:tcW w:w="3256" w:type="dxa"/>
            <w:vAlign w:val="center"/>
          </w:tcPr>
          <w:p w14:paraId="5319C5A4" w14:textId="1CCB7A4D" w:rsidR="001C7833" w:rsidRPr="001C7833" w:rsidRDefault="001C7833" w:rsidP="001C7833">
            <w:pPr>
              <w:ind w:firstLine="0"/>
              <w:jc w:val="left"/>
              <w:rPr>
                <w:sz w:val="24"/>
              </w:rPr>
            </w:pPr>
            <w:r w:rsidRPr="001C7833">
              <w:rPr>
                <w:sz w:val="24"/>
              </w:rPr>
              <w:t>Высокий уровень (давление)</w:t>
            </w:r>
          </w:p>
        </w:tc>
        <w:tc>
          <w:tcPr>
            <w:tcW w:w="6662" w:type="dxa"/>
            <w:vAlign w:val="center"/>
          </w:tcPr>
          <w:p w14:paraId="1EC00756" w14:textId="3A4BA3C1" w:rsidR="001C7833" w:rsidRPr="001C7833" w:rsidRDefault="001C7833" w:rsidP="001C7833">
            <w:pPr>
              <w:ind w:firstLine="0"/>
              <w:jc w:val="left"/>
              <w:rPr>
                <w:sz w:val="24"/>
              </w:rPr>
            </w:pPr>
            <w:r w:rsidRPr="001C7833">
              <w:rPr>
                <w:sz w:val="24"/>
              </w:rPr>
              <w:t>0 = нет 1 = да</w:t>
            </w:r>
          </w:p>
        </w:tc>
      </w:tr>
      <w:tr w:rsidR="001C7833" w14:paraId="1A142DF7" w14:textId="77777777" w:rsidTr="00E02AD8">
        <w:tc>
          <w:tcPr>
            <w:tcW w:w="3256" w:type="dxa"/>
            <w:vAlign w:val="center"/>
          </w:tcPr>
          <w:p w14:paraId="64F886DF" w14:textId="75DC5900" w:rsidR="001C7833" w:rsidRPr="001C7833" w:rsidRDefault="001C7833" w:rsidP="001C7833">
            <w:pPr>
              <w:ind w:firstLine="0"/>
              <w:jc w:val="left"/>
              <w:rPr>
                <w:sz w:val="24"/>
              </w:rPr>
            </w:pPr>
            <w:r w:rsidRPr="001C7833">
              <w:rPr>
                <w:sz w:val="24"/>
              </w:rPr>
              <w:t>Высокий холестерин</w:t>
            </w:r>
          </w:p>
        </w:tc>
        <w:tc>
          <w:tcPr>
            <w:tcW w:w="6662" w:type="dxa"/>
            <w:vAlign w:val="center"/>
          </w:tcPr>
          <w:p w14:paraId="2D5B13D2" w14:textId="0091AAEB" w:rsidR="001C7833" w:rsidRPr="001C7833" w:rsidRDefault="001C7833" w:rsidP="001C7833">
            <w:pPr>
              <w:ind w:firstLine="0"/>
              <w:jc w:val="left"/>
              <w:rPr>
                <w:sz w:val="24"/>
              </w:rPr>
            </w:pPr>
            <w:r w:rsidRPr="001C7833">
              <w:rPr>
                <w:sz w:val="24"/>
              </w:rPr>
              <w:t>0 = нет 1 = да</w:t>
            </w:r>
          </w:p>
        </w:tc>
      </w:tr>
      <w:tr w:rsidR="001C7833" w14:paraId="5BFC7308" w14:textId="77777777" w:rsidTr="00E02AD8">
        <w:tc>
          <w:tcPr>
            <w:tcW w:w="3256" w:type="dxa"/>
            <w:vAlign w:val="center"/>
          </w:tcPr>
          <w:p w14:paraId="13342BEF" w14:textId="130D92BE" w:rsidR="001C7833" w:rsidRPr="001C7833" w:rsidRDefault="001C7833" w:rsidP="001C7833">
            <w:pPr>
              <w:ind w:firstLine="0"/>
              <w:jc w:val="left"/>
              <w:rPr>
                <w:sz w:val="24"/>
              </w:rPr>
            </w:pPr>
            <w:r w:rsidRPr="001C7833">
              <w:rPr>
                <w:sz w:val="24"/>
              </w:rPr>
              <w:t>Проверка холестерина</w:t>
            </w:r>
          </w:p>
        </w:tc>
        <w:tc>
          <w:tcPr>
            <w:tcW w:w="6662" w:type="dxa"/>
            <w:vAlign w:val="center"/>
          </w:tcPr>
          <w:p w14:paraId="53862313" w14:textId="158CA84B" w:rsidR="001C7833" w:rsidRPr="001C7833" w:rsidRDefault="001C7833" w:rsidP="001C7833">
            <w:pPr>
              <w:ind w:firstLine="0"/>
              <w:jc w:val="left"/>
              <w:rPr>
                <w:sz w:val="24"/>
              </w:rPr>
            </w:pPr>
            <w:r w:rsidRPr="001C7833">
              <w:rPr>
                <w:sz w:val="24"/>
              </w:rPr>
              <w:t>0 = не проверял уровень холестерина в течение 5 лет 1 = проверял уровень холестерина в течение 5 лет</w:t>
            </w:r>
          </w:p>
        </w:tc>
      </w:tr>
      <w:tr w:rsidR="001C7833" w14:paraId="7D489587" w14:textId="77777777" w:rsidTr="00E02AD8">
        <w:tc>
          <w:tcPr>
            <w:tcW w:w="3256" w:type="dxa"/>
            <w:vAlign w:val="center"/>
          </w:tcPr>
          <w:p w14:paraId="7ED5DFA8" w14:textId="513CCB7D" w:rsidR="001C7833" w:rsidRPr="001C7833" w:rsidRDefault="001C7833" w:rsidP="001C7833">
            <w:pPr>
              <w:ind w:firstLine="0"/>
              <w:jc w:val="left"/>
              <w:rPr>
                <w:sz w:val="24"/>
              </w:rPr>
            </w:pPr>
            <w:r w:rsidRPr="001C7833">
              <w:rPr>
                <w:sz w:val="24"/>
              </w:rPr>
              <w:t>ИМТ</w:t>
            </w:r>
          </w:p>
        </w:tc>
        <w:tc>
          <w:tcPr>
            <w:tcW w:w="6662" w:type="dxa"/>
            <w:vAlign w:val="center"/>
          </w:tcPr>
          <w:p w14:paraId="6DF2237E" w14:textId="00320E7A" w:rsidR="001C7833" w:rsidRPr="001C7833" w:rsidRDefault="001C7833" w:rsidP="001C7833">
            <w:pPr>
              <w:ind w:firstLine="0"/>
              <w:jc w:val="left"/>
              <w:rPr>
                <w:sz w:val="24"/>
              </w:rPr>
            </w:pPr>
            <w:r w:rsidRPr="001C7833">
              <w:rPr>
                <w:sz w:val="24"/>
              </w:rPr>
              <w:t>Индекс массы тела</w:t>
            </w:r>
          </w:p>
        </w:tc>
      </w:tr>
      <w:tr w:rsidR="001C7833" w14:paraId="24BC68EB" w14:textId="77777777" w:rsidTr="00E02AD8">
        <w:tc>
          <w:tcPr>
            <w:tcW w:w="3256" w:type="dxa"/>
            <w:vAlign w:val="center"/>
          </w:tcPr>
          <w:p w14:paraId="649D4684" w14:textId="3345BF5B" w:rsidR="001C7833" w:rsidRPr="001C7833" w:rsidRDefault="001C7833" w:rsidP="001C7833">
            <w:pPr>
              <w:ind w:firstLine="0"/>
              <w:jc w:val="left"/>
              <w:rPr>
                <w:sz w:val="24"/>
              </w:rPr>
            </w:pPr>
            <w:r w:rsidRPr="001C7833">
              <w:rPr>
                <w:sz w:val="24"/>
              </w:rPr>
              <w:lastRenderedPageBreak/>
              <w:t>Курильщик</w:t>
            </w:r>
          </w:p>
        </w:tc>
        <w:tc>
          <w:tcPr>
            <w:tcW w:w="6662" w:type="dxa"/>
            <w:vAlign w:val="center"/>
          </w:tcPr>
          <w:p w14:paraId="00A71424" w14:textId="1FCEA568" w:rsidR="001C7833" w:rsidRPr="001C7833" w:rsidRDefault="001C7833" w:rsidP="001C7833">
            <w:pPr>
              <w:ind w:firstLine="0"/>
              <w:jc w:val="left"/>
              <w:rPr>
                <w:sz w:val="24"/>
              </w:rPr>
            </w:pPr>
            <w:r w:rsidRPr="001C7833">
              <w:rPr>
                <w:sz w:val="24"/>
              </w:rPr>
              <w:t>0 = нет 1 = да</w:t>
            </w:r>
          </w:p>
        </w:tc>
      </w:tr>
      <w:tr w:rsidR="001C7833" w14:paraId="491CE804" w14:textId="77777777" w:rsidTr="00E02AD8">
        <w:tc>
          <w:tcPr>
            <w:tcW w:w="3256" w:type="dxa"/>
            <w:vAlign w:val="center"/>
          </w:tcPr>
          <w:p w14:paraId="6B11CFEB" w14:textId="02D608CC" w:rsidR="001C7833" w:rsidRPr="001C7833" w:rsidRDefault="001C7833" w:rsidP="001C7833">
            <w:pPr>
              <w:ind w:firstLine="0"/>
              <w:jc w:val="left"/>
              <w:rPr>
                <w:sz w:val="24"/>
              </w:rPr>
            </w:pPr>
            <w:r w:rsidRPr="001C7833">
              <w:rPr>
                <w:sz w:val="24"/>
              </w:rPr>
              <w:t>Инсульт</w:t>
            </w:r>
          </w:p>
        </w:tc>
        <w:tc>
          <w:tcPr>
            <w:tcW w:w="6662" w:type="dxa"/>
            <w:vAlign w:val="center"/>
          </w:tcPr>
          <w:p w14:paraId="256259D4" w14:textId="6B691838" w:rsidR="001C7833" w:rsidRPr="001C7833" w:rsidRDefault="001C7833" w:rsidP="001C7833">
            <w:pPr>
              <w:ind w:firstLine="0"/>
              <w:jc w:val="left"/>
              <w:rPr>
                <w:sz w:val="24"/>
              </w:rPr>
            </w:pPr>
            <w:r w:rsidRPr="001C7833">
              <w:rPr>
                <w:sz w:val="24"/>
              </w:rPr>
              <w:t>0 = нет 1 = да</w:t>
            </w:r>
          </w:p>
        </w:tc>
      </w:tr>
      <w:tr w:rsidR="001C7833" w14:paraId="4CC5B599" w14:textId="77777777" w:rsidTr="00E02AD8">
        <w:tc>
          <w:tcPr>
            <w:tcW w:w="3256" w:type="dxa"/>
            <w:vAlign w:val="center"/>
          </w:tcPr>
          <w:p w14:paraId="44D0A939" w14:textId="250E2004" w:rsidR="001C7833" w:rsidRPr="001C7833" w:rsidRDefault="001C7833" w:rsidP="001C7833">
            <w:pPr>
              <w:ind w:firstLine="0"/>
              <w:jc w:val="left"/>
              <w:rPr>
                <w:sz w:val="24"/>
              </w:rPr>
            </w:pPr>
            <w:r w:rsidRPr="001C7833">
              <w:rPr>
                <w:sz w:val="24"/>
              </w:rPr>
              <w:t>Сердечное заболевание</w:t>
            </w:r>
          </w:p>
        </w:tc>
        <w:tc>
          <w:tcPr>
            <w:tcW w:w="6662" w:type="dxa"/>
            <w:vAlign w:val="center"/>
          </w:tcPr>
          <w:p w14:paraId="13F8D9BC" w14:textId="42FC2ED2" w:rsidR="001C7833" w:rsidRPr="001C7833" w:rsidRDefault="001C7833" w:rsidP="001C7833">
            <w:pPr>
              <w:ind w:firstLine="0"/>
              <w:jc w:val="left"/>
              <w:rPr>
                <w:sz w:val="24"/>
              </w:rPr>
            </w:pPr>
            <w:r w:rsidRPr="001C7833">
              <w:rPr>
                <w:sz w:val="24"/>
              </w:rPr>
              <w:t>0 = нет 1 = да</w:t>
            </w:r>
          </w:p>
        </w:tc>
      </w:tr>
      <w:tr w:rsidR="001C7833" w14:paraId="621E9847" w14:textId="77777777" w:rsidTr="00E02AD8">
        <w:tc>
          <w:tcPr>
            <w:tcW w:w="3256" w:type="dxa"/>
            <w:vAlign w:val="center"/>
          </w:tcPr>
          <w:p w14:paraId="36BDE5B3" w14:textId="681C19E0" w:rsidR="001C7833" w:rsidRPr="001C7833" w:rsidRDefault="001C7833" w:rsidP="001C7833">
            <w:pPr>
              <w:ind w:firstLine="0"/>
              <w:jc w:val="left"/>
              <w:rPr>
                <w:sz w:val="24"/>
              </w:rPr>
            </w:pPr>
            <w:r w:rsidRPr="001C7833">
              <w:rPr>
                <w:sz w:val="24"/>
              </w:rPr>
              <w:t>Физическая активность</w:t>
            </w:r>
          </w:p>
        </w:tc>
        <w:tc>
          <w:tcPr>
            <w:tcW w:w="6662" w:type="dxa"/>
            <w:vAlign w:val="center"/>
          </w:tcPr>
          <w:p w14:paraId="2E21CF68" w14:textId="21929ECE" w:rsidR="001C7833" w:rsidRPr="001C7833" w:rsidRDefault="001C7833" w:rsidP="001C7833">
            <w:pPr>
              <w:ind w:firstLine="0"/>
              <w:jc w:val="left"/>
              <w:rPr>
                <w:sz w:val="24"/>
              </w:rPr>
            </w:pPr>
            <w:r w:rsidRPr="001C7833">
              <w:rPr>
                <w:sz w:val="24"/>
              </w:rPr>
              <w:t>0 = нет 1 = да</w:t>
            </w:r>
          </w:p>
        </w:tc>
      </w:tr>
      <w:tr w:rsidR="001C7833" w14:paraId="131CF4DC" w14:textId="77777777" w:rsidTr="00E02AD8">
        <w:tc>
          <w:tcPr>
            <w:tcW w:w="3256" w:type="dxa"/>
            <w:vAlign w:val="center"/>
          </w:tcPr>
          <w:p w14:paraId="65BC64B9" w14:textId="5478A2D2" w:rsidR="001C7833" w:rsidRPr="001C7833" w:rsidRDefault="001C7833" w:rsidP="001C7833">
            <w:pPr>
              <w:ind w:firstLine="0"/>
              <w:jc w:val="left"/>
              <w:rPr>
                <w:sz w:val="24"/>
              </w:rPr>
            </w:pPr>
            <w:r w:rsidRPr="001C7833">
              <w:rPr>
                <w:sz w:val="24"/>
              </w:rPr>
              <w:t>Фрукты</w:t>
            </w:r>
          </w:p>
        </w:tc>
        <w:tc>
          <w:tcPr>
            <w:tcW w:w="6662" w:type="dxa"/>
            <w:vAlign w:val="center"/>
          </w:tcPr>
          <w:p w14:paraId="0770F2BD" w14:textId="5C2216B6" w:rsidR="001C7833" w:rsidRPr="001C7833" w:rsidRDefault="001C7833" w:rsidP="001C7833">
            <w:pPr>
              <w:ind w:firstLine="0"/>
              <w:jc w:val="left"/>
              <w:rPr>
                <w:sz w:val="24"/>
              </w:rPr>
            </w:pPr>
            <w:r w:rsidRPr="001C7833">
              <w:rPr>
                <w:sz w:val="24"/>
              </w:rPr>
              <w:t>0 = нет 1 = да</w:t>
            </w:r>
          </w:p>
        </w:tc>
      </w:tr>
    </w:tbl>
    <w:p w14:paraId="02208400" w14:textId="77777777" w:rsidR="008D20C5" w:rsidRDefault="008D20C5" w:rsidP="00E02AD8">
      <w:pPr>
        <w:ind w:firstLine="0"/>
      </w:pPr>
    </w:p>
    <w:p w14:paraId="28063435" w14:textId="77777777" w:rsidR="005813E8" w:rsidRDefault="005813E8" w:rsidP="005813E8">
      <w:pPr>
        <w:pStyle w:val="af1"/>
      </w:pPr>
      <w:r>
        <w:t xml:space="preserve">Ключевой код инициализации </w:t>
      </w:r>
      <w:r>
        <w:rPr>
          <w:lang w:val="en-US"/>
        </w:rPr>
        <w:t>LSTM</w:t>
      </w:r>
      <w:r>
        <w:t xml:space="preserve"> модели представлен ниже: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813E8" w:rsidRPr="009261DD" w14:paraId="77864161" w14:textId="77777777" w:rsidTr="005813E8">
        <w:tc>
          <w:tcPr>
            <w:tcW w:w="9911" w:type="dxa"/>
          </w:tcPr>
          <w:p w14:paraId="2BA20B49" w14:textId="77777777" w:rsidR="00E0443F" w:rsidRPr="00E0443F" w:rsidRDefault="00E0443F" w:rsidP="00E0443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0443F">
              <w:rPr>
                <w:rFonts w:ascii="Courier New" w:hAnsi="Courier New" w:cs="Courier New"/>
                <w:sz w:val="20"/>
                <w:szCs w:val="20"/>
                <w:lang w:val="en-US"/>
              </w:rPr>
              <w:t>def create_lstm_model():</w:t>
            </w:r>
          </w:p>
          <w:p w14:paraId="0297B163" w14:textId="77777777" w:rsidR="00E0443F" w:rsidRPr="00E0443F" w:rsidRDefault="00E0443F" w:rsidP="00E0443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0443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 = Sequential([</w:t>
            </w:r>
          </w:p>
          <w:p w14:paraId="107CC97B" w14:textId="77777777" w:rsidR="00E0443F" w:rsidRPr="00E0443F" w:rsidRDefault="00E0443F" w:rsidP="00E0443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0443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LSTM(128, input_shape=(X_train.shape[1], X_train.shape[2]), return_sequences=True),</w:t>
            </w:r>
          </w:p>
          <w:p w14:paraId="1E4A351A" w14:textId="77777777" w:rsidR="00E0443F" w:rsidRPr="00E0443F" w:rsidRDefault="00E0443F" w:rsidP="00E0443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0443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Dropout(0.2),</w:t>
            </w:r>
          </w:p>
          <w:p w14:paraId="1FE3E084" w14:textId="77777777" w:rsidR="00E0443F" w:rsidRPr="00E0443F" w:rsidRDefault="00E0443F" w:rsidP="00E0443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0443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LSTM(64),</w:t>
            </w:r>
          </w:p>
          <w:p w14:paraId="0428F908" w14:textId="77777777" w:rsidR="00E0443F" w:rsidRPr="00E0443F" w:rsidRDefault="00E0443F" w:rsidP="00E0443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0443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Dropout(0.2),</w:t>
            </w:r>
          </w:p>
          <w:p w14:paraId="32E6498D" w14:textId="77777777" w:rsidR="00E0443F" w:rsidRPr="00E0443F" w:rsidRDefault="00E0443F" w:rsidP="00E0443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0443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Dense(3, activation='softmax')</w:t>
            </w:r>
          </w:p>
          <w:p w14:paraId="47A06F0E" w14:textId="77777777" w:rsidR="00E0443F" w:rsidRPr="00E0443F" w:rsidRDefault="00E0443F" w:rsidP="00E0443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0443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])</w:t>
            </w:r>
          </w:p>
          <w:p w14:paraId="70D134D7" w14:textId="77777777" w:rsidR="00E0443F" w:rsidRPr="00E0443F" w:rsidRDefault="00E0443F" w:rsidP="00E0443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0443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model.compile(optimizer=Adam(learning_rate=0.001),</w:t>
            </w:r>
          </w:p>
          <w:p w14:paraId="24E50442" w14:textId="77777777" w:rsidR="00E0443F" w:rsidRPr="00E0443F" w:rsidRDefault="00E0443F" w:rsidP="00E0443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0443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loss='categorical_crossentropy',</w:t>
            </w:r>
          </w:p>
          <w:p w14:paraId="00E11E0A" w14:textId="77777777" w:rsidR="00E0443F" w:rsidRPr="00E0443F" w:rsidRDefault="00E0443F" w:rsidP="00E0443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0443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metrics=['accuracy'])</w:t>
            </w:r>
          </w:p>
          <w:p w14:paraId="5F4BBC5E" w14:textId="574A12BD" w:rsidR="005813E8" w:rsidRPr="005272BF" w:rsidRDefault="00E0443F" w:rsidP="00E0443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0443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model</w:t>
            </w:r>
          </w:p>
        </w:tc>
      </w:tr>
    </w:tbl>
    <w:p w14:paraId="74872145" w14:textId="77777777" w:rsidR="005813E8" w:rsidRDefault="005813E8" w:rsidP="005813E8">
      <w:pPr>
        <w:spacing w:after="0"/>
        <w:rPr>
          <w:rFonts w:cs="Times New Roman"/>
          <w:szCs w:val="28"/>
          <w:lang w:val="en-US"/>
        </w:rPr>
      </w:pPr>
    </w:p>
    <w:p w14:paraId="7F1437CB" w14:textId="67B5DBB8" w:rsidR="005813E8" w:rsidRDefault="005813E8" w:rsidP="005813E8">
      <w:pPr>
        <w:spacing w:after="120"/>
        <w:rPr>
          <w:rFonts w:cs="Times New Roman"/>
          <w:szCs w:val="28"/>
        </w:rPr>
      </w:pPr>
      <w:r w:rsidRPr="00F202A3">
        <w:rPr>
          <w:rStyle w:val="af2"/>
        </w:rPr>
        <w:t>Функция</w:t>
      </w:r>
      <w:r w:rsidRPr="00F202A3">
        <w:rPr>
          <w:rStyle w:val="af2"/>
          <w:lang w:val="en-US"/>
        </w:rPr>
        <w:t xml:space="preserve"> </w:t>
      </w:r>
      <w:r w:rsidRPr="00F202A3">
        <w:rPr>
          <w:rStyle w:val="af2"/>
        </w:rPr>
        <w:t>потерь</w:t>
      </w:r>
      <w:r w:rsidRPr="00F202A3">
        <w:rPr>
          <w:rStyle w:val="af2"/>
          <w:lang w:val="en-US"/>
        </w:rPr>
        <w:t xml:space="preserve"> </w:t>
      </w:r>
      <w:r w:rsidRPr="00F202A3">
        <w:rPr>
          <w:lang w:val="en-US"/>
        </w:rPr>
        <w:t>–</w:t>
      </w:r>
      <w:r w:rsidR="00E0443F">
        <w:rPr>
          <w:rStyle w:val="af2"/>
          <w:lang w:val="en-US"/>
        </w:rPr>
        <w:t xml:space="preserve"> </w:t>
      </w:r>
      <w:r w:rsidRPr="00F202A3">
        <w:rPr>
          <w:rStyle w:val="af2"/>
          <w:lang w:val="en-US"/>
        </w:rPr>
        <w:t xml:space="preserve">CategoricalCrossentropy. </w:t>
      </w:r>
      <w:r w:rsidRPr="00F202A3">
        <w:rPr>
          <w:rStyle w:val="af2"/>
        </w:rPr>
        <w:t>Функция</w:t>
      </w:r>
      <w:r w:rsidRPr="005813E8">
        <w:rPr>
          <w:rStyle w:val="af2"/>
          <w:lang w:val="en-US"/>
        </w:rPr>
        <w:t xml:space="preserve"> </w:t>
      </w:r>
      <w:r w:rsidRPr="00F202A3">
        <w:rPr>
          <w:rStyle w:val="af2"/>
        </w:rPr>
        <w:t>оптимизации</w:t>
      </w:r>
      <w:r w:rsidRPr="005813E8">
        <w:rPr>
          <w:rStyle w:val="af2"/>
          <w:lang w:val="en-US"/>
        </w:rPr>
        <w:t xml:space="preserve"> </w:t>
      </w:r>
      <w:r w:rsidRPr="005813E8">
        <w:rPr>
          <w:lang w:val="en-US"/>
        </w:rPr>
        <w:t>–</w:t>
      </w:r>
      <w:r w:rsidRPr="005813E8">
        <w:rPr>
          <w:rStyle w:val="af2"/>
          <w:lang w:val="en-US"/>
        </w:rPr>
        <w:t xml:space="preserve"> adam. </w:t>
      </w:r>
      <w:r w:rsidRPr="00F202A3">
        <w:rPr>
          <w:rStyle w:val="af2"/>
        </w:rPr>
        <w:t>Метрика</w:t>
      </w:r>
      <w:r>
        <w:rPr>
          <w:rStyle w:val="af2"/>
        </w:rPr>
        <w:t xml:space="preserve"> точности </w:t>
      </w:r>
      <w:r w:rsidRPr="00192F6C">
        <w:t>–</w:t>
      </w:r>
      <w:r w:rsidRPr="00F202A3">
        <w:rPr>
          <w:rStyle w:val="af2"/>
        </w:rPr>
        <w:t xml:space="preserve"> accuracy.</w:t>
      </w:r>
      <w:r>
        <w:rPr>
          <w:rStyle w:val="af2"/>
        </w:rPr>
        <w:t xml:space="preserve"> Остальные гиперпараметры экспериментов и параметры обучения</w:t>
      </w:r>
      <w:r>
        <w:rPr>
          <w:rFonts w:cs="Times New Roman"/>
          <w:szCs w:val="28"/>
        </w:rPr>
        <w:t xml:space="preserve"> продемонстрированы в таблицах </w:t>
      </w:r>
      <w:r w:rsidRPr="007B0000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и 2 соответственно.</w:t>
      </w:r>
    </w:p>
    <w:p w14:paraId="45AD5DF5" w14:textId="7F56C05D" w:rsidR="005813E8" w:rsidRDefault="005813E8" w:rsidP="005813E8">
      <w:pPr>
        <w:spacing w:after="0"/>
        <w:ind w:firstLine="0"/>
        <w:rPr>
          <w:rFonts w:cs="Times New Roman"/>
          <w:szCs w:val="28"/>
        </w:rPr>
      </w:pPr>
      <w:r w:rsidRPr="00F202A3">
        <w:rPr>
          <w:rFonts w:cs="Times New Roman"/>
          <w:szCs w:val="28"/>
        </w:rPr>
        <w:t xml:space="preserve">Таблица </w:t>
      </w:r>
      <w:r w:rsidR="00901EEC">
        <w:rPr>
          <w:rFonts w:cs="Times New Roman"/>
          <w:szCs w:val="28"/>
          <w:lang w:val="en-US"/>
        </w:rPr>
        <w:t>26</w:t>
      </w:r>
      <w:r w:rsidRPr="00F202A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Гиперпараметры </w:t>
      </w:r>
      <w:r w:rsidRPr="00F202A3">
        <w:rPr>
          <w:rFonts w:cs="Times New Roman"/>
          <w:szCs w:val="28"/>
        </w:rPr>
        <w:t>LSTM сеть</w:t>
      </w: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846"/>
        <w:gridCol w:w="1276"/>
        <w:gridCol w:w="2409"/>
        <w:gridCol w:w="2694"/>
        <w:gridCol w:w="2693"/>
      </w:tblGrid>
      <w:tr w:rsidR="005813E8" w14:paraId="0299203E" w14:textId="77777777" w:rsidTr="005813E8">
        <w:trPr>
          <w:trHeight w:val="1151"/>
        </w:trPr>
        <w:tc>
          <w:tcPr>
            <w:tcW w:w="846" w:type="dxa"/>
            <w:vAlign w:val="center"/>
          </w:tcPr>
          <w:p w14:paraId="26FA598C" w14:textId="77777777" w:rsidR="005813E8" w:rsidRPr="00FB6EB3" w:rsidRDefault="005813E8" w:rsidP="005813E8">
            <w:pPr>
              <w:pStyle w:val="Default"/>
              <w:jc w:val="center"/>
              <w:rPr>
                <w:szCs w:val="28"/>
              </w:rPr>
            </w:pPr>
            <w:r w:rsidRPr="00FB6EB3">
              <w:rPr>
                <w:szCs w:val="28"/>
              </w:rPr>
              <w:t>№ п/п</w:t>
            </w:r>
          </w:p>
        </w:tc>
        <w:tc>
          <w:tcPr>
            <w:tcW w:w="1276" w:type="dxa"/>
            <w:vAlign w:val="center"/>
          </w:tcPr>
          <w:p w14:paraId="6D4A05A8" w14:textId="4C3C489F" w:rsidR="005813E8" w:rsidRPr="00E0443F" w:rsidRDefault="005813E8" w:rsidP="005813E8">
            <w:pPr>
              <w:ind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 w:rsidRPr="00FB6EB3">
              <w:rPr>
                <w:rFonts w:cs="Times New Roman"/>
                <w:sz w:val="24"/>
                <w:szCs w:val="28"/>
              </w:rPr>
              <w:t>LSTM слой</w:t>
            </w:r>
            <w:r w:rsidR="00E0443F">
              <w:rPr>
                <w:rFonts w:cs="Times New Roman"/>
                <w:sz w:val="24"/>
                <w:szCs w:val="28"/>
                <w:lang w:val="en-US"/>
              </w:rPr>
              <w:t xml:space="preserve"> 1</w:t>
            </w:r>
          </w:p>
        </w:tc>
        <w:tc>
          <w:tcPr>
            <w:tcW w:w="2409" w:type="dxa"/>
            <w:vAlign w:val="center"/>
          </w:tcPr>
          <w:p w14:paraId="4BC7E7E8" w14:textId="7B12B7BD" w:rsidR="005813E8" w:rsidRPr="00FB6EB3" w:rsidRDefault="00E0443F" w:rsidP="00E0443F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LSTM слой</w:t>
            </w:r>
            <w:r>
              <w:rPr>
                <w:rFonts w:cs="Times New Roman"/>
                <w:sz w:val="24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2694" w:type="dxa"/>
            <w:vAlign w:val="center"/>
          </w:tcPr>
          <w:p w14:paraId="4F187C15" w14:textId="77777777" w:rsidR="005813E8" w:rsidRPr="00F202A3" w:rsidRDefault="005813E8" w:rsidP="005813E8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Функция активации</w:t>
            </w:r>
            <w:r>
              <w:rPr>
                <w:rFonts w:cs="Times New Roman"/>
                <w:sz w:val="24"/>
                <w:szCs w:val="28"/>
              </w:rPr>
              <w:t xml:space="preserve"> </w:t>
            </w:r>
            <w:r>
              <w:rPr>
                <w:rFonts w:cs="Times New Roman"/>
                <w:sz w:val="24"/>
                <w:szCs w:val="28"/>
                <w:lang w:val="en-US"/>
              </w:rPr>
              <w:t>RNN</w:t>
            </w:r>
          </w:p>
        </w:tc>
        <w:tc>
          <w:tcPr>
            <w:tcW w:w="2693" w:type="dxa"/>
            <w:vAlign w:val="center"/>
          </w:tcPr>
          <w:p w14:paraId="795D126F" w14:textId="77777777" w:rsidR="005813E8" w:rsidRPr="00F202A3" w:rsidRDefault="005813E8" w:rsidP="005813E8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Функция активации</w:t>
            </w:r>
            <w:r>
              <w:rPr>
                <w:rFonts w:cs="Times New Roman"/>
                <w:sz w:val="24"/>
                <w:szCs w:val="28"/>
              </w:rPr>
              <w:t xml:space="preserve"> </w:t>
            </w:r>
            <w:r>
              <w:rPr>
                <w:rFonts w:cs="Times New Roman"/>
                <w:sz w:val="24"/>
                <w:szCs w:val="28"/>
                <w:lang w:val="en-US"/>
              </w:rPr>
              <w:t>Output</w:t>
            </w:r>
          </w:p>
        </w:tc>
      </w:tr>
      <w:tr w:rsidR="005813E8" w14:paraId="7AB86940" w14:textId="77777777" w:rsidTr="005813E8">
        <w:trPr>
          <w:trHeight w:val="390"/>
        </w:trPr>
        <w:tc>
          <w:tcPr>
            <w:tcW w:w="846" w:type="dxa"/>
            <w:vAlign w:val="center"/>
          </w:tcPr>
          <w:p w14:paraId="47769E00" w14:textId="77777777" w:rsidR="005813E8" w:rsidRPr="00FB6EB3" w:rsidRDefault="005813E8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14:paraId="2C9837AD" w14:textId="5684609D" w:rsidR="005813E8" w:rsidRPr="00E0443F" w:rsidRDefault="00E0443F" w:rsidP="00E0443F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2409" w:type="dxa"/>
            <w:vAlign w:val="center"/>
          </w:tcPr>
          <w:p w14:paraId="669CB1E0" w14:textId="38B0A749" w:rsidR="005813E8" w:rsidRPr="00FB6EB3" w:rsidRDefault="00E0443F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2694" w:type="dxa"/>
            <w:vAlign w:val="center"/>
          </w:tcPr>
          <w:p w14:paraId="2460C9E6" w14:textId="5887CB24" w:rsidR="005813E8" w:rsidRPr="00FB6EB3" w:rsidRDefault="00E0443F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relu</w:t>
            </w:r>
          </w:p>
        </w:tc>
        <w:tc>
          <w:tcPr>
            <w:tcW w:w="2693" w:type="dxa"/>
            <w:vAlign w:val="center"/>
          </w:tcPr>
          <w:p w14:paraId="302E4922" w14:textId="77777777" w:rsidR="005813E8" w:rsidRPr="00FB6EB3" w:rsidRDefault="005813E8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B6EB3">
              <w:rPr>
                <w:rFonts w:cs="Times New Roman"/>
                <w:sz w:val="24"/>
                <w:szCs w:val="24"/>
              </w:rPr>
              <w:t>softmax</w:t>
            </w:r>
          </w:p>
        </w:tc>
      </w:tr>
      <w:tr w:rsidR="005813E8" w14:paraId="1412BF2D" w14:textId="77777777" w:rsidTr="005813E8">
        <w:trPr>
          <w:trHeight w:val="380"/>
        </w:trPr>
        <w:tc>
          <w:tcPr>
            <w:tcW w:w="846" w:type="dxa"/>
            <w:vAlign w:val="center"/>
          </w:tcPr>
          <w:p w14:paraId="0FAABC88" w14:textId="77777777" w:rsidR="005813E8" w:rsidRPr="00FB6EB3" w:rsidRDefault="005813E8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2</w:t>
            </w:r>
          </w:p>
        </w:tc>
        <w:tc>
          <w:tcPr>
            <w:tcW w:w="1276" w:type="dxa"/>
            <w:vAlign w:val="center"/>
          </w:tcPr>
          <w:p w14:paraId="240F5FAF" w14:textId="29006FF2" w:rsidR="005813E8" w:rsidRPr="00FB6EB3" w:rsidRDefault="00E0443F" w:rsidP="00E0443F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128</w:t>
            </w:r>
          </w:p>
        </w:tc>
        <w:tc>
          <w:tcPr>
            <w:tcW w:w="2409" w:type="dxa"/>
            <w:vAlign w:val="center"/>
          </w:tcPr>
          <w:p w14:paraId="7CD691D7" w14:textId="307A6C5F" w:rsidR="005813E8" w:rsidRPr="00FB6EB3" w:rsidRDefault="00E0443F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2694" w:type="dxa"/>
            <w:vAlign w:val="center"/>
          </w:tcPr>
          <w:p w14:paraId="4EA5DA11" w14:textId="77777777" w:rsidR="005813E8" w:rsidRPr="00FB6EB3" w:rsidRDefault="005813E8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relu</w:t>
            </w:r>
          </w:p>
        </w:tc>
        <w:tc>
          <w:tcPr>
            <w:tcW w:w="2693" w:type="dxa"/>
            <w:vAlign w:val="center"/>
          </w:tcPr>
          <w:p w14:paraId="4BABACD8" w14:textId="77777777" w:rsidR="005813E8" w:rsidRPr="00FB6EB3" w:rsidRDefault="005813E8" w:rsidP="005813E8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B6EB3">
              <w:rPr>
                <w:rFonts w:cs="Times New Roman"/>
                <w:sz w:val="24"/>
                <w:szCs w:val="24"/>
              </w:rPr>
              <w:t>softmax</w:t>
            </w:r>
          </w:p>
        </w:tc>
      </w:tr>
      <w:tr w:rsidR="00E0443F" w14:paraId="1A391440" w14:textId="77777777" w:rsidTr="005813E8">
        <w:trPr>
          <w:trHeight w:val="380"/>
        </w:trPr>
        <w:tc>
          <w:tcPr>
            <w:tcW w:w="846" w:type="dxa"/>
            <w:vAlign w:val="center"/>
          </w:tcPr>
          <w:p w14:paraId="2E3CD99F" w14:textId="77777777" w:rsidR="00E0443F" w:rsidRPr="00FB6EB3" w:rsidRDefault="00E0443F" w:rsidP="00E0443F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3</w:t>
            </w:r>
          </w:p>
        </w:tc>
        <w:tc>
          <w:tcPr>
            <w:tcW w:w="1276" w:type="dxa"/>
            <w:vAlign w:val="center"/>
          </w:tcPr>
          <w:p w14:paraId="6F756C0B" w14:textId="519215EA" w:rsidR="00E0443F" w:rsidRPr="00FB6EB3" w:rsidRDefault="00E0443F" w:rsidP="00E0443F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09" w:type="dxa"/>
            <w:vAlign w:val="center"/>
          </w:tcPr>
          <w:p w14:paraId="06BEE68C" w14:textId="3BF76FC6" w:rsidR="00E0443F" w:rsidRPr="00FB6EB3" w:rsidRDefault="00E0443F" w:rsidP="00E0443F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2694" w:type="dxa"/>
            <w:vAlign w:val="center"/>
          </w:tcPr>
          <w:p w14:paraId="649F48C5" w14:textId="1D4D3BDE" w:rsidR="00E0443F" w:rsidRPr="00FB6EB3" w:rsidRDefault="00E0443F" w:rsidP="00E0443F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relu</w:t>
            </w:r>
          </w:p>
        </w:tc>
        <w:tc>
          <w:tcPr>
            <w:tcW w:w="2693" w:type="dxa"/>
            <w:vAlign w:val="center"/>
          </w:tcPr>
          <w:p w14:paraId="4DB7AB72" w14:textId="77777777" w:rsidR="00E0443F" w:rsidRPr="00FB6EB3" w:rsidRDefault="00E0443F" w:rsidP="00E0443F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B6EB3">
              <w:rPr>
                <w:rFonts w:cs="Times New Roman"/>
                <w:sz w:val="24"/>
                <w:szCs w:val="24"/>
              </w:rPr>
              <w:t>softmax</w:t>
            </w:r>
          </w:p>
        </w:tc>
      </w:tr>
      <w:tr w:rsidR="00E0443F" w14:paraId="413B48F3" w14:textId="77777777" w:rsidTr="005813E8">
        <w:trPr>
          <w:trHeight w:val="390"/>
        </w:trPr>
        <w:tc>
          <w:tcPr>
            <w:tcW w:w="846" w:type="dxa"/>
            <w:vAlign w:val="center"/>
          </w:tcPr>
          <w:p w14:paraId="1ACA9AF1" w14:textId="77777777" w:rsidR="00E0443F" w:rsidRPr="00FB6EB3" w:rsidRDefault="00E0443F" w:rsidP="00E0443F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4</w:t>
            </w:r>
          </w:p>
        </w:tc>
        <w:tc>
          <w:tcPr>
            <w:tcW w:w="1276" w:type="dxa"/>
            <w:vAlign w:val="center"/>
          </w:tcPr>
          <w:p w14:paraId="69A6D229" w14:textId="2650A36E" w:rsidR="00E0443F" w:rsidRPr="00FB6EB3" w:rsidRDefault="00E0443F" w:rsidP="00E0443F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128</w:t>
            </w:r>
          </w:p>
        </w:tc>
        <w:tc>
          <w:tcPr>
            <w:tcW w:w="2409" w:type="dxa"/>
            <w:vAlign w:val="center"/>
          </w:tcPr>
          <w:p w14:paraId="3FD95B17" w14:textId="5940F584" w:rsidR="00E0443F" w:rsidRPr="00FB6EB3" w:rsidRDefault="00E0443F" w:rsidP="00E0443F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2694" w:type="dxa"/>
            <w:vAlign w:val="center"/>
          </w:tcPr>
          <w:p w14:paraId="10886649" w14:textId="77777777" w:rsidR="00E0443F" w:rsidRPr="00FB6EB3" w:rsidRDefault="00E0443F" w:rsidP="00E0443F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relu</w:t>
            </w:r>
          </w:p>
        </w:tc>
        <w:tc>
          <w:tcPr>
            <w:tcW w:w="2693" w:type="dxa"/>
            <w:vAlign w:val="center"/>
          </w:tcPr>
          <w:p w14:paraId="5BC8CBB2" w14:textId="77777777" w:rsidR="00E0443F" w:rsidRPr="00FB6EB3" w:rsidRDefault="00E0443F" w:rsidP="00E0443F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softmax</w:t>
            </w:r>
          </w:p>
        </w:tc>
      </w:tr>
    </w:tbl>
    <w:p w14:paraId="1A6A7197" w14:textId="77777777" w:rsidR="005813E8" w:rsidRDefault="005813E8" w:rsidP="005813E8">
      <w:pPr>
        <w:spacing w:after="120"/>
        <w:rPr>
          <w:rFonts w:cs="Times New Roman"/>
          <w:szCs w:val="28"/>
        </w:rPr>
      </w:pPr>
    </w:p>
    <w:p w14:paraId="54571376" w14:textId="77777777" w:rsidR="00E02AD8" w:rsidRDefault="00E02AD8" w:rsidP="005813E8">
      <w:pPr>
        <w:spacing w:after="120"/>
        <w:rPr>
          <w:rFonts w:cs="Times New Roman"/>
          <w:szCs w:val="28"/>
        </w:rPr>
      </w:pPr>
    </w:p>
    <w:p w14:paraId="00946322" w14:textId="08AF8709" w:rsidR="005813E8" w:rsidRPr="002A5ED3" w:rsidRDefault="005813E8" w:rsidP="005813E8">
      <w:pPr>
        <w:spacing w:after="0"/>
        <w:ind w:firstLine="0"/>
        <w:rPr>
          <w:rFonts w:cs="Times New Roman"/>
          <w:szCs w:val="28"/>
        </w:rPr>
      </w:pPr>
      <w:r w:rsidRPr="00F202A3">
        <w:rPr>
          <w:rFonts w:cs="Times New Roman"/>
          <w:szCs w:val="28"/>
        </w:rPr>
        <w:lastRenderedPageBreak/>
        <w:t xml:space="preserve">Таблица </w:t>
      </w:r>
      <w:r w:rsidR="00901EEC">
        <w:rPr>
          <w:rFonts w:cs="Times New Roman"/>
          <w:szCs w:val="28"/>
          <w:lang w:val="en-US"/>
        </w:rPr>
        <w:t>27</w:t>
      </w:r>
      <w:r w:rsidRPr="00F202A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Параметры обучения </w:t>
      </w:r>
      <w:r w:rsidRPr="00F202A3">
        <w:rPr>
          <w:rFonts w:cs="Times New Roman"/>
          <w:szCs w:val="28"/>
        </w:rPr>
        <w:t>LSTM сеть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5813E8" w14:paraId="4CA8EB98" w14:textId="77777777" w:rsidTr="005813E8">
        <w:tc>
          <w:tcPr>
            <w:tcW w:w="2477" w:type="dxa"/>
            <w:vAlign w:val="center"/>
          </w:tcPr>
          <w:p w14:paraId="57ABC872" w14:textId="77777777" w:rsidR="005813E8" w:rsidRPr="00F202A3" w:rsidRDefault="005813E8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№ п/п</w:t>
            </w:r>
          </w:p>
        </w:tc>
        <w:tc>
          <w:tcPr>
            <w:tcW w:w="2478" w:type="dxa"/>
            <w:vAlign w:val="center"/>
          </w:tcPr>
          <w:p w14:paraId="7435A6FD" w14:textId="77777777" w:rsidR="005813E8" w:rsidRPr="00F202A3" w:rsidRDefault="005813E8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Количество эпох</w:t>
            </w:r>
          </w:p>
        </w:tc>
        <w:tc>
          <w:tcPr>
            <w:tcW w:w="2478" w:type="dxa"/>
            <w:vAlign w:val="center"/>
          </w:tcPr>
          <w:p w14:paraId="49541A97" w14:textId="77777777" w:rsidR="005813E8" w:rsidRPr="00F202A3" w:rsidRDefault="005813E8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Размер бэтча</w:t>
            </w:r>
          </w:p>
        </w:tc>
        <w:tc>
          <w:tcPr>
            <w:tcW w:w="2478" w:type="dxa"/>
            <w:vAlign w:val="center"/>
          </w:tcPr>
          <w:p w14:paraId="3A8CF53D" w14:textId="77777777" w:rsidR="005813E8" w:rsidRPr="00F202A3" w:rsidRDefault="005813E8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Accuracy</w:t>
            </w:r>
          </w:p>
        </w:tc>
      </w:tr>
      <w:tr w:rsidR="005813E8" w14:paraId="03A1371C" w14:textId="77777777" w:rsidTr="005813E8">
        <w:tc>
          <w:tcPr>
            <w:tcW w:w="2477" w:type="dxa"/>
            <w:vAlign w:val="center"/>
          </w:tcPr>
          <w:p w14:paraId="0762F62C" w14:textId="77777777" w:rsidR="005813E8" w:rsidRPr="00F202A3" w:rsidRDefault="005813E8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1</w:t>
            </w:r>
          </w:p>
        </w:tc>
        <w:tc>
          <w:tcPr>
            <w:tcW w:w="2478" w:type="dxa"/>
            <w:vAlign w:val="center"/>
          </w:tcPr>
          <w:p w14:paraId="7A8AA230" w14:textId="77777777" w:rsidR="005813E8" w:rsidRPr="00F202A3" w:rsidRDefault="005813E8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25</w:t>
            </w:r>
          </w:p>
        </w:tc>
        <w:tc>
          <w:tcPr>
            <w:tcW w:w="2478" w:type="dxa"/>
            <w:vAlign w:val="center"/>
          </w:tcPr>
          <w:p w14:paraId="337D1216" w14:textId="460E1794" w:rsidR="005813E8" w:rsidRPr="00E0443F" w:rsidRDefault="00E0443F" w:rsidP="005813E8">
            <w:pPr>
              <w:pStyle w:val="af1"/>
              <w:spacing w:before="0" w:after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32</w:t>
            </w:r>
          </w:p>
        </w:tc>
        <w:tc>
          <w:tcPr>
            <w:tcW w:w="2478" w:type="dxa"/>
            <w:vAlign w:val="center"/>
          </w:tcPr>
          <w:p w14:paraId="602B9934" w14:textId="2CCEF321" w:rsidR="005813E8" w:rsidRPr="00901EEC" w:rsidRDefault="005813E8" w:rsidP="006A0986">
            <w:pPr>
              <w:pStyle w:val="af1"/>
              <w:spacing w:before="0" w:after="0"/>
              <w:ind w:firstLine="0"/>
              <w:jc w:val="center"/>
              <w:rPr>
                <w:sz w:val="24"/>
                <w:lang w:val="en-US"/>
              </w:rPr>
            </w:pPr>
            <w:r w:rsidRPr="00901EEC">
              <w:rPr>
                <w:sz w:val="24"/>
              </w:rPr>
              <w:t>0.</w:t>
            </w:r>
            <w:r w:rsidR="006A0986" w:rsidRPr="00901EEC">
              <w:rPr>
                <w:sz w:val="24"/>
                <w:lang w:val="en-US"/>
              </w:rPr>
              <w:t>8495</w:t>
            </w:r>
          </w:p>
        </w:tc>
      </w:tr>
      <w:tr w:rsidR="005813E8" w14:paraId="72229566" w14:textId="77777777" w:rsidTr="005813E8">
        <w:tc>
          <w:tcPr>
            <w:tcW w:w="2477" w:type="dxa"/>
            <w:vAlign w:val="center"/>
          </w:tcPr>
          <w:p w14:paraId="5ACBF121" w14:textId="77777777" w:rsidR="005813E8" w:rsidRPr="00F202A3" w:rsidRDefault="005813E8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2</w:t>
            </w:r>
          </w:p>
        </w:tc>
        <w:tc>
          <w:tcPr>
            <w:tcW w:w="2478" w:type="dxa"/>
            <w:vAlign w:val="center"/>
          </w:tcPr>
          <w:p w14:paraId="5CEE7586" w14:textId="7DF0C11D" w:rsidR="005813E8" w:rsidRPr="00E0443F" w:rsidRDefault="00E0443F" w:rsidP="005813E8">
            <w:pPr>
              <w:pStyle w:val="af1"/>
              <w:spacing w:before="0" w:after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</w:t>
            </w:r>
          </w:p>
        </w:tc>
        <w:tc>
          <w:tcPr>
            <w:tcW w:w="2478" w:type="dxa"/>
            <w:vAlign w:val="center"/>
          </w:tcPr>
          <w:p w14:paraId="431F7D28" w14:textId="058C2B06" w:rsidR="005813E8" w:rsidRPr="00E0443F" w:rsidRDefault="00E0443F" w:rsidP="005813E8">
            <w:pPr>
              <w:pStyle w:val="af1"/>
              <w:spacing w:before="0" w:after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32</w:t>
            </w:r>
          </w:p>
        </w:tc>
        <w:tc>
          <w:tcPr>
            <w:tcW w:w="2478" w:type="dxa"/>
            <w:vAlign w:val="center"/>
          </w:tcPr>
          <w:p w14:paraId="2A113B74" w14:textId="383D7CE8" w:rsidR="005813E8" w:rsidRPr="00901EEC" w:rsidRDefault="006A0986" w:rsidP="006A0986">
            <w:pPr>
              <w:pStyle w:val="af1"/>
              <w:spacing w:before="0" w:after="0"/>
              <w:ind w:firstLine="0"/>
              <w:jc w:val="center"/>
              <w:rPr>
                <w:sz w:val="24"/>
                <w:lang w:val="en-US"/>
              </w:rPr>
            </w:pPr>
            <w:r w:rsidRPr="00901EEC">
              <w:rPr>
                <w:sz w:val="24"/>
                <w:lang w:val="en-US"/>
              </w:rPr>
              <w:t>0.8481</w:t>
            </w:r>
          </w:p>
        </w:tc>
      </w:tr>
      <w:tr w:rsidR="005813E8" w14:paraId="0231AE79" w14:textId="77777777" w:rsidTr="005813E8">
        <w:tc>
          <w:tcPr>
            <w:tcW w:w="2477" w:type="dxa"/>
            <w:vAlign w:val="center"/>
          </w:tcPr>
          <w:p w14:paraId="33CA561A" w14:textId="77777777" w:rsidR="005813E8" w:rsidRPr="00F202A3" w:rsidRDefault="005813E8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3</w:t>
            </w:r>
          </w:p>
        </w:tc>
        <w:tc>
          <w:tcPr>
            <w:tcW w:w="2478" w:type="dxa"/>
            <w:vAlign w:val="center"/>
          </w:tcPr>
          <w:p w14:paraId="7455FA96" w14:textId="357FBF9D" w:rsidR="005813E8" w:rsidRPr="00E0443F" w:rsidRDefault="00E0443F" w:rsidP="005813E8">
            <w:pPr>
              <w:pStyle w:val="af1"/>
              <w:spacing w:before="0" w:after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</w:t>
            </w:r>
          </w:p>
        </w:tc>
        <w:tc>
          <w:tcPr>
            <w:tcW w:w="2478" w:type="dxa"/>
            <w:vAlign w:val="center"/>
          </w:tcPr>
          <w:p w14:paraId="217B2FD9" w14:textId="24E334FD" w:rsidR="005813E8" w:rsidRPr="00E0443F" w:rsidRDefault="00E0443F" w:rsidP="005813E8">
            <w:pPr>
              <w:pStyle w:val="af1"/>
              <w:spacing w:before="0" w:after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32</w:t>
            </w:r>
          </w:p>
        </w:tc>
        <w:tc>
          <w:tcPr>
            <w:tcW w:w="2478" w:type="dxa"/>
            <w:vAlign w:val="center"/>
          </w:tcPr>
          <w:p w14:paraId="0DE76C48" w14:textId="00B50481" w:rsidR="005813E8" w:rsidRPr="00901EEC" w:rsidRDefault="006A0986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901EEC">
              <w:rPr>
                <w:sz w:val="24"/>
                <w:lang w:val="en-US"/>
              </w:rPr>
              <w:t>0.8485</w:t>
            </w:r>
          </w:p>
        </w:tc>
      </w:tr>
      <w:tr w:rsidR="005813E8" w14:paraId="52BFD35B" w14:textId="77777777" w:rsidTr="005813E8">
        <w:tc>
          <w:tcPr>
            <w:tcW w:w="2477" w:type="dxa"/>
            <w:vAlign w:val="center"/>
          </w:tcPr>
          <w:p w14:paraId="46FF00CB" w14:textId="77777777" w:rsidR="005813E8" w:rsidRPr="00F202A3" w:rsidRDefault="005813E8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4</w:t>
            </w:r>
          </w:p>
        </w:tc>
        <w:tc>
          <w:tcPr>
            <w:tcW w:w="2478" w:type="dxa"/>
            <w:vAlign w:val="center"/>
          </w:tcPr>
          <w:p w14:paraId="3FCE455D" w14:textId="77777777" w:rsidR="005813E8" w:rsidRPr="00F202A3" w:rsidRDefault="005813E8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50</w:t>
            </w:r>
          </w:p>
        </w:tc>
        <w:tc>
          <w:tcPr>
            <w:tcW w:w="2478" w:type="dxa"/>
            <w:vAlign w:val="center"/>
          </w:tcPr>
          <w:p w14:paraId="6747D48E" w14:textId="2E6EA21A" w:rsidR="005813E8" w:rsidRPr="00E0443F" w:rsidRDefault="00E0443F" w:rsidP="005813E8">
            <w:pPr>
              <w:pStyle w:val="af1"/>
              <w:spacing w:before="0" w:after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32</w:t>
            </w:r>
          </w:p>
        </w:tc>
        <w:tc>
          <w:tcPr>
            <w:tcW w:w="2478" w:type="dxa"/>
            <w:vAlign w:val="center"/>
          </w:tcPr>
          <w:p w14:paraId="49B22846" w14:textId="36EA4C96" w:rsidR="005813E8" w:rsidRPr="00901EEC" w:rsidRDefault="00901EEC" w:rsidP="005813E8">
            <w:pPr>
              <w:pStyle w:val="af1"/>
              <w:spacing w:before="0" w:after="0"/>
              <w:ind w:firstLine="0"/>
              <w:jc w:val="center"/>
              <w:rPr>
                <w:sz w:val="24"/>
                <w:lang w:val="en-US"/>
              </w:rPr>
            </w:pPr>
            <w:r w:rsidRPr="00901EEC">
              <w:rPr>
                <w:sz w:val="24"/>
                <w:lang w:val="en-US"/>
              </w:rPr>
              <w:t>0.8459</w:t>
            </w:r>
          </w:p>
        </w:tc>
      </w:tr>
    </w:tbl>
    <w:p w14:paraId="241C204E" w14:textId="77777777" w:rsidR="005813E8" w:rsidRDefault="005813E8" w:rsidP="005813E8">
      <w:pPr>
        <w:spacing w:after="120"/>
        <w:rPr>
          <w:rFonts w:cs="Times New Roman"/>
          <w:szCs w:val="28"/>
        </w:rPr>
      </w:pPr>
    </w:p>
    <w:p w14:paraId="2F56C5C3" w14:textId="77777777" w:rsidR="005813E8" w:rsidRDefault="005813E8" w:rsidP="005813E8">
      <w:pPr>
        <w:pStyle w:val="af1"/>
      </w:pPr>
      <w:r>
        <w:t xml:space="preserve">Ключевой код инициализации </w:t>
      </w:r>
      <w:r>
        <w:rPr>
          <w:lang w:val="en-US"/>
        </w:rPr>
        <w:t>GRU</w:t>
      </w:r>
      <w:r>
        <w:t xml:space="preserve"> модели представлен ниже: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813E8" w:rsidRPr="009261DD" w14:paraId="3F13312D" w14:textId="77777777" w:rsidTr="005813E8">
        <w:tc>
          <w:tcPr>
            <w:tcW w:w="9911" w:type="dxa"/>
          </w:tcPr>
          <w:p w14:paraId="5E6A9846" w14:textId="77777777" w:rsidR="00E0443F" w:rsidRPr="00E0443F" w:rsidRDefault="00E0443F" w:rsidP="00E0443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0443F">
              <w:rPr>
                <w:rFonts w:ascii="Courier New" w:hAnsi="Courier New" w:cs="Courier New"/>
                <w:sz w:val="20"/>
                <w:szCs w:val="20"/>
                <w:lang w:val="en-US"/>
              </w:rPr>
              <w:t>def create_gru_model():</w:t>
            </w:r>
          </w:p>
          <w:p w14:paraId="3A6099FC" w14:textId="77777777" w:rsidR="00E0443F" w:rsidRPr="00E0443F" w:rsidRDefault="00E0443F" w:rsidP="00E0443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0443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 = Sequential([</w:t>
            </w:r>
          </w:p>
          <w:p w14:paraId="2700293F" w14:textId="77777777" w:rsidR="00E0443F" w:rsidRPr="00E0443F" w:rsidRDefault="00E0443F" w:rsidP="00E0443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0443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GRU(128, input_shape=(X_train.shape[1], X_train.shape[2]), return_sequences=True),</w:t>
            </w:r>
          </w:p>
          <w:p w14:paraId="4C3B216A" w14:textId="77777777" w:rsidR="00E0443F" w:rsidRPr="00E0443F" w:rsidRDefault="00E0443F" w:rsidP="00E0443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0443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Dropout(0.2),</w:t>
            </w:r>
          </w:p>
          <w:p w14:paraId="137DBCF2" w14:textId="77777777" w:rsidR="00E0443F" w:rsidRPr="00E0443F" w:rsidRDefault="00E0443F" w:rsidP="00E0443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0443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GRU(64),</w:t>
            </w:r>
          </w:p>
          <w:p w14:paraId="59C656CC" w14:textId="77777777" w:rsidR="00E0443F" w:rsidRPr="00E0443F" w:rsidRDefault="00E0443F" w:rsidP="00E0443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0443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Dropout(0.2),</w:t>
            </w:r>
          </w:p>
          <w:p w14:paraId="28FCA382" w14:textId="77777777" w:rsidR="00E0443F" w:rsidRPr="00E0443F" w:rsidRDefault="00E0443F" w:rsidP="00E0443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0443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Dense(3, activation='softmax')</w:t>
            </w:r>
          </w:p>
          <w:p w14:paraId="7F196C11" w14:textId="77777777" w:rsidR="00E0443F" w:rsidRPr="00E0443F" w:rsidRDefault="00E0443F" w:rsidP="00E0443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0443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])</w:t>
            </w:r>
          </w:p>
          <w:p w14:paraId="0D53D113" w14:textId="77777777" w:rsidR="00E0443F" w:rsidRPr="00E0443F" w:rsidRDefault="00E0443F" w:rsidP="00E0443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0443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model.compile(optimizer=Adam(learning_rate=0.001),</w:t>
            </w:r>
          </w:p>
          <w:p w14:paraId="638873FB" w14:textId="77777777" w:rsidR="00E0443F" w:rsidRPr="00E0443F" w:rsidRDefault="00E0443F" w:rsidP="00E0443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0443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loss='categorical_crossentropy',</w:t>
            </w:r>
          </w:p>
          <w:p w14:paraId="04D6593A" w14:textId="77777777" w:rsidR="00E0443F" w:rsidRPr="00E0443F" w:rsidRDefault="00E0443F" w:rsidP="00E0443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0443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metrics=['accuracy'])</w:t>
            </w:r>
          </w:p>
          <w:p w14:paraId="4BD82BC0" w14:textId="2E29AEE8" w:rsidR="005813E8" w:rsidRPr="005272BF" w:rsidRDefault="00E0443F" w:rsidP="00E0443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0443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model</w:t>
            </w:r>
          </w:p>
        </w:tc>
      </w:tr>
    </w:tbl>
    <w:p w14:paraId="5E526FAD" w14:textId="77777777" w:rsidR="005813E8" w:rsidRPr="005813E8" w:rsidRDefault="005813E8" w:rsidP="005813E8">
      <w:pPr>
        <w:spacing w:after="0"/>
        <w:ind w:firstLine="0"/>
        <w:rPr>
          <w:rFonts w:cs="Times New Roman"/>
          <w:sz w:val="16"/>
          <w:szCs w:val="16"/>
          <w:lang w:val="en-US"/>
        </w:rPr>
      </w:pPr>
    </w:p>
    <w:p w14:paraId="1B932202" w14:textId="62F8DB52" w:rsidR="005813E8" w:rsidRDefault="005813E8" w:rsidP="005813E8">
      <w:pPr>
        <w:spacing w:after="120"/>
        <w:rPr>
          <w:rFonts w:cs="Times New Roman"/>
          <w:szCs w:val="28"/>
        </w:rPr>
      </w:pPr>
      <w:r w:rsidRPr="00F202A3">
        <w:rPr>
          <w:rStyle w:val="af2"/>
        </w:rPr>
        <w:t>Функция</w:t>
      </w:r>
      <w:r w:rsidRPr="00F202A3">
        <w:rPr>
          <w:rStyle w:val="af2"/>
          <w:lang w:val="en-US"/>
        </w:rPr>
        <w:t xml:space="preserve"> </w:t>
      </w:r>
      <w:r w:rsidRPr="00F202A3">
        <w:rPr>
          <w:rStyle w:val="af2"/>
        </w:rPr>
        <w:t>потерь</w:t>
      </w:r>
      <w:r w:rsidRPr="00F202A3">
        <w:rPr>
          <w:rStyle w:val="af2"/>
          <w:lang w:val="en-US"/>
        </w:rPr>
        <w:t xml:space="preserve"> </w:t>
      </w:r>
      <w:r w:rsidRPr="00F202A3">
        <w:rPr>
          <w:lang w:val="en-US"/>
        </w:rPr>
        <w:t>–</w:t>
      </w:r>
      <w:r w:rsidR="00E0443F">
        <w:rPr>
          <w:rStyle w:val="af2"/>
          <w:lang w:val="en-US"/>
        </w:rPr>
        <w:t xml:space="preserve"> </w:t>
      </w:r>
      <w:r w:rsidRPr="00F202A3">
        <w:rPr>
          <w:rStyle w:val="af2"/>
          <w:lang w:val="en-US"/>
        </w:rPr>
        <w:t xml:space="preserve">CategoricalCrossentropy. </w:t>
      </w:r>
      <w:r w:rsidRPr="00F202A3">
        <w:rPr>
          <w:rStyle w:val="af2"/>
        </w:rPr>
        <w:t>Функция</w:t>
      </w:r>
      <w:r w:rsidRPr="005813E8">
        <w:rPr>
          <w:rStyle w:val="af2"/>
          <w:lang w:val="en-US"/>
        </w:rPr>
        <w:t xml:space="preserve"> </w:t>
      </w:r>
      <w:r w:rsidRPr="00F202A3">
        <w:rPr>
          <w:rStyle w:val="af2"/>
        </w:rPr>
        <w:t>оптимизации</w:t>
      </w:r>
      <w:r w:rsidRPr="005813E8">
        <w:rPr>
          <w:rStyle w:val="af2"/>
          <w:lang w:val="en-US"/>
        </w:rPr>
        <w:t xml:space="preserve"> </w:t>
      </w:r>
      <w:r w:rsidRPr="005813E8">
        <w:rPr>
          <w:lang w:val="en-US"/>
        </w:rPr>
        <w:t>–</w:t>
      </w:r>
      <w:r w:rsidRPr="005813E8">
        <w:rPr>
          <w:rStyle w:val="af2"/>
          <w:lang w:val="en-US"/>
        </w:rPr>
        <w:t xml:space="preserve"> adam. </w:t>
      </w:r>
      <w:r w:rsidRPr="00F202A3">
        <w:rPr>
          <w:rStyle w:val="af2"/>
        </w:rPr>
        <w:t>Метрика</w:t>
      </w:r>
      <w:r>
        <w:rPr>
          <w:rStyle w:val="af2"/>
        </w:rPr>
        <w:t xml:space="preserve"> точности </w:t>
      </w:r>
      <w:r w:rsidRPr="00192F6C">
        <w:t>–</w:t>
      </w:r>
      <w:r w:rsidRPr="00F202A3">
        <w:rPr>
          <w:rStyle w:val="af2"/>
        </w:rPr>
        <w:t xml:space="preserve"> accuracy.</w:t>
      </w:r>
      <w:r>
        <w:rPr>
          <w:rStyle w:val="af2"/>
        </w:rPr>
        <w:t xml:space="preserve"> Остальные гиперпараметры экспериментов и параметры обучения</w:t>
      </w:r>
      <w:r>
        <w:rPr>
          <w:rFonts w:cs="Times New Roman"/>
          <w:szCs w:val="28"/>
        </w:rPr>
        <w:t xml:space="preserve"> продемонстрированы в таблицах </w:t>
      </w:r>
      <w:r w:rsidRPr="007B0000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и 2 соответственно.</w:t>
      </w:r>
    </w:p>
    <w:p w14:paraId="768C5840" w14:textId="2937F15E" w:rsidR="005813E8" w:rsidRDefault="005813E8" w:rsidP="005813E8">
      <w:pPr>
        <w:spacing w:after="0"/>
        <w:ind w:firstLine="0"/>
        <w:rPr>
          <w:rFonts w:cs="Times New Roman"/>
          <w:szCs w:val="28"/>
        </w:rPr>
      </w:pPr>
      <w:r w:rsidRPr="00F202A3">
        <w:rPr>
          <w:rFonts w:cs="Times New Roman"/>
          <w:szCs w:val="28"/>
        </w:rPr>
        <w:t xml:space="preserve">Таблица </w:t>
      </w:r>
      <w:r w:rsidR="00901EEC">
        <w:rPr>
          <w:rFonts w:cs="Times New Roman"/>
          <w:szCs w:val="28"/>
          <w:lang w:val="en-US"/>
        </w:rPr>
        <w:t>28</w:t>
      </w:r>
      <w:r w:rsidRPr="00F202A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Гиперпараметры </w:t>
      </w:r>
      <w:r>
        <w:rPr>
          <w:lang w:val="en-US"/>
        </w:rPr>
        <w:t>GRU</w:t>
      </w:r>
      <w:r w:rsidRPr="00F202A3">
        <w:rPr>
          <w:rFonts w:cs="Times New Roman"/>
          <w:szCs w:val="28"/>
        </w:rPr>
        <w:t xml:space="preserve"> сеть</w:t>
      </w: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846"/>
        <w:gridCol w:w="1276"/>
        <w:gridCol w:w="2409"/>
        <w:gridCol w:w="2694"/>
        <w:gridCol w:w="2693"/>
      </w:tblGrid>
      <w:tr w:rsidR="005813E8" w14:paraId="34F48176" w14:textId="77777777" w:rsidTr="005813E8">
        <w:trPr>
          <w:trHeight w:val="1151"/>
        </w:trPr>
        <w:tc>
          <w:tcPr>
            <w:tcW w:w="846" w:type="dxa"/>
            <w:vAlign w:val="center"/>
          </w:tcPr>
          <w:p w14:paraId="012291EE" w14:textId="77777777" w:rsidR="005813E8" w:rsidRPr="00FB6EB3" w:rsidRDefault="005813E8" w:rsidP="005813E8">
            <w:pPr>
              <w:pStyle w:val="Default"/>
              <w:jc w:val="center"/>
              <w:rPr>
                <w:szCs w:val="28"/>
              </w:rPr>
            </w:pPr>
            <w:r w:rsidRPr="00FB6EB3">
              <w:rPr>
                <w:szCs w:val="28"/>
              </w:rPr>
              <w:t>№ п/п</w:t>
            </w:r>
          </w:p>
        </w:tc>
        <w:tc>
          <w:tcPr>
            <w:tcW w:w="1276" w:type="dxa"/>
            <w:vAlign w:val="center"/>
          </w:tcPr>
          <w:p w14:paraId="2645028C" w14:textId="77777777" w:rsidR="005813E8" w:rsidRPr="00FB6EB3" w:rsidRDefault="005813E8" w:rsidP="005813E8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LSTM слой</w:t>
            </w:r>
          </w:p>
        </w:tc>
        <w:tc>
          <w:tcPr>
            <w:tcW w:w="2409" w:type="dxa"/>
            <w:vAlign w:val="center"/>
          </w:tcPr>
          <w:p w14:paraId="407F7958" w14:textId="77777777" w:rsidR="005813E8" w:rsidRPr="00FB6EB3" w:rsidRDefault="005813E8" w:rsidP="005813E8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Слой эмбендинга слов</w:t>
            </w:r>
          </w:p>
        </w:tc>
        <w:tc>
          <w:tcPr>
            <w:tcW w:w="2694" w:type="dxa"/>
            <w:vAlign w:val="center"/>
          </w:tcPr>
          <w:p w14:paraId="755F0B0E" w14:textId="77777777" w:rsidR="005813E8" w:rsidRPr="00F202A3" w:rsidRDefault="005813E8" w:rsidP="005813E8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Функция активации</w:t>
            </w:r>
            <w:r>
              <w:rPr>
                <w:rFonts w:cs="Times New Roman"/>
                <w:sz w:val="24"/>
                <w:szCs w:val="28"/>
              </w:rPr>
              <w:t xml:space="preserve"> </w:t>
            </w:r>
            <w:r>
              <w:rPr>
                <w:rFonts w:cs="Times New Roman"/>
                <w:sz w:val="24"/>
                <w:szCs w:val="28"/>
                <w:lang w:val="en-US"/>
              </w:rPr>
              <w:t>RNN</w:t>
            </w:r>
          </w:p>
        </w:tc>
        <w:tc>
          <w:tcPr>
            <w:tcW w:w="2693" w:type="dxa"/>
            <w:vAlign w:val="center"/>
          </w:tcPr>
          <w:p w14:paraId="5A3817C3" w14:textId="77777777" w:rsidR="005813E8" w:rsidRPr="00F202A3" w:rsidRDefault="005813E8" w:rsidP="005813E8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Функция активации</w:t>
            </w:r>
            <w:r>
              <w:rPr>
                <w:rFonts w:cs="Times New Roman"/>
                <w:sz w:val="24"/>
                <w:szCs w:val="28"/>
              </w:rPr>
              <w:t xml:space="preserve"> </w:t>
            </w:r>
            <w:r>
              <w:rPr>
                <w:rFonts w:cs="Times New Roman"/>
                <w:sz w:val="24"/>
                <w:szCs w:val="28"/>
                <w:lang w:val="en-US"/>
              </w:rPr>
              <w:t>Output</w:t>
            </w:r>
          </w:p>
        </w:tc>
      </w:tr>
      <w:tr w:rsidR="00E0443F" w14:paraId="019B4705" w14:textId="77777777" w:rsidTr="005813E8">
        <w:trPr>
          <w:trHeight w:val="390"/>
        </w:trPr>
        <w:tc>
          <w:tcPr>
            <w:tcW w:w="846" w:type="dxa"/>
            <w:vAlign w:val="center"/>
          </w:tcPr>
          <w:p w14:paraId="23175BBE" w14:textId="7A7D2596" w:rsidR="00E0443F" w:rsidRPr="00FB6EB3" w:rsidRDefault="00E0443F" w:rsidP="00E0443F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14:paraId="522753A0" w14:textId="66AE5DED" w:rsidR="00E0443F" w:rsidRPr="00FB6EB3" w:rsidRDefault="00E0443F" w:rsidP="00E0443F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2409" w:type="dxa"/>
            <w:vAlign w:val="center"/>
          </w:tcPr>
          <w:p w14:paraId="49C00587" w14:textId="69930F27" w:rsidR="00E0443F" w:rsidRPr="00FB6EB3" w:rsidRDefault="00E0443F" w:rsidP="00E0443F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2694" w:type="dxa"/>
            <w:vAlign w:val="center"/>
          </w:tcPr>
          <w:p w14:paraId="66A0F52A" w14:textId="649BAC89" w:rsidR="00E0443F" w:rsidRPr="00FB6EB3" w:rsidRDefault="00E0443F" w:rsidP="00E0443F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relu</w:t>
            </w:r>
          </w:p>
        </w:tc>
        <w:tc>
          <w:tcPr>
            <w:tcW w:w="2693" w:type="dxa"/>
            <w:vAlign w:val="center"/>
          </w:tcPr>
          <w:p w14:paraId="47EA4664" w14:textId="2D787D79" w:rsidR="00E0443F" w:rsidRPr="00FB6EB3" w:rsidRDefault="00E0443F" w:rsidP="00E0443F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B6EB3">
              <w:rPr>
                <w:rFonts w:cs="Times New Roman"/>
                <w:sz w:val="24"/>
                <w:szCs w:val="24"/>
              </w:rPr>
              <w:t>softmax</w:t>
            </w:r>
          </w:p>
        </w:tc>
      </w:tr>
      <w:tr w:rsidR="00E0443F" w14:paraId="67671556" w14:textId="77777777" w:rsidTr="005813E8">
        <w:trPr>
          <w:trHeight w:val="380"/>
        </w:trPr>
        <w:tc>
          <w:tcPr>
            <w:tcW w:w="846" w:type="dxa"/>
            <w:vAlign w:val="center"/>
          </w:tcPr>
          <w:p w14:paraId="3D003261" w14:textId="74D1CE7C" w:rsidR="00E0443F" w:rsidRPr="00FB6EB3" w:rsidRDefault="00E0443F" w:rsidP="00E0443F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2</w:t>
            </w:r>
          </w:p>
        </w:tc>
        <w:tc>
          <w:tcPr>
            <w:tcW w:w="1276" w:type="dxa"/>
            <w:vAlign w:val="center"/>
          </w:tcPr>
          <w:p w14:paraId="4B99897B" w14:textId="723424E4" w:rsidR="00E0443F" w:rsidRPr="00FB6EB3" w:rsidRDefault="00E0443F" w:rsidP="00E0443F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128</w:t>
            </w:r>
          </w:p>
        </w:tc>
        <w:tc>
          <w:tcPr>
            <w:tcW w:w="2409" w:type="dxa"/>
            <w:vAlign w:val="center"/>
          </w:tcPr>
          <w:p w14:paraId="5C3C1B9C" w14:textId="7DAFEEC3" w:rsidR="00E0443F" w:rsidRPr="00FB6EB3" w:rsidRDefault="00E0443F" w:rsidP="00E0443F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2694" w:type="dxa"/>
            <w:vAlign w:val="center"/>
          </w:tcPr>
          <w:p w14:paraId="08FC070B" w14:textId="5F09C977" w:rsidR="00E0443F" w:rsidRPr="00FB6EB3" w:rsidRDefault="00E0443F" w:rsidP="00E0443F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relu</w:t>
            </w:r>
          </w:p>
        </w:tc>
        <w:tc>
          <w:tcPr>
            <w:tcW w:w="2693" w:type="dxa"/>
            <w:vAlign w:val="center"/>
          </w:tcPr>
          <w:p w14:paraId="47A6DC87" w14:textId="56EBD28A" w:rsidR="00E0443F" w:rsidRPr="00FB6EB3" w:rsidRDefault="00E0443F" w:rsidP="00E0443F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B6EB3">
              <w:rPr>
                <w:rFonts w:cs="Times New Roman"/>
                <w:sz w:val="24"/>
                <w:szCs w:val="24"/>
              </w:rPr>
              <w:t>softmax</w:t>
            </w:r>
          </w:p>
        </w:tc>
      </w:tr>
      <w:tr w:rsidR="00E0443F" w14:paraId="4ABD48E3" w14:textId="77777777" w:rsidTr="005813E8">
        <w:trPr>
          <w:trHeight w:val="380"/>
        </w:trPr>
        <w:tc>
          <w:tcPr>
            <w:tcW w:w="846" w:type="dxa"/>
            <w:vAlign w:val="center"/>
          </w:tcPr>
          <w:p w14:paraId="78AA6C77" w14:textId="79F4D419" w:rsidR="00E0443F" w:rsidRPr="00FB6EB3" w:rsidRDefault="00E0443F" w:rsidP="00E0443F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3</w:t>
            </w:r>
          </w:p>
        </w:tc>
        <w:tc>
          <w:tcPr>
            <w:tcW w:w="1276" w:type="dxa"/>
            <w:vAlign w:val="center"/>
          </w:tcPr>
          <w:p w14:paraId="3D100478" w14:textId="179C57FF" w:rsidR="00E0443F" w:rsidRPr="00FB6EB3" w:rsidRDefault="00E0443F" w:rsidP="00E0443F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09" w:type="dxa"/>
            <w:vAlign w:val="center"/>
          </w:tcPr>
          <w:p w14:paraId="2A885785" w14:textId="6930A7C0" w:rsidR="00E0443F" w:rsidRPr="00FB6EB3" w:rsidRDefault="00E0443F" w:rsidP="00E0443F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2694" w:type="dxa"/>
            <w:vAlign w:val="center"/>
          </w:tcPr>
          <w:p w14:paraId="4B9260AF" w14:textId="44B31980" w:rsidR="00E0443F" w:rsidRPr="00FB6EB3" w:rsidRDefault="00E0443F" w:rsidP="00E0443F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relu</w:t>
            </w:r>
          </w:p>
        </w:tc>
        <w:tc>
          <w:tcPr>
            <w:tcW w:w="2693" w:type="dxa"/>
            <w:vAlign w:val="center"/>
          </w:tcPr>
          <w:p w14:paraId="4993EB78" w14:textId="055722EE" w:rsidR="00E0443F" w:rsidRPr="00FB6EB3" w:rsidRDefault="00E0443F" w:rsidP="00E0443F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B6EB3">
              <w:rPr>
                <w:rFonts w:cs="Times New Roman"/>
                <w:sz w:val="24"/>
                <w:szCs w:val="24"/>
              </w:rPr>
              <w:t>softmax</w:t>
            </w:r>
          </w:p>
        </w:tc>
      </w:tr>
      <w:tr w:rsidR="00E0443F" w14:paraId="25B34141" w14:textId="77777777" w:rsidTr="005813E8">
        <w:trPr>
          <w:trHeight w:val="390"/>
        </w:trPr>
        <w:tc>
          <w:tcPr>
            <w:tcW w:w="846" w:type="dxa"/>
            <w:vAlign w:val="center"/>
          </w:tcPr>
          <w:p w14:paraId="5AA214B0" w14:textId="0FA6863F" w:rsidR="00E0443F" w:rsidRPr="00FB6EB3" w:rsidRDefault="00E0443F" w:rsidP="00E0443F">
            <w:pPr>
              <w:ind w:firstLine="0"/>
              <w:contextualSpacing/>
              <w:jc w:val="center"/>
              <w:rPr>
                <w:rFonts w:cs="Times New Roman"/>
                <w:sz w:val="24"/>
                <w:szCs w:val="28"/>
              </w:rPr>
            </w:pPr>
            <w:r w:rsidRPr="00FB6EB3">
              <w:rPr>
                <w:rFonts w:cs="Times New Roman"/>
                <w:sz w:val="24"/>
                <w:szCs w:val="28"/>
              </w:rPr>
              <w:t>4</w:t>
            </w:r>
          </w:p>
        </w:tc>
        <w:tc>
          <w:tcPr>
            <w:tcW w:w="1276" w:type="dxa"/>
            <w:vAlign w:val="center"/>
          </w:tcPr>
          <w:p w14:paraId="1700972E" w14:textId="7269F197" w:rsidR="00E0443F" w:rsidRPr="00FB6EB3" w:rsidRDefault="00E0443F" w:rsidP="00E0443F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128</w:t>
            </w:r>
          </w:p>
        </w:tc>
        <w:tc>
          <w:tcPr>
            <w:tcW w:w="2409" w:type="dxa"/>
            <w:vAlign w:val="center"/>
          </w:tcPr>
          <w:p w14:paraId="0CB48120" w14:textId="1927BEFA" w:rsidR="00E0443F" w:rsidRPr="00FB6EB3" w:rsidRDefault="00E0443F" w:rsidP="00E0443F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2694" w:type="dxa"/>
            <w:vAlign w:val="center"/>
          </w:tcPr>
          <w:p w14:paraId="03CA720F" w14:textId="483E42D3" w:rsidR="00E0443F" w:rsidRPr="00FB6EB3" w:rsidRDefault="00E0443F" w:rsidP="00E0443F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relu</w:t>
            </w:r>
          </w:p>
        </w:tc>
        <w:tc>
          <w:tcPr>
            <w:tcW w:w="2693" w:type="dxa"/>
            <w:vAlign w:val="center"/>
          </w:tcPr>
          <w:p w14:paraId="08865D3A" w14:textId="016580F1" w:rsidR="00E0443F" w:rsidRPr="00FB6EB3" w:rsidRDefault="00E0443F" w:rsidP="00E0443F">
            <w:pPr>
              <w:ind w:firstLine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202A3">
              <w:rPr>
                <w:rFonts w:cs="Times New Roman"/>
                <w:sz w:val="24"/>
                <w:szCs w:val="24"/>
              </w:rPr>
              <w:t>softmax</w:t>
            </w:r>
          </w:p>
        </w:tc>
      </w:tr>
    </w:tbl>
    <w:p w14:paraId="68DB2384" w14:textId="77777777" w:rsidR="005813E8" w:rsidRDefault="005813E8" w:rsidP="005813E8">
      <w:pPr>
        <w:spacing w:after="0"/>
        <w:rPr>
          <w:rFonts w:cs="Times New Roman"/>
          <w:szCs w:val="28"/>
        </w:rPr>
      </w:pPr>
    </w:p>
    <w:p w14:paraId="465C0CE4" w14:textId="77777777" w:rsidR="00901EEC" w:rsidRDefault="00901EEC" w:rsidP="005813E8">
      <w:pPr>
        <w:spacing w:after="0"/>
        <w:ind w:firstLine="0"/>
        <w:rPr>
          <w:rFonts w:cs="Times New Roman"/>
          <w:szCs w:val="28"/>
        </w:rPr>
      </w:pPr>
    </w:p>
    <w:p w14:paraId="39EE750A" w14:textId="6E37D220" w:rsidR="005813E8" w:rsidRPr="002A5ED3" w:rsidRDefault="005813E8" w:rsidP="005813E8">
      <w:pPr>
        <w:spacing w:after="0"/>
        <w:ind w:firstLine="0"/>
        <w:rPr>
          <w:rFonts w:cs="Times New Roman"/>
          <w:szCs w:val="28"/>
        </w:rPr>
      </w:pPr>
      <w:r w:rsidRPr="00F202A3">
        <w:rPr>
          <w:rFonts w:cs="Times New Roman"/>
          <w:szCs w:val="28"/>
        </w:rPr>
        <w:lastRenderedPageBreak/>
        <w:t xml:space="preserve">Таблица </w:t>
      </w:r>
      <w:r w:rsidR="00901EEC" w:rsidRPr="00901EEC">
        <w:rPr>
          <w:rFonts w:cs="Times New Roman"/>
          <w:szCs w:val="28"/>
        </w:rPr>
        <w:t>29</w:t>
      </w:r>
      <w:r w:rsidRPr="00F202A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Параметры обучения </w:t>
      </w:r>
      <w:r>
        <w:rPr>
          <w:lang w:val="en-US"/>
        </w:rPr>
        <w:t>GRU</w:t>
      </w:r>
      <w:r w:rsidRPr="00F202A3">
        <w:rPr>
          <w:rFonts w:cs="Times New Roman"/>
          <w:szCs w:val="28"/>
        </w:rPr>
        <w:t xml:space="preserve"> сеть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5813E8" w14:paraId="0BCBC4AB" w14:textId="77777777" w:rsidTr="005813E8">
        <w:tc>
          <w:tcPr>
            <w:tcW w:w="2477" w:type="dxa"/>
            <w:vAlign w:val="center"/>
          </w:tcPr>
          <w:p w14:paraId="0C0CE4AA" w14:textId="77777777" w:rsidR="005813E8" w:rsidRPr="00F202A3" w:rsidRDefault="005813E8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№ п/п</w:t>
            </w:r>
          </w:p>
        </w:tc>
        <w:tc>
          <w:tcPr>
            <w:tcW w:w="2478" w:type="dxa"/>
            <w:vAlign w:val="center"/>
          </w:tcPr>
          <w:p w14:paraId="65AD140A" w14:textId="77777777" w:rsidR="005813E8" w:rsidRPr="00F202A3" w:rsidRDefault="005813E8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Количество эпох</w:t>
            </w:r>
          </w:p>
        </w:tc>
        <w:tc>
          <w:tcPr>
            <w:tcW w:w="2478" w:type="dxa"/>
            <w:vAlign w:val="center"/>
          </w:tcPr>
          <w:p w14:paraId="3BE6AC02" w14:textId="77777777" w:rsidR="005813E8" w:rsidRPr="00F202A3" w:rsidRDefault="005813E8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Размер бэтча</w:t>
            </w:r>
          </w:p>
        </w:tc>
        <w:tc>
          <w:tcPr>
            <w:tcW w:w="2478" w:type="dxa"/>
            <w:vAlign w:val="center"/>
          </w:tcPr>
          <w:p w14:paraId="1B61A38B" w14:textId="77777777" w:rsidR="005813E8" w:rsidRPr="00F202A3" w:rsidRDefault="005813E8" w:rsidP="005813E8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Accuracy</w:t>
            </w:r>
          </w:p>
        </w:tc>
      </w:tr>
      <w:tr w:rsidR="00E0443F" w14:paraId="6DD47A69" w14:textId="77777777" w:rsidTr="005813E8">
        <w:tc>
          <w:tcPr>
            <w:tcW w:w="2477" w:type="dxa"/>
            <w:vAlign w:val="center"/>
          </w:tcPr>
          <w:p w14:paraId="23449E4D" w14:textId="7CC8C00E" w:rsidR="00E0443F" w:rsidRPr="00F202A3" w:rsidRDefault="00E0443F" w:rsidP="00E0443F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1</w:t>
            </w:r>
          </w:p>
        </w:tc>
        <w:tc>
          <w:tcPr>
            <w:tcW w:w="2478" w:type="dxa"/>
            <w:vAlign w:val="center"/>
          </w:tcPr>
          <w:p w14:paraId="1A79C312" w14:textId="1C32E302" w:rsidR="00E0443F" w:rsidRPr="00F202A3" w:rsidRDefault="00E0443F" w:rsidP="00E0443F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25</w:t>
            </w:r>
          </w:p>
        </w:tc>
        <w:tc>
          <w:tcPr>
            <w:tcW w:w="2478" w:type="dxa"/>
            <w:vAlign w:val="center"/>
          </w:tcPr>
          <w:p w14:paraId="4C3D4DE0" w14:textId="73B14583" w:rsidR="00E0443F" w:rsidRPr="00F202A3" w:rsidRDefault="00E0443F" w:rsidP="00E0443F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32</w:t>
            </w:r>
          </w:p>
        </w:tc>
        <w:tc>
          <w:tcPr>
            <w:tcW w:w="2478" w:type="dxa"/>
            <w:vAlign w:val="center"/>
          </w:tcPr>
          <w:p w14:paraId="66E15706" w14:textId="691174A0" w:rsidR="00E0443F" w:rsidRPr="006A0986" w:rsidRDefault="006A0986" w:rsidP="00E0443F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6A0986">
              <w:rPr>
                <w:sz w:val="24"/>
              </w:rPr>
              <w:t>0.</w:t>
            </w:r>
            <w:r w:rsidRPr="006A0986">
              <w:rPr>
                <w:sz w:val="24"/>
                <w:lang w:val="en-US"/>
              </w:rPr>
              <w:t>84</w:t>
            </w:r>
            <w:r w:rsidRPr="006A0986">
              <w:rPr>
                <w:sz w:val="24"/>
                <w:lang w:val="en-US"/>
              </w:rPr>
              <w:t>90</w:t>
            </w:r>
          </w:p>
        </w:tc>
      </w:tr>
      <w:tr w:rsidR="00E0443F" w14:paraId="22DDB6A3" w14:textId="77777777" w:rsidTr="005813E8">
        <w:tc>
          <w:tcPr>
            <w:tcW w:w="2477" w:type="dxa"/>
            <w:vAlign w:val="center"/>
          </w:tcPr>
          <w:p w14:paraId="0B690A4E" w14:textId="46E584E2" w:rsidR="00E0443F" w:rsidRPr="00F202A3" w:rsidRDefault="00E0443F" w:rsidP="00E0443F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2</w:t>
            </w:r>
          </w:p>
        </w:tc>
        <w:tc>
          <w:tcPr>
            <w:tcW w:w="2478" w:type="dxa"/>
            <w:vAlign w:val="center"/>
          </w:tcPr>
          <w:p w14:paraId="57BD0510" w14:textId="03DF2403" w:rsidR="00E0443F" w:rsidRPr="00F202A3" w:rsidRDefault="00E0443F" w:rsidP="00E0443F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25</w:t>
            </w:r>
          </w:p>
        </w:tc>
        <w:tc>
          <w:tcPr>
            <w:tcW w:w="2478" w:type="dxa"/>
            <w:vAlign w:val="center"/>
          </w:tcPr>
          <w:p w14:paraId="09780F88" w14:textId="037A7F33" w:rsidR="00E0443F" w:rsidRPr="00F202A3" w:rsidRDefault="00E0443F" w:rsidP="00E0443F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32</w:t>
            </w:r>
          </w:p>
        </w:tc>
        <w:tc>
          <w:tcPr>
            <w:tcW w:w="2478" w:type="dxa"/>
            <w:vAlign w:val="center"/>
          </w:tcPr>
          <w:p w14:paraId="5DF88A47" w14:textId="5B8E66B4" w:rsidR="00E0443F" w:rsidRPr="006A0986" w:rsidRDefault="006A0986" w:rsidP="006A0986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6A0986">
              <w:rPr>
                <w:sz w:val="24"/>
                <w:lang w:val="en-US"/>
              </w:rPr>
              <w:t>0.848</w:t>
            </w:r>
            <w:r w:rsidRPr="006A0986">
              <w:rPr>
                <w:sz w:val="24"/>
                <w:lang w:val="en-US"/>
              </w:rPr>
              <w:t>7</w:t>
            </w:r>
          </w:p>
        </w:tc>
      </w:tr>
      <w:tr w:rsidR="00E0443F" w14:paraId="5A81F242" w14:textId="77777777" w:rsidTr="005813E8">
        <w:tc>
          <w:tcPr>
            <w:tcW w:w="2477" w:type="dxa"/>
            <w:vAlign w:val="center"/>
          </w:tcPr>
          <w:p w14:paraId="2EB453D2" w14:textId="24FD4702" w:rsidR="00E0443F" w:rsidRPr="00F202A3" w:rsidRDefault="00E0443F" w:rsidP="00E0443F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3</w:t>
            </w:r>
          </w:p>
        </w:tc>
        <w:tc>
          <w:tcPr>
            <w:tcW w:w="2478" w:type="dxa"/>
            <w:vAlign w:val="center"/>
          </w:tcPr>
          <w:p w14:paraId="57007980" w14:textId="629327D5" w:rsidR="00E0443F" w:rsidRPr="00F202A3" w:rsidRDefault="00E0443F" w:rsidP="00E0443F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50</w:t>
            </w:r>
          </w:p>
        </w:tc>
        <w:tc>
          <w:tcPr>
            <w:tcW w:w="2478" w:type="dxa"/>
            <w:vAlign w:val="center"/>
          </w:tcPr>
          <w:p w14:paraId="48421803" w14:textId="420824B9" w:rsidR="00E0443F" w:rsidRPr="00F202A3" w:rsidRDefault="00E0443F" w:rsidP="00E0443F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32</w:t>
            </w:r>
          </w:p>
        </w:tc>
        <w:tc>
          <w:tcPr>
            <w:tcW w:w="2478" w:type="dxa"/>
            <w:vAlign w:val="center"/>
          </w:tcPr>
          <w:p w14:paraId="2AA0163D" w14:textId="1D59E22A" w:rsidR="00E0443F" w:rsidRPr="006A0986" w:rsidRDefault="006A0986" w:rsidP="006A0986">
            <w:pPr>
              <w:pStyle w:val="af1"/>
              <w:spacing w:before="0" w:after="0"/>
              <w:ind w:firstLine="0"/>
              <w:jc w:val="center"/>
              <w:rPr>
                <w:sz w:val="24"/>
                <w:lang w:val="en-US"/>
              </w:rPr>
            </w:pPr>
            <w:r w:rsidRPr="006A0986">
              <w:rPr>
                <w:sz w:val="24"/>
              </w:rPr>
              <w:t>0.</w:t>
            </w:r>
            <w:r w:rsidRPr="006A0986">
              <w:rPr>
                <w:sz w:val="24"/>
                <w:lang w:val="en-US"/>
              </w:rPr>
              <w:t>8</w:t>
            </w:r>
            <w:r w:rsidRPr="006A0986">
              <w:rPr>
                <w:sz w:val="24"/>
                <w:lang w:val="en-US"/>
              </w:rPr>
              <w:t>501</w:t>
            </w:r>
          </w:p>
        </w:tc>
      </w:tr>
      <w:tr w:rsidR="00E0443F" w14:paraId="20D4472B" w14:textId="77777777" w:rsidTr="005813E8">
        <w:tc>
          <w:tcPr>
            <w:tcW w:w="2477" w:type="dxa"/>
            <w:vAlign w:val="center"/>
          </w:tcPr>
          <w:p w14:paraId="4637AE7C" w14:textId="71C115E9" w:rsidR="00E0443F" w:rsidRPr="00F202A3" w:rsidRDefault="00E0443F" w:rsidP="00E0443F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4</w:t>
            </w:r>
          </w:p>
        </w:tc>
        <w:tc>
          <w:tcPr>
            <w:tcW w:w="2478" w:type="dxa"/>
            <w:vAlign w:val="center"/>
          </w:tcPr>
          <w:p w14:paraId="612DA316" w14:textId="1E88EB4F" w:rsidR="00E0443F" w:rsidRPr="00F202A3" w:rsidRDefault="00E0443F" w:rsidP="00E0443F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 w:rsidRPr="00F202A3">
              <w:rPr>
                <w:sz w:val="24"/>
              </w:rPr>
              <w:t>50</w:t>
            </w:r>
          </w:p>
        </w:tc>
        <w:tc>
          <w:tcPr>
            <w:tcW w:w="2478" w:type="dxa"/>
            <w:vAlign w:val="center"/>
          </w:tcPr>
          <w:p w14:paraId="2ED66D3E" w14:textId="7CB846A9" w:rsidR="00E0443F" w:rsidRPr="00F202A3" w:rsidRDefault="00E0443F" w:rsidP="00E0443F">
            <w:pPr>
              <w:pStyle w:val="af1"/>
              <w:spacing w:before="0" w:after="0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32</w:t>
            </w:r>
          </w:p>
        </w:tc>
        <w:tc>
          <w:tcPr>
            <w:tcW w:w="2478" w:type="dxa"/>
            <w:vAlign w:val="center"/>
          </w:tcPr>
          <w:p w14:paraId="7329ACBA" w14:textId="191BACC8" w:rsidR="00E0443F" w:rsidRPr="006A0986" w:rsidRDefault="00E0443F" w:rsidP="006A0986">
            <w:pPr>
              <w:pStyle w:val="af1"/>
              <w:spacing w:before="0" w:after="0"/>
              <w:ind w:firstLine="0"/>
              <w:jc w:val="center"/>
              <w:rPr>
                <w:sz w:val="24"/>
                <w:lang w:val="en-US"/>
              </w:rPr>
            </w:pPr>
            <w:r w:rsidRPr="006A0986">
              <w:rPr>
                <w:sz w:val="24"/>
              </w:rPr>
              <w:t>0.</w:t>
            </w:r>
            <w:r w:rsidR="006A0986" w:rsidRPr="006A0986">
              <w:rPr>
                <w:sz w:val="24"/>
                <w:lang w:val="en-US"/>
              </w:rPr>
              <w:t>8489</w:t>
            </w:r>
          </w:p>
        </w:tc>
      </w:tr>
    </w:tbl>
    <w:p w14:paraId="0ABB102B" w14:textId="77777777" w:rsidR="005813E8" w:rsidRDefault="005813E8" w:rsidP="005813E8">
      <w:pPr>
        <w:spacing w:after="0"/>
        <w:ind w:firstLine="0"/>
        <w:rPr>
          <w:rFonts w:cs="Times New Roman"/>
          <w:szCs w:val="28"/>
        </w:rPr>
      </w:pPr>
    </w:p>
    <w:p w14:paraId="433D8EB5" w14:textId="7408979F" w:rsidR="005813E8" w:rsidRPr="00192F6C" w:rsidRDefault="00901EEC" w:rsidP="005813E8">
      <w:pPr>
        <w:pStyle w:val="af1"/>
        <w:ind w:firstLine="0"/>
        <w:jc w:val="center"/>
      </w:pPr>
      <w:r w:rsidRPr="00901EEC">
        <w:rPr>
          <w:noProof/>
          <w:lang w:eastAsia="ru-RU"/>
        </w:rPr>
        <w:drawing>
          <wp:inline distT="0" distB="0" distL="0" distR="0" wp14:anchorId="0267248E" wp14:editId="1DCDD469">
            <wp:extent cx="6299835" cy="2699929"/>
            <wp:effectExtent l="0" t="0" r="5715" b="5715"/>
            <wp:docPr id="18" name="Рисунок 18" descr="S:\Maga4modul\ИИ в медицине\Lab1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:\Maga4modul\ИИ в медицине\Lab1\Figure_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69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13E8" w:rsidRPr="00192F6C">
        <w:rPr>
          <w:noProof/>
          <w:lang w:eastAsia="ru-RU"/>
        </w:rPr>
        <w:t xml:space="preserve">  </w:t>
      </w:r>
    </w:p>
    <w:p w14:paraId="2B988AE0" w14:textId="1C27FAD9" w:rsidR="005813E8" w:rsidRPr="00901EEC" w:rsidRDefault="005813E8" w:rsidP="005813E8">
      <w:pPr>
        <w:pStyle w:val="af1"/>
        <w:spacing w:before="0" w:after="240"/>
        <w:ind w:firstLine="0"/>
        <w:jc w:val="center"/>
      </w:pPr>
      <w:r>
        <w:t>Рисунок</w:t>
      </w:r>
      <w:r w:rsidRPr="00192F6C">
        <w:t xml:space="preserve"> </w:t>
      </w:r>
      <w:r w:rsidR="00901EEC" w:rsidRPr="00901EEC">
        <w:t>14</w:t>
      </w:r>
      <w:r w:rsidRPr="00192F6C">
        <w:t xml:space="preserve"> – </w:t>
      </w:r>
      <w:r w:rsidR="00901EEC">
        <w:t>Сравнение реальны</w:t>
      </w:r>
      <w:r w:rsidR="00D61236">
        <w:t>х</w:t>
      </w:r>
      <w:r w:rsidR="00901EEC">
        <w:t xml:space="preserve"> и предсказанных значений для лучших </w:t>
      </w:r>
      <w:r w:rsidR="00901EEC">
        <w:rPr>
          <w:lang w:val="en-US"/>
        </w:rPr>
        <w:t>LSTM</w:t>
      </w:r>
      <w:r w:rsidR="00901EEC" w:rsidRPr="00901EEC">
        <w:t xml:space="preserve"> </w:t>
      </w:r>
      <w:r w:rsidR="00901EEC">
        <w:t>и</w:t>
      </w:r>
      <w:r w:rsidR="00D61236">
        <w:t xml:space="preserve"> </w:t>
      </w:r>
      <w:r w:rsidR="00901EEC">
        <w:rPr>
          <w:lang w:val="en-US"/>
        </w:rPr>
        <w:t>GRU</w:t>
      </w:r>
      <w:r w:rsidR="00901EEC" w:rsidRPr="00901EEC">
        <w:t xml:space="preserve"> </w:t>
      </w:r>
      <w:r w:rsidR="00901EEC">
        <w:t>моделей</w:t>
      </w:r>
    </w:p>
    <w:p w14:paraId="4834EC1C" w14:textId="4D182B70" w:rsidR="00901EEC" w:rsidRPr="00192F6C" w:rsidRDefault="00901EEC" w:rsidP="00901EEC">
      <w:pPr>
        <w:pStyle w:val="af1"/>
        <w:ind w:firstLine="0"/>
        <w:jc w:val="center"/>
      </w:pPr>
      <w:r w:rsidRPr="00901EEC">
        <w:rPr>
          <w:noProof/>
          <w:lang w:eastAsia="ru-RU"/>
        </w:rPr>
        <w:drawing>
          <wp:inline distT="0" distB="0" distL="0" distR="0" wp14:anchorId="34853908" wp14:editId="7B83FCE5">
            <wp:extent cx="6299835" cy="2687930"/>
            <wp:effectExtent l="0" t="0" r="5715" b="0"/>
            <wp:docPr id="8" name="Рисунок 8" descr="S:\Maga4modul\ИИ в медицине\Lab1\Figure64_32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Maga4modul\ИИ в медицине\Lab1\Figure64_32_2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6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F6C">
        <w:rPr>
          <w:noProof/>
          <w:lang w:eastAsia="ru-RU"/>
        </w:rPr>
        <w:t xml:space="preserve">  </w:t>
      </w:r>
    </w:p>
    <w:p w14:paraId="4FD6AA4F" w14:textId="2F3CD60F" w:rsidR="00901EEC" w:rsidRDefault="00901EEC" w:rsidP="00D61236">
      <w:pPr>
        <w:pStyle w:val="af1"/>
        <w:spacing w:before="0" w:after="240"/>
        <w:ind w:firstLine="0"/>
        <w:jc w:val="center"/>
      </w:pPr>
      <w:r>
        <w:t>Рисунок</w:t>
      </w:r>
      <w:r w:rsidRPr="00192F6C">
        <w:t xml:space="preserve"> </w:t>
      </w:r>
      <w:r w:rsidRPr="00901EEC">
        <w:t>1</w:t>
      </w:r>
      <w:r>
        <w:t>5</w:t>
      </w:r>
      <w:r w:rsidRPr="00192F6C">
        <w:t xml:space="preserve"> – </w:t>
      </w:r>
      <w:r>
        <w:t>Значения метрик точности моделей для экспериментов №</w:t>
      </w:r>
      <w:r>
        <w:t>1</w:t>
      </w:r>
    </w:p>
    <w:p w14:paraId="0EA484DE" w14:textId="2A9D86A9" w:rsidR="00901EEC" w:rsidRPr="00192F6C" w:rsidRDefault="00901EEC" w:rsidP="00901EEC">
      <w:pPr>
        <w:pStyle w:val="af1"/>
        <w:ind w:firstLine="0"/>
        <w:jc w:val="center"/>
      </w:pPr>
      <w:r w:rsidRPr="00901EEC">
        <w:rPr>
          <w:noProof/>
          <w:lang w:eastAsia="ru-RU"/>
        </w:rPr>
        <w:lastRenderedPageBreak/>
        <w:drawing>
          <wp:inline distT="0" distB="0" distL="0" distR="0" wp14:anchorId="3D9D34F8" wp14:editId="1F1DDDA2">
            <wp:extent cx="5791200" cy="2470912"/>
            <wp:effectExtent l="0" t="0" r="0" b="5715"/>
            <wp:docPr id="15" name="Рисунок 15" descr="S:\Maga4modul\ИИ в медицине\Lab1\Figure128_64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:\Maga4modul\ИИ в медицине\Lab1\Figure128_64_2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669" cy="247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F6C">
        <w:rPr>
          <w:noProof/>
          <w:lang w:eastAsia="ru-RU"/>
        </w:rPr>
        <w:t xml:space="preserve">  </w:t>
      </w:r>
    </w:p>
    <w:p w14:paraId="00CB345D" w14:textId="57CC4BF1" w:rsidR="00901EEC" w:rsidRDefault="00901EEC" w:rsidP="00D61236">
      <w:pPr>
        <w:pStyle w:val="af1"/>
        <w:spacing w:before="0" w:after="240"/>
        <w:ind w:firstLine="0"/>
        <w:jc w:val="center"/>
      </w:pPr>
      <w:r>
        <w:t>Рисунок</w:t>
      </w:r>
      <w:r w:rsidRPr="00192F6C">
        <w:t xml:space="preserve"> </w:t>
      </w:r>
      <w:r w:rsidRPr="00901EEC">
        <w:t>1</w:t>
      </w:r>
      <w:r>
        <w:t>6</w:t>
      </w:r>
      <w:r w:rsidRPr="00192F6C">
        <w:t xml:space="preserve"> – </w:t>
      </w:r>
      <w:r>
        <w:t>Значения метрик точности моделей для экспериментов №</w:t>
      </w:r>
      <w:r>
        <w:t>2</w:t>
      </w:r>
    </w:p>
    <w:p w14:paraId="16295119" w14:textId="08C05BD1" w:rsidR="00901EEC" w:rsidRPr="00192F6C" w:rsidRDefault="00901EEC" w:rsidP="00901EEC">
      <w:pPr>
        <w:pStyle w:val="af1"/>
        <w:ind w:firstLine="0"/>
        <w:jc w:val="center"/>
      </w:pPr>
      <w:r w:rsidRPr="00901EEC">
        <w:rPr>
          <w:noProof/>
          <w:lang w:eastAsia="ru-RU"/>
        </w:rPr>
        <w:drawing>
          <wp:inline distT="0" distB="0" distL="0" distR="0" wp14:anchorId="4B4EC261" wp14:editId="5EEA8C1D">
            <wp:extent cx="5715000" cy="2438400"/>
            <wp:effectExtent l="0" t="0" r="0" b="0"/>
            <wp:docPr id="16" name="Рисунок 16" descr="S:\Maga4modul\ИИ в медицине\Lab1\Figure64_32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:\Maga4modul\ИИ в медицине\Lab1\Figure64_32_50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554" cy="244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F6C">
        <w:rPr>
          <w:noProof/>
          <w:lang w:eastAsia="ru-RU"/>
        </w:rPr>
        <w:t xml:space="preserve">  </w:t>
      </w:r>
    </w:p>
    <w:p w14:paraId="6411B3BD" w14:textId="11AC16E9" w:rsidR="00901EEC" w:rsidRDefault="00901EEC" w:rsidP="00D61236">
      <w:pPr>
        <w:pStyle w:val="af1"/>
        <w:spacing w:before="0" w:after="240"/>
        <w:ind w:firstLine="0"/>
        <w:jc w:val="center"/>
      </w:pPr>
      <w:r>
        <w:t>Рисунок</w:t>
      </w:r>
      <w:r w:rsidRPr="00192F6C">
        <w:t xml:space="preserve"> </w:t>
      </w:r>
      <w:r w:rsidRPr="00901EEC">
        <w:t>1</w:t>
      </w:r>
      <w:r>
        <w:t>7</w:t>
      </w:r>
      <w:r w:rsidRPr="00192F6C">
        <w:t xml:space="preserve"> – </w:t>
      </w:r>
      <w:r>
        <w:t>Значения метрик точности моделей для экспериментов №</w:t>
      </w:r>
      <w:r>
        <w:t>3</w:t>
      </w:r>
    </w:p>
    <w:p w14:paraId="5A1BDEB3" w14:textId="3E76ED18" w:rsidR="00901EEC" w:rsidRPr="00192F6C" w:rsidRDefault="00901EEC" w:rsidP="00901EEC">
      <w:pPr>
        <w:pStyle w:val="af1"/>
        <w:ind w:firstLine="0"/>
        <w:jc w:val="center"/>
      </w:pPr>
      <w:r w:rsidRPr="00901EEC">
        <w:rPr>
          <w:noProof/>
          <w:lang w:eastAsia="ru-RU"/>
        </w:rPr>
        <w:drawing>
          <wp:inline distT="0" distB="0" distL="0" distR="0" wp14:anchorId="2DDADDF8" wp14:editId="7FCBC473">
            <wp:extent cx="5714998" cy="2438400"/>
            <wp:effectExtent l="0" t="0" r="635" b="0"/>
            <wp:docPr id="17" name="Рисунок 17" descr="S:\Maga4modul\ИИ в медицине\Lab1\Figure128_64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:\Maga4modul\ИИ в медицине\Lab1\Figure128_64_50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878" cy="244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F6C">
        <w:rPr>
          <w:noProof/>
          <w:lang w:eastAsia="ru-RU"/>
        </w:rPr>
        <w:t xml:space="preserve">  </w:t>
      </w:r>
    </w:p>
    <w:p w14:paraId="2C4DEE0F" w14:textId="5A4BF683" w:rsidR="008D20C5" w:rsidRDefault="00901EEC" w:rsidP="00D61236">
      <w:pPr>
        <w:pStyle w:val="af1"/>
        <w:spacing w:before="0" w:after="240"/>
        <w:ind w:firstLine="0"/>
        <w:jc w:val="center"/>
      </w:pPr>
      <w:r>
        <w:t>Рисунок</w:t>
      </w:r>
      <w:r w:rsidRPr="00192F6C">
        <w:t xml:space="preserve"> </w:t>
      </w:r>
      <w:r w:rsidRPr="00901EEC">
        <w:t>1</w:t>
      </w:r>
      <w:r>
        <w:t>8</w:t>
      </w:r>
      <w:r w:rsidRPr="00192F6C">
        <w:t xml:space="preserve"> – </w:t>
      </w:r>
      <w:r>
        <w:t>Значения метрик точности моделей для экспериментов №4</w:t>
      </w:r>
    </w:p>
    <w:p w14:paraId="590D9A36" w14:textId="7E06EF0E" w:rsidR="0091105E" w:rsidRDefault="00FF22A5" w:rsidP="00D61236">
      <w:pPr>
        <w:pStyle w:val="af1"/>
      </w:pPr>
      <w:r w:rsidRPr="00427DC4">
        <w:lastRenderedPageBreak/>
        <w:t>Вывод</w:t>
      </w:r>
      <w:r w:rsidRPr="002A5ED3">
        <w:t xml:space="preserve">: </w:t>
      </w:r>
      <w:r w:rsidR="00D61236">
        <w:t>Входе</w:t>
      </w:r>
      <w:r w:rsidR="00D61236" w:rsidRPr="00D61236">
        <w:t xml:space="preserve"> выполнения практической работы были изучены принципы работы искусственных рекуррентных нейронных сетей, в частности моделей LSTM и GRU. Получены навыки обучения данных моделей для задач генерации текста и прогнозирования. Рассмотрены различные параметры настройки моделей и их влияние на точность и качество результатов. </w:t>
      </w:r>
      <w:bookmarkStart w:id="2" w:name="_GoBack"/>
      <w:bookmarkEnd w:id="2"/>
      <w:r w:rsidR="00623FF6">
        <w:t xml:space="preserve">Таким образом поставленная цель достигнута, </w:t>
      </w:r>
      <w:r w:rsidR="007B0000">
        <w:t>задание</w:t>
      </w:r>
      <w:r w:rsidR="00623FF6">
        <w:t xml:space="preserve"> выполнен</w:t>
      </w:r>
      <w:r w:rsidR="007B0000">
        <w:t>о</w:t>
      </w:r>
      <w:r w:rsidR="00623FF6">
        <w:t>.</w:t>
      </w:r>
    </w:p>
    <w:p w14:paraId="6B3E8165" w14:textId="77777777" w:rsidR="0091105E" w:rsidRDefault="0091105E" w:rsidP="0091105E"/>
    <w:p w14:paraId="505E4F3F" w14:textId="77777777" w:rsidR="0091105E" w:rsidRDefault="0091105E" w:rsidP="0091105E"/>
    <w:p w14:paraId="39174DB3" w14:textId="77777777" w:rsidR="0091105E" w:rsidRDefault="0091105E">
      <w:pPr>
        <w:spacing w:line="259" w:lineRule="auto"/>
        <w:ind w:firstLine="0"/>
        <w:jc w:val="left"/>
      </w:pPr>
      <w:r>
        <w:br w:type="page"/>
      </w:r>
    </w:p>
    <w:p w14:paraId="7055F1A9" w14:textId="57F6FB66" w:rsidR="0091105E" w:rsidRPr="00D61236" w:rsidRDefault="0091105E" w:rsidP="0091105E">
      <w:pPr>
        <w:jc w:val="center"/>
        <w:rPr>
          <w:b/>
        </w:rPr>
      </w:pPr>
      <w:r w:rsidRPr="00D61236">
        <w:rPr>
          <w:b/>
        </w:rPr>
        <w:lastRenderedPageBreak/>
        <w:t>Приложение A</w:t>
      </w:r>
    </w:p>
    <w:p w14:paraId="2C24E432" w14:textId="77777777" w:rsidR="0091105E" w:rsidRDefault="0091105E" w:rsidP="0091105E">
      <w:pPr>
        <w:jc w:val="center"/>
      </w:pPr>
      <w:r>
        <w:t>(обязательное)</w:t>
      </w:r>
    </w:p>
    <w:p w14:paraId="1E531920" w14:textId="637C3A8D" w:rsidR="0091105E" w:rsidRDefault="0091105E" w:rsidP="0091105E">
      <w:pPr>
        <w:jc w:val="center"/>
        <w:rPr>
          <w:lang w:val="en-US"/>
        </w:rPr>
      </w:pPr>
      <w:r>
        <w:t xml:space="preserve">Листинг </w:t>
      </w:r>
      <w:r w:rsidR="00D61236">
        <w:t xml:space="preserve">файла </w:t>
      </w:r>
      <w:r w:rsidR="00D61236">
        <w:rPr>
          <w:lang w:val="en-US"/>
        </w:rPr>
        <w:t>task1v2.py</w:t>
      </w:r>
    </w:p>
    <w:p w14:paraId="52FF35CA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import numpy as np</w:t>
      </w:r>
    </w:p>
    <w:p w14:paraId="23BF66BE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import tensorflow as tf</w:t>
      </w:r>
    </w:p>
    <w:p w14:paraId="00D55122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from tensorflow.keras.models import Sequential</w:t>
      </w:r>
    </w:p>
    <w:p w14:paraId="12962B1E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from tensorflow.keras.layers import LSTM, GRU, Dense, Embedding</w:t>
      </w:r>
    </w:p>
    <w:p w14:paraId="2600E65B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from tensorflow.keras.optimizers import Adam</w:t>
      </w:r>
    </w:p>
    <w:p w14:paraId="0B9208D7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from tensorflow.keras.losses import SparseCategoricalCrossentropy</w:t>
      </w:r>
    </w:p>
    <w:p w14:paraId="7C69DEC8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from tensorflow.keras.callbacks import ModelCheckpoint</w:t>
      </w:r>
    </w:p>
    <w:p w14:paraId="04948978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import os</w:t>
      </w:r>
    </w:p>
    <w:p w14:paraId="516A848E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import pandas as pd</w:t>
      </w:r>
    </w:p>
    <w:p w14:paraId="705A7CA2" w14:textId="1EB4C3A9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from datetime import datetime</w:t>
      </w:r>
    </w:p>
    <w:p w14:paraId="5A6C4471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# Загрузка и подготовка данных</w:t>
      </w:r>
    </w:p>
    <w:p w14:paraId="068A8AFB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def load_text(filename):</w:t>
      </w:r>
    </w:p>
    <w:p w14:paraId="0C027031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with open(filename, 'r', encoding='utf-8') as file:</w:t>
      </w:r>
    </w:p>
    <w:p w14:paraId="5496B355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text = file.read()</w:t>
      </w:r>
    </w:p>
    <w:p w14:paraId="115A267F" w14:textId="17C2DF99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return text</w:t>
      </w:r>
    </w:p>
    <w:p w14:paraId="4A8397B3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def prepare_data(text, seq_length):</w:t>
      </w:r>
    </w:p>
    <w:p w14:paraId="355F8565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chars = sorted(list(set(text)))</w:t>
      </w:r>
    </w:p>
    <w:p w14:paraId="2C8D4597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char_to_int = {ch: i for i, ch in enumerate(chars)}</w:t>
      </w:r>
    </w:p>
    <w:p w14:paraId="42B379C9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int_to_char = {i: ch for i, ch in enumerate(chars)}</w:t>
      </w:r>
    </w:p>
    <w:p w14:paraId="7A53FC3E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300C9C4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num_chars = len(text)</w:t>
      </w:r>
    </w:p>
    <w:p w14:paraId="504925C4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num_vocab = len(chars)</w:t>
      </w:r>
    </w:p>
    <w:p w14:paraId="213AA793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23B74F0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print(f"Total Characters: {num_chars}")</w:t>
      </w:r>
    </w:p>
    <w:p w14:paraId="1E02006B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print(f"Total Vocab: {num_vocab}")</w:t>
      </w:r>
    </w:p>
    <w:p w14:paraId="4DD6CB8F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44BF9C0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dataX = []</w:t>
      </w:r>
    </w:p>
    <w:p w14:paraId="31B91B8F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dataY = []</w:t>
      </w:r>
    </w:p>
    <w:p w14:paraId="25630A80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for i in range(0, num_chars - seq_length, 1):</w:t>
      </w:r>
    </w:p>
    <w:p w14:paraId="6396AA43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seq_in = text[i:i + seq_length]</w:t>
      </w:r>
    </w:p>
    <w:p w14:paraId="260EBD69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seq_out = text[i + seq_length]</w:t>
      </w:r>
    </w:p>
    <w:p w14:paraId="1E851C4B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dataX.append([char_to_int[char] for char in seq_in])</w:t>
      </w:r>
    </w:p>
    <w:p w14:paraId="249D895C" w14:textId="2856E773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dat</w:t>
      </w:r>
      <w:r>
        <w:rPr>
          <w:rFonts w:ascii="Courier New" w:hAnsi="Courier New" w:cs="Courier New"/>
          <w:sz w:val="20"/>
          <w:szCs w:val="20"/>
          <w:lang w:val="en-US"/>
        </w:rPr>
        <w:t>aY.append(char_to_int[seq_out])</w:t>
      </w:r>
    </w:p>
    <w:p w14:paraId="4AAB48CA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X = np.reshape(dataX, (len(dataX), seq_length))</w:t>
      </w:r>
    </w:p>
    <w:p w14:paraId="2FDA2667" w14:textId="28F9FD9F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y = np.array(dataY)</w:t>
      </w:r>
    </w:p>
    <w:p w14:paraId="7760EA53" w14:textId="6575234D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return X, y, num_vocab, char_to_int, int_to_char</w:t>
      </w:r>
    </w:p>
    <w:p w14:paraId="5C0A65EA" w14:textId="544CBAEE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# Созд</w:t>
      </w:r>
      <w:r w:rsidRPr="00D61236">
        <w:rPr>
          <w:rFonts w:ascii="Courier New" w:hAnsi="Courier New" w:cs="Courier New"/>
          <w:sz w:val="20"/>
          <w:szCs w:val="20"/>
        </w:rPr>
        <w:t xml:space="preserve">ние модели </w:t>
      </w:r>
      <w:r w:rsidRPr="00D61236">
        <w:rPr>
          <w:rFonts w:ascii="Courier New" w:hAnsi="Courier New" w:cs="Courier New"/>
          <w:sz w:val="20"/>
          <w:szCs w:val="20"/>
          <w:lang w:val="en-US"/>
        </w:rPr>
        <w:t>LSTM</w:t>
      </w:r>
      <w:r w:rsidRPr="00D61236">
        <w:rPr>
          <w:rFonts w:ascii="Courier New" w:hAnsi="Courier New" w:cs="Courier New"/>
          <w:sz w:val="20"/>
          <w:szCs w:val="20"/>
        </w:rPr>
        <w:t xml:space="preserve"> с настраиваемой активацией</w:t>
      </w:r>
    </w:p>
    <w:p w14:paraId="15F4B447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def create_lstm_model(seq_length, num_vocab, embedding_dim, lstm_units, lstm_activation, output_activation):</w:t>
      </w:r>
    </w:p>
    <w:p w14:paraId="67B4BB57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model = Sequential([</w:t>
      </w:r>
    </w:p>
    <w:p w14:paraId="1B83F79D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Embedding(num_vocab, embedding_dim, input_length=seq_length),</w:t>
      </w:r>
    </w:p>
    <w:p w14:paraId="30BEF0F1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LSTM(lstm_units, return_sequences=False, activation=lstm_activation, dropout=0.2, recurrent_dropout=0.2),</w:t>
      </w:r>
    </w:p>
    <w:p w14:paraId="282E1C27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# LSTM(lstm_units,</w:t>
      </w:r>
    </w:p>
    <w:p w14:paraId="0BFACC67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#      activation=lstm_activation,</w:t>
      </w:r>
    </w:p>
    <w:p w14:paraId="2F8042CB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 # input_shape=(seq_length, 1)),</w:t>
      </w:r>
    </w:p>
    <w:p w14:paraId="668F2223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# LSTM(lstm_units, return_sequences=False, activation=lstm_activation),</w:t>
      </w:r>
    </w:p>
    <w:p w14:paraId="1C1D81FE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Dense(num_vocab, activation=output_activation)</w:t>
      </w:r>
    </w:p>
    <w:p w14:paraId="3310A89E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])</w:t>
      </w:r>
    </w:p>
    <w:p w14:paraId="212189D8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EB1F225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model.compile(</w:t>
      </w:r>
    </w:p>
    <w:p w14:paraId="2BA344A4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loss=SparseCategoricalCrossentropy(),</w:t>
      </w:r>
    </w:p>
    <w:p w14:paraId="318D2132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optimizer=Adam(learning_rate=0.0001),</w:t>
      </w:r>
    </w:p>
    <w:p w14:paraId="0E3F37EF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metrics</w:t>
      </w:r>
      <w:r w:rsidRPr="00D61236">
        <w:rPr>
          <w:rFonts w:ascii="Courier New" w:hAnsi="Courier New" w:cs="Courier New"/>
          <w:sz w:val="20"/>
          <w:szCs w:val="20"/>
        </w:rPr>
        <w:t>=['</w:t>
      </w:r>
      <w:r w:rsidRPr="00D61236">
        <w:rPr>
          <w:rFonts w:ascii="Courier New" w:hAnsi="Courier New" w:cs="Courier New"/>
          <w:sz w:val="20"/>
          <w:szCs w:val="20"/>
          <w:lang w:val="en-US"/>
        </w:rPr>
        <w:t>accuracy</w:t>
      </w:r>
      <w:r w:rsidRPr="00D61236">
        <w:rPr>
          <w:rFonts w:ascii="Courier New" w:hAnsi="Courier New" w:cs="Courier New"/>
          <w:sz w:val="20"/>
          <w:szCs w:val="20"/>
        </w:rPr>
        <w:t>']</w:t>
      </w:r>
    </w:p>
    <w:p w14:paraId="2A518B37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D61236">
        <w:rPr>
          <w:rFonts w:ascii="Courier New" w:hAnsi="Courier New" w:cs="Courier New"/>
          <w:sz w:val="20"/>
          <w:szCs w:val="20"/>
        </w:rPr>
        <w:t xml:space="preserve">    )</w:t>
      </w:r>
    </w:p>
    <w:p w14:paraId="15568A16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</w:rPr>
      </w:pPr>
    </w:p>
    <w:p w14:paraId="5D1AFB3B" w14:textId="4B95717F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D61236">
        <w:rPr>
          <w:rFonts w:ascii="Courier New" w:hAnsi="Courier New" w:cs="Courier New"/>
          <w:sz w:val="20"/>
          <w:szCs w:val="20"/>
        </w:rPr>
        <w:t xml:space="preserve">    </w:t>
      </w:r>
      <w:r w:rsidRPr="00D61236">
        <w:rPr>
          <w:rFonts w:ascii="Courier New" w:hAnsi="Courier New" w:cs="Courier New"/>
          <w:sz w:val="20"/>
          <w:szCs w:val="20"/>
          <w:lang w:val="en-US"/>
        </w:rPr>
        <w:t>return</w:t>
      </w:r>
      <w:r w:rsidRPr="00D61236">
        <w:rPr>
          <w:rFonts w:ascii="Courier New" w:hAnsi="Courier New" w:cs="Courier New"/>
          <w:sz w:val="20"/>
          <w:szCs w:val="20"/>
        </w:rPr>
        <w:t xml:space="preserve"> </w:t>
      </w:r>
      <w:r w:rsidRPr="00D61236">
        <w:rPr>
          <w:rFonts w:ascii="Courier New" w:hAnsi="Courier New" w:cs="Courier New"/>
          <w:sz w:val="20"/>
          <w:szCs w:val="20"/>
          <w:lang w:val="en-US"/>
        </w:rPr>
        <w:t>model</w:t>
      </w:r>
    </w:p>
    <w:p w14:paraId="6F24E969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D61236">
        <w:rPr>
          <w:rFonts w:ascii="Courier New" w:hAnsi="Courier New" w:cs="Courier New"/>
          <w:sz w:val="20"/>
          <w:szCs w:val="20"/>
        </w:rPr>
        <w:t xml:space="preserve"># Создание модели </w:t>
      </w:r>
      <w:r w:rsidRPr="00D61236">
        <w:rPr>
          <w:rFonts w:ascii="Courier New" w:hAnsi="Courier New" w:cs="Courier New"/>
          <w:sz w:val="20"/>
          <w:szCs w:val="20"/>
          <w:lang w:val="en-US"/>
        </w:rPr>
        <w:t>GRU</w:t>
      </w:r>
      <w:r w:rsidRPr="00D61236">
        <w:rPr>
          <w:rFonts w:ascii="Courier New" w:hAnsi="Courier New" w:cs="Courier New"/>
          <w:sz w:val="20"/>
          <w:szCs w:val="20"/>
        </w:rPr>
        <w:t xml:space="preserve"> с настраиваемой активацией</w:t>
      </w:r>
    </w:p>
    <w:p w14:paraId="761B5F52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def create_gru_model(seq_length, num_vocab, embedding_dim, gru_units, gru_activation, output_activation):</w:t>
      </w:r>
    </w:p>
    <w:p w14:paraId="1324C880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model = Sequential([</w:t>
      </w:r>
    </w:p>
    <w:p w14:paraId="052C85C9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Embedding(num_vocab, embedding_dim, input_length=seq_length),</w:t>
      </w:r>
    </w:p>
    <w:p w14:paraId="181514BD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GRU(gru_units, return_sequences=False, activation=gru_activation, dropout=0.2, recurrent_dropout=0.2),</w:t>
      </w:r>
    </w:p>
    <w:p w14:paraId="7BC94A48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# GRU(gru_units,</w:t>
      </w:r>
    </w:p>
    <w:p w14:paraId="7433B220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# activation=gru_activation,</w:t>
      </w:r>
    </w:p>
    <w:p w14:paraId="7E456D22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# input_shape=(seq_length, 1)),</w:t>
      </w:r>
    </w:p>
    <w:p w14:paraId="4878A6C4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# GRU(gru_units, return_sequences=False, activation=gru_activation),</w:t>
      </w:r>
    </w:p>
    <w:p w14:paraId="57A278F4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Dense(num_vocab, activation=output_activation)</w:t>
      </w:r>
    </w:p>
    <w:p w14:paraId="0F071AFC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])</w:t>
      </w:r>
    </w:p>
    <w:p w14:paraId="1EA2F011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BE090B1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model.compile(</w:t>
      </w:r>
    </w:p>
    <w:p w14:paraId="211BD24F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loss=SparseCategoricalCrossentropy(),</w:t>
      </w:r>
    </w:p>
    <w:p w14:paraId="435FEBDA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optimizer=Adam(learning_rate=0.0001),</w:t>
      </w:r>
    </w:p>
    <w:p w14:paraId="51E7EB27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metrics=['accuracy']</w:t>
      </w:r>
    </w:p>
    <w:p w14:paraId="1419888E" w14:textId="3F2FF771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14:paraId="21918173" w14:textId="2E348FE1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return model</w:t>
      </w:r>
    </w:p>
    <w:p w14:paraId="661FEBCC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lastRenderedPageBreak/>
        <w:t># Обучение модели</w:t>
      </w:r>
    </w:p>
    <w:p w14:paraId="71A5D4D6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def train_model(model, X, y, epochs, batch_size, model_name):</w:t>
      </w:r>
    </w:p>
    <w:p w14:paraId="01E30CE2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checkpoint_path = f"Checkpoints/{model_name}_checkpoint.ckpt"</w:t>
      </w:r>
    </w:p>
    <w:p w14:paraId="7E71E661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checkpoint_dir = os.path.dirname(checkpoint_path)</w:t>
      </w:r>
    </w:p>
    <w:p w14:paraId="72A024DA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os.makedirs(checkpoint_dir, exist_ok=True)</w:t>
      </w:r>
    </w:p>
    <w:p w14:paraId="04B2BBA8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7D5C444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cp_callback = ModelCheckpoint(</w:t>
      </w:r>
    </w:p>
    <w:p w14:paraId="3ED7534C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filepath=checkpoint_path,</w:t>
      </w:r>
    </w:p>
    <w:p w14:paraId="65A36858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save_weights_only=True,</w:t>
      </w:r>
    </w:p>
    <w:p w14:paraId="48E6DAB9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14:paraId="5B61D47B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3215464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history = model.fit(</w:t>
      </w:r>
    </w:p>
    <w:p w14:paraId="40AF54C6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X, y,</w:t>
      </w:r>
    </w:p>
    <w:p w14:paraId="2153FE9B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epochs=epochs,</w:t>
      </w:r>
    </w:p>
    <w:p w14:paraId="2E5B4F82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batch_size=batch_size,</w:t>
      </w:r>
    </w:p>
    <w:p w14:paraId="000607D8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callbacks=[cp_callback],</w:t>
      </w:r>
    </w:p>
    <w:p w14:paraId="5D61318D" w14:textId="38C42E9F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14:paraId="45D94AB4" w14:textId="38DC0F7F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>return history</w:t>
      </w:r>
    </w:p>
    <w:p w14:paraId="3C13BFCC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# Генерация текста</w:t>
      </w:r>
    </w:p>
    <w:p w14:paraId="5CB1B7DE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def generate_text(model, seed_text, char_to_int, int_to_char, seq_length, num_chars=200):</w:t>
      </w:r>
    </w:p>
    <w:p w14:paraId="28E7B9C9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generated = seed_text</w:t>
      </w:r>
    </w:p>
    <w:p w14:paraId="5CCF0A57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for _ in range(num_chars):</w:t>
      </w:r>
    </w:p>
    <w:p w14:paraId="0DCC9FE6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x = np.array([[char_to_int[char] for char in seed_text[-seq_length:]]])</w:t>
      </w:r>
    </w:p>
    <w:p w14:paraId="7E1EEA6E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pred = model.predict(x, verbose=0)</w:t>
      </w:r>
    </w:p>
    <w:p w14:paraId="031480CA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next_char = int_to_char[np.argmax(pred)]</w:t>
      </w:r>
    </w:p>
    <w:p w14:paraId="449D7E8E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generated += next_char</w:t>
      </w:r>
    </w:p>
    <w:p w14:paraId="690CD7C4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seed_text += next_char</w:t>
      </w:r>
    </w:p>
    <w:p w14:paraId="60356AC8" w14:textId="6D4B52E0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return</w:t>
      </w:r>
      <w:r w:rsidRPr="00D61236">
        <w:rPr>
          <w:rFonts w:ascii="Courier New" w:hAnsi="Courier New" w:cs="Courier New"/>
          <w:sz w:val="20"/>
          <w:szCs w:val="20"/>
        </w:rPr>
        <w:t xml:space="preserve"> </w:t>
      </w:r>
      <w:r w:rsidRPr="00D61236">
        <w:rPr>
          <w:rFonts w:ascii="Courier New" w:hAnsi="Courier New" w:cs="Courier New"/>
          <w:sz w:val="20"/>
          <w:szCs w:val="20"/>
          <w:lang w:val="en-US"/>
        </w:rPr>
        <w:t>generated</w:t>
      </w:r>
    </w:p>
    <w:p w14:paraId="7C4E73D0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D61236">
        <w:rPr>
          <w:rFonts w:ascii="Courier New" w:hAnsi="Courier New" w:cs="Courier New"/>
          <w:sz w:val="20"/>
          <w:szCs w:val="20"/>
        </w:rPr>
        <w:t># Эксперимент с разными гиперпараметрами</w:t>
      </w:r>
    </w:p>
    <w:p w14:paraId="68BDE7C0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def run_experiment(author, text, seq_length, hyperparams, model_type):</w:t>
      </w:r>
    </w:p>
    <w:p w14:paraId="71000ED6" w14:textId="7C89425F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X, y, num_vocab, char_to_int, int_to_char 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prepare_data(text, seq_length)</w:t>
      </w:r>
    </w:p>
    <w:p w14:paraId="2A460BA0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results = []</w:t>
      </w:r>
    </w:p>
    <w:p w14:paraId="5C38B18B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for hp in hyperparams:</w:t>
      </w:r>
    </w:p>
    <w:p w14:paraId="06001916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embedding_dim = hp['embedding_dim']</w:t>
      </w:r>
    </w:p>
    <w:p w14:paraId="4CCF1092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units = hp['units']</w:t>
      </w:r>
    </w:p>
    <w:p w14:paraId="3EBB97FE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epochs = hp['epochs']</w:t>
      </w:r>
    </w:p>
    <w:p w14:paraId="3DC2B4C7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batch_size = hp['batch_size']</w:t>
      </w:r>
    </w:p>
    <w:p w14:paraId="719E1766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rnn_activation = hp['rnn_activation']</w:t>
      </w:r>
    </w:p>
    <w:p w14:paraId="58F48D7A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output_activation = hp['output_activation']</w:t>
      </w:r>
    </w:p>
    <w:p w14:paraId="38E4710A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ED15FCE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if model_type == 'lstm':</w:t>
      </w:r>
    </w:p>
    <w:p w14:paraId="31552D24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model = create_lstm_model(</w:t>
      </w:r>
    </w:p>
    <w:p w14:paraId="2BB1869C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    seq_length, num_vocab,</w:t>
      </w:r>
    </w:p>
    <w:p w14:paraId="5485E1EB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    embedding_dim, units,</w:t>
      </w:r>
    </w:p>
    <w:p w14:paraId="2F38C6A5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    rnn_activation, output_activation</w:t>
      </w:r>
    </w:p>
    <w:p w14:paraId="30296C5A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)</w:t>
      </w:r>
    </w:p>
    <w:p w14:paraId="402E8C51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elif model_type == 'gru':</w:t>
      </w:r>
    </w:p>
    <w:p w14:paraId="54C9CE2D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model = create_gru_model(</w:t>
      </w:r>
    </w:p>
    <w:p w14:paraId="5CF76A84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    seq_length, num_vocab,</w:t>
      </w:r>
    </w:p>
    <w:p w14:paraId="1ABE1F73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    embedding_dim, units,</w:t>
      </w:r>
    </w:p>
    <w:p w14:paraId="0AC93BEC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    rnn_activation, output_activation</w:t>
      </w:r>
    </w:p>
    <w:p w14:paraId="2CE15ACE" w14:textId="593D6A31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)</w:t>
      </w:r>
    </w:p>
    <w:p w14:paraId="5C656906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model_name = (f"{author}_{model_type}_emb{embedding_dim}_units{units}_"</w:t>
      </w:r>
    </w:p>
    <w:p w14:paraId="397B035E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          f"rnnact{rnn_activation}_outact{output_activation}_"</w:t>
      </w:r>
    </w:p>
    <w:p w14:paraId="3F3CEE1D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          f"ep{epochs}_bs{batch_size}")</w:t>
      </w:r>
    </w:p>
    <w:p w14:paraId="1F879485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print(f"\nTraining {model_name}...")</w:t>
      </w:r>
    </w:p>
    <w:p w14:paraId="2F597ED2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763033A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history = train_model(model, X, y, epochs, batch_size, model_name)</w:t>
      </w:r>
    </w:p>
    <w:p w14:paraId="4C7F7FBE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final_accuracy = history.history['accuracy'][-1]</w:t>
      </w:r>
    </w:p>
    <w:p w14:paraId="5254744A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CFE13AD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seed_text = text[:seq_length]</w:t>
      </w:r>
    </w:p>
    <w:p w14:paraId="29CC9CA9" w14:textId="260F9DE6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generated_text = generate_text(model, seed_text, char_t</w:t>
      </w:r>
      <w:r>
        <w:rPr>
          <w:rFonts w:ascii="Courier New" w:hAnsi="Courier New" w:cs="Courier New"/>
          <w:sz w:val="20"/>
          <w:szCs w:val="20"/>
          <w:lang w:val="en-US"/>
        </w:rPr>
        <w:t>o_int, int_to_char, seq_length)</w:t>
      </w:r>
    </w:p>
    <w:p w14:paraId="29A2C860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result = {</w:t>
      </w:r>
    </w:p>
    <w:p w14:paraId="64EDE191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'author': author,</w:t>
      </w:r>
    </w:p>
    <w:p w14:paraId="14F35796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'model_type': model_type,</w:t>
      </w:r>
    </w:p>
    <w:p w14:paraId="5673DC26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'embedding_dim': embedding_dim,</w:t>
      </w:r>
    </w:p>
    <w:p w14:paraId="35D182A9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'units': units,</w:t>
      </w:r>
    </w:p>
    <w:p w14:paraId="418E539A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'rnn_activation': rnn_activation,</w:t>
      </w:r>
    </w:p>
    <w:p w14:paraId="0C2A1C5B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'output_activation': output_activation,</w:t>
      </w:r>
    </w:p>
    <w:p w14:paraId="468E87A1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'epochs': epochs,</w:t>
      </w:r>
    </w:p>
    <w:p w14:paraId="64F60AA5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'batch_size': batch_size,</w:t>
      </w:r>
    </w:p>
    <w:p w14:paraId="4E035001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'final_accuracy': final_accuracy,</w:t>
      </w:r>
    </w:p>
    <w:p w14:paraId="70211E10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'generated_text_sample': generated_text[:200] + "...",</w:t>
      </w:r>
    </w:p>
    <w:p w14:paraId="418B34A3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'timestamp': datetime.now().strftime("%Y-%m-%d %H:%M:%S")</w:t>
      </w:r>
    </w:p>
    <w:p w14:paraId="146F2F8D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1D9824F" w14:textId="241FD13D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results.append(result)</w:t>
      </w:r>
    </w:p>
    <w:p w14:paraId="0068CF0B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print(f"Accuracy: {final_accuracy:.4f}")</w:t>
      </w:r>
    </w:p>
    <w:p w14:paraId="4FDB9144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print(f"Sample: {generated_text[:200]}...")</w:t>
      </w:r>
    </w:p>
    <w:p w14:paraId="3560C75B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8BBEF1C" w14:textId="73AAD92A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return results</w:t>
      </w:r>
    </w:p>
    <w:p w14:paraId="4CD0BDF8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lastRenderedPageBreak/>
        <w:t># Основная функция</w:t>
      </w:r>
    </w:p>
    <w:p w14:paraId="7F14A0CA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def main():</w:t>
      </w:r>
    </w:p>
    <w:p w14:paraId="55697372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authors = {</w:t>
      </w:r>
    </w:p>
    <w:p w14:paraId="497EC53D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'chekhov': 'Чехов.txt',</w:t>
      </w:r>
    </w:p>
    <w:p w14:paraId="1F61936C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# 'mayakovsky': 'Маяковский.txt',</w:t>
      </w:r>
    </w:p>
    <w:p w14:paraId="7D615D0A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# 'dostoevsky': 'Достоевский.txt'</w:t>
      </w:r>
    </w:p>
    <w:p w14:paraId="1B3B3B6D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'kor': 'Корь.txt',</w:t>
      </w:r>
    </w:p>
    <w:p w14:paraId="4A638290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# 'chesotka': 'Чесотка.txt',</w:t>
      </w:r>
    </w:p>
    <w:p w14:paraId="6694B077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# 'shizofrenia': 'Шизофрения.txt'</w:t>
      </w:r>
    </w:p>
    <w:p w14:paraId="7142C37B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952485C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4AEC2DE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seq_length = 30</w:t>
      </w:r>
    </w:p>
    <w:p w14:paraId="4F76A97F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65147BA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# Доступные функции активации</w:t>
      </w:r>
    </w:p>
    <w:p w14:paraId="47397533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rnn_activations = [</w:t>
      </w:r>
    </w:p>
    <w:p w14:paraId="0251FC13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'tanh',</w:t>
      </w:r>
    </w:p>
    <w:p w14:paraId="1E401083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'relu',</w:t>
      </w:r>
    </w:p>
    <w:p w14:paraId="1AC6407F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           # 'sigmoid'</w:t>
      </w:r>
    </w:p>
    <w:p w14:paraId="42A4F684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           ]</w:t>
      </w:r>
    </w:p>
    <w:p w14:paraId="4D921080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output_activations = [</w:t>
      </w:r>
    </w:p>
    <w:p w14:paraId="778FE393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'softmax',</w:t>
      </w:r>
    </w:p>
    <w:p w14:paraId="661A7FE0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# 'linear',</w:t>
      </w:r>
    </w:p>
    <w:p w14:paraId="21A8AFC9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]</w:t>
      </w:r>
    </w:p>
    <w:p w14:paraId="5F6C6BB6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D6D2013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# Гиперпараметры для перебора</w:t>
      </w:r>
    </w:p>
    <w:p w14:paraId="3E745584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base_hyperparams = [</w:t>
      </w:r>
    </w:p>
    <w:p w14:paraId="10016FEA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{'embedding_dim': 128, 'units': 128, 'epochs': 25, 'batch_size': 64},</w:t>
      </w:r>
    </w:p>
    <w:p w14:paraId="222F1803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{'embedding_dim': 256, 'units': 256, 'epochs': 50, 'batch_size': 64}</w:t>
      </w:r>
    </w:p>
    <w:p w14:paraId="03B8E0D1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61236">
        <w:rPr>
          <w:rFonts w:ascii="Courier New" w:hAnsi="Courier New" w:cs="Courier New"/>
          <w:sz w:val="20"/>
          <w:szCs w:val="20"/>
        </w:rPr>
        <w:t>]</w:t>
      </w:r>
    </w:p>
    <w:p w14:paraId="66956E77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</w:rPr>
      </w:pPr>
    </w:p>
    <w:p w14:paraId="0DBBC272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D61236">
        <w:rPr>
          <w:rFonts w:ascii="Courier New" w:hAnsi="Courier New" w:cs="Courier New"/>
          <w:sz w:val="20"/>
          <w:szCs w:val="20"/>
        </w:rPr>
        <w:t xml:space="preserve">    # Создаем все комбинации гиперпараметров с разными функциями активации</w:t>
      </w:r>
    </w:p>
    <w:p w14:paraId="771F4283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</w:rPr>
        <w:t xml:space="preserve">    </w:t>
      </w:r>
      <w:r w:rsidRPr="00D61236">
        <w:rPr>
          <w:rFonts w:ascii="Courier New" w:hAnsi="Courier New" w:cs="Courier New"/>
          <w:sz w:val="20"/>
          <w:szCs w:val="20"/>
          <w:lang w:val="en-US"/>
        </w:rPr>
        <w:t>hyperparams = []</w:t>
      </w:r>
    </w:p>
    <w:p w14:paraId="05479727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for base in base_hyperparams:</w:t>
      </w:r>
    </w:p>
    <w:p w14:paraId="267E5483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for rnn_act in rnn_activations:</w:t>
      </w:r>
    </w:p>
    <w:p w14:paraId="577CF8E9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for out_act in output_activations:</w:t>
      </w:r>
    </w:p>
    <w:p w14:paraId="7065DBE2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    hp = base.copy()</w:t>
      </w:r>
    </w:p>
    <w:p w14:paraId="0EB153C2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    hp['rnn_activation'] = rnn_act</w:t>
      </w:r>
    </w:p>
    <w:p w14:paraId="43E6E742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    hp['output_activation'] = out_act</w:t>
      </w:r>
    </w:p>
    <w:p w14:paraId="0C42A825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    hyperparams.append(hp)</w:t>
      </w:r>
    </w:p>
    <w:p w14:paraId="74394CC2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542ACF4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all_results = []</w:t>
      </w:r>
    </w:p>
    <w:p w14:paraId="79F1FDDB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3A4A601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for author, filename in authors.items():</w:t>
      </w:r>
    </w:p>
    <w:p w14:paraId="6E81607B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print(f"\n--- Processing {author} ---")</w:t>
      </w:r>
    </w:p>
    <w:p w14:paraId="745F5301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text = load_text(filename)</w:t>
      </w:r>
    </w:p>
    <w:p w14:paraId="0800452D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D6A93E9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# Тестируем LSTM</w:t>
      </w:r>
    </w:p>
    <w:p w14:paraId="4CB90CD6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lstm_results = run_experiment(author, text, seq_length, hyperparams, 'lstm')</w:t>
      </w:r>
    </w:p>
    <w:p w14:paraId="722E5A9C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all_results.extend(lstm_results)</w:t>
      </w:r>
    </w:p>
    <w:p w14:paraId="77570FF3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20BD217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# Тестируем GRU</w:t>
      </w:r>
    </w:p>
    <w:p w14:paraId="7A879D16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gru_results = run_experiment(author, text, seq_length, hyperparams, 'gru')</w:t>
      </w:r>
    </w:p>
    <w:p w14:paraId="3FA241F0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all_results.extend(gru_results)</w:t>
      </w:r>
    </w:p>
    <w:p w14:paraId="4EC87239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AD2CCF8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# Сохраняем результаты в CSV</w:t>
      </w:r>
    </w:p>
    <w:p w14:paraId="040E4540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df = pd.DataFrame(all_results)</w:t>
      </w:r>
    </w:p>
    <w:p w14:paraId="3283652B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os.makedirs('results', exist_ok=True)</w:t>
      </w:r>
    </w:p>
    <w:p w14:paraId="75CCEFF2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results_file = f"results/text_generation_results_{datetime.now().strftime('%Y%m%d_%H%M%S')}.csv"</w:t>
      </w:r>
    </w:p>
    <w:p w14:paraId="521E0223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df.to_csv(results_file, index=False)</w:t>
      </w:r>
    </w:p>
    <w:p w14:paraId="6444CFDB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print(f"\nResults saved to '{results_file}'")</w:t>
      </w:r>
    </w:p>
    <w:p w14:paraId="3EE6E7EA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B5BD04E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61236">
        <w:rPr>
          <w:rFonts w:ascii="Courier New" w:hAnsi="Courier New" w:cs="Courier New"/>
          <w:sz w:val="20"/>
          <w:szCs w:val="20"/>
        </w:rPr>
        <w:t># Выводим сводную таблицу</w:t>
      </w:r>
    </w:p>
    <w:p w14:paraId="4C530113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D61236">
        <w:rPr>
          <w:rFonts w:ascii="Courier New" w:hAnsi="Courier New" w:cs="Courier New"/>
          <w:sz w:val="20"/>
          <w:szCs w:val="20"/>
        </w:rPr>
        <w:t xml:space="preserve">    </w:t>
      </w:r>
      <w:r w:rsidRPr="00D61236">
        <w:rPr>
          <w:rFonts w:ascii="Courier New" w:hAnsi="Courier New" w:cs="Courier New"/>
          <w:sz w:val="20"/>
          <w:szCs w:val="20"/>
          <w:lang w:val="en-US"/>
        </w:rPr>
        <w:t>print</w:t>
      </w:r>
      <w:r w:rsidRPr="00D61236">
        <w:rPr>
          <w:rFonts w:ascii="Courier New" w:hAnsi="Courier New" w:cs="Courier New"/>
          <w:sz w:val="20"/>
          <w:szCs w:val="20"/>
        </w:rPr>
        <w:t>("\</w:t>
      </w:r>
      <w:r w:rsidRPr="00D61236">
        <w:rPr>
          <w:rFonts w:ascii="Courier New" w:hAnsi="Courier New" w:cs="Courier New"/>
          <w:sz w:val="20"/>
          <w:szCs w:val="20"/>
          <w:lang w:val="en-US"/>
        </w:rPr>
        <w:t>nSummary</w:t>
      </w:r>
      <w:r w:rsidRPr="00D61236">
        <w:rPr>
          <w:rFonts w:ascii="Courier New" w:hAnsi="Courier New" w:cs="Courier New"/>
          <w:sz w:val="20"/>
          <w:szCs w:val="20"/>
        </w:rPr>
        <w:t xml:space="preserve"> </w:t>
      </w:r>
      <w:r w:rsidRPr="00D61236">
        <w:rPr>
          <w:rFonts w:ascii="Courier New" w:hAnsi="Courier New" w:cs="Courier New"/>
          <w:sz w:val="20"/>
          <w:szCs w:val="20"/>
          <w:lang w:val="en-US"/>
        </w:rPr>
        <w:t>Table</w:t>
      </w:r>
      <w:r w:rsidRPr="00D61236">
        <w:rPr>
          <w:rFonts w:ascii="Courier New" w:hAnsi="Courier New" w:cs="Courier New"/>
          <w:sz w:val="20"/>
          <w:szCs w:val="20"/>
        </w:rPr>
        <w:t>:")</w:t>
      </w:r>
    </w:p>
    <w:p w14:paraId="275D0D58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</w:rPr>
        <w:t xml:space="preserve">    </w:t>
      </w:r>
      <w:r w:rsidRPr="00D61236">
        <w:rPr>
          <w:rFonts w:ascii="Courier New" w:hAnsi="Courier New" w:cs="Courier New"/>
          <w:sz w:val="20"/>
          <w:szCs w:val="20"/>
          <w:lang w:val="en-US"/>
        </w:rPr>
        <w:t>print(df[['author', 'model_type', 'embedding_dim', 'units',</w:t>
      </w:r>
    </w:p>
    <w:p w14:paraId="37D5C1D6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  'rnn_activation', 'output_activation',</w:t>
      </w:r>
    </w:p>
    <w:p w14:paraId="1E79F28E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  'epochs', 'batch_size', 'final_accuracy']].to_string())</w:t>
      </w:r>
    </w:p>
    <w:p w14:paraId="475AF3D3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748AF03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A6EB2E7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if __name__ == "__main__":</w:t>
      </w:r>
    </w:p>
    <w:p w14:paraId="234061E2" w14:textId="53D1ECDB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main()</w:t>
      </w:r>
    </w:p>
    <w:p w14:paraId="7BCD9221" w14:textId="7FC84BCA" w:rsidR="00D61236" w:rsidRPr="00D61236" w:rsidRDefault="00D61236" w:rsidP="00D61236">
      <w:pPr>
        <w:jc w:val="center"/>
        <w:rPr>
          <w:lang w:val="en-US"/>
        </w:rPr>
      </w:pPr>
      <w:r>
        <w:t>Листинг</w:t>
      </w:r>
      <w:r w:rsidRPr="00D61236">
        <w:rPr>
          <w:lang w:val="en-US"/>
        </w:rPr>
        <w:t xml:space="preserve"> </w:t>
      </w:r>
      <w:r>
        <w:t>файла</w:t>
      </w:r>
      <w:r w:rsidRPr="00D61236">
        <w:rPr>
          <w:lang w:val="en-US"/>
        </w:rPr>
        <w:t xml:space="preserve"> </w:t>
      </w:r>
      <w:r>
        <w:rPr>
          <w:lang w:val="en-US"/>
        </w:rPr>
        <w:t>task</w:t>
      </w:r>
      <w:r>
        <w:rPr>
          <w:lang w:val="en-US"/>
        </w:rPr>
        <w:t>2</w:t>
      </w:r>
      <w:r>
        <w:rPr>
          <w:lang w:val="en-US"/>
        </w:rPr>
        <w:t>.py</w:t>
      </w:r>
    </w:p>
    <w:p w14:paraId="51908D08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import numpy as np</w:t>
      </w:r>
    </w:p>
    <w:p w14:paraId="317F3BB5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import pandas as pd</w:t>
      </w:r>
    </w:p>
    <w:p w14:paraId="79225363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import matplotlib.pyplot as plt</w:t>
      </w:r>
    </w:p>
    <w:p w14:paraId="34E5E57E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from sklearn.model_selection import train_test_split</w:t>
      </w:r>
    </w:p>
    <w:p w14:paraId="72A1D53B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from sklearn.preprocessing import StandardScaler, LabelEncoder</w:t>
      </w:r>
    </w:p>
    <w:p w14:paraId="457E3D0F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from tensorflow.keras.models import Sequential</w:t>
      </w:r>
    </w:p>
    <w:p w14:paraId="16F92F69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from tensorflow.keras.layers import LSTM, GRU, Dense, Dropout</w:t>
      </w:r>
    </w:p>
    <w:p w14:paraId="709C8324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from tensorflow.keras.utils import to_categorical</w:t>
      </w:r>
    </w:p>
    <w:p w14:paraId="3F5FFE87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from tensorflow.keras.optimizers import Adam</w:t>
      </w:r>
    </w:p>
    <w:p w14:paraId="60B46406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36E1200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D61236">
        <w:rPr>
          <w:rFonts w:ascii="Courier New" w:hAnsi="Courier New" w:cs="Courier New"/>
          <w:sz w:val="20"/>
          <w:szCs w:val="20"/>
        </w:rPr>
        <w:t># Загрузка данных (замените на ваш путь к файлу)</w:t>
      </w:r>
    </w:p>
    <w:p w14:paraId="30B538FB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data</w:t>
      </w:r>
      <w:r w:rsidRPr="00D61236">
        <w:rPr>
          <w:rFonts w:ascii="Courier New" w:hAnsi="Courier New" w:cs="Courier New"/>
          <w:sz w:val="20"/>
          <w:szCs w:val="20"/>
        </w:rPr>
        <w:t xml:space="preserve"> = </w:t>
      </w:r>
      <w:r w:rsidRPr="00D61236">
        <w:rPr>
          <w:rFonts w:ascii="Courier New" w:hAnsi="Courier New" w:cs="Courier New"/>
          <w:sz w:val="20"/>
          <w:szCs w:val="20"/>
          <w:lang w:val="en-US"/>
        </w:rPr>
        <w:t>pd</w:t>
      </w:r>
      <w:r w:rsidRPr="00D61236">
        <w:rPr>
          <w:rFonts w:ascii="Courier New" w:hAnsi="Courier New" w:cs="Courier New"/>
          <w:sz w:val="20"/>
          <w:szCs w:val="20"/>
        </w:rPr>
        <w:t>.</w:t>
      </w:r>
      <w:r w:rsidRPr="00D61236">
        <w:rPr>
          <w:rFonts w:ascii="Courier New" w:hAnsi="Courier New" w:cs="Courier New"/>
          <w:sz w:val="20"/>
          <w:szCs w:val="20"/>
          <w:lang w:val="en-US"/>
        </w:rPr>
        <w:t>read</w:t>
      </w:r>
      <w:r w:rsidRPr="00D61236">
        <w:rPr>
          <w:rFonts w:ascii="Courier New" w:hAnsi="Courier New" w:cs="Courier New"/>
          <w:sz w:val="20"/>
          <w:szCs w:val="20"/>
        </w:rPr>
        <w:t>_</w:t>
      </w:r>
      <w:r w:rsidRPr="00D61236">
        <w:rPr>
          <w:rFonts w:ascii="Courier New" w:hAnsi="Courier New" w:cs="Courier New"/>
          <w:sz w:val="20"/>
          <w:szCs w:val="20"/>
          <w:lang w:val="en-US"/>
        </w:rPr>
        <w:t>csv</w:t>
      </w:r>
      <w:r w:rsidRPr="00D61236">
        <w:rPr>
          <w:rFonts w:ascii="Courier New" w:hAnsi="Courier New" w:cs="Courier New"/>
          <w:sz w:val="20"/>
          <w:szCs w:val="20"/>
        </w:rPr>
        <w:t>('</w:t>
      </w:r>
      <w:r w:rsidRPr="00D61236">
        <w:rPr>
          <w:rFonts w:ascii="Courier New" w:hAnsi="Courier New" w:cs="Courier New"/>
          <w:sz w:val="20"/>
          <w:szCs w:val="20"/>
          <w:lang w:val="en-US"/>
        </w:rPr>
        <w:t>diabetes</w:t>
      </w:r>
      <w:r w:rsidRPr="00D61236">
        <w:rPr>
          <w:rFonts w:ascii="Courier New" w:hAnsi="Courier New" w:cs="Courier New"/>
          <w:sz w:val="20"/>
          <w:szCs w:val="20"/>
        </w:rPr>
        <w:t>_012.</w:t>
      </w:r>
      <w:r w:rsidRPr="00D61236">
        <w:rPr>
          <w:rFonts w:ascii="Courier New" w:hAnsi="Courier New" w:cs="Courier New"/>
          <w:sz w:val="20"/>
          <w:szCs w:val="20"/>
          <w:lang w:val="en-US"/>
        </w:rPr>
        <w:t>csv</w:t>
      </w:r>
      <w:r w:rsidRPr="00D61236">
        <w:rPr>
          <w:rFonts w:ascii="Courier New" w:hAnsi="Courier New" w:cs="Courier New"/>
          <w:sz w:val="20"/>
          <w:szCs w:val="20"/>
        </w:rPr>
        <w:t>')  # Убедитесь, что файл имеет правильные поля</w:t>
      </w:r>
    </w:p>
    <w:p w14:paraId="3357CAC1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</w:rPr>
      </w:pPr>
    </w:p>
    <w:p w14:paraId="4A0A1239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D61236">
        <w:rPr>
          <w:rFonts w:ascii="Courier New" w:hAnsi="Courier New" w:cs="Courier New"/>
          <w:sz w:val="20"/>
          <w:szCs w:val="20"/>
        </w:rPr>
        <w:t># Разделение на признаки и целевую переменную</w:t>
      </w:r>
    </w:p>
    <w:p w14:paraId="7F69F2D0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X = data.drop('Diabetes_012', axis=1).values</w:t>
      </w:r>
    </w:p>
    <w:p w14:paraId="1E951B29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y = data['Diabetes_012'].values</w:t>
      </w:r>
    </w:p>
    <w:p w14:paraId="593FC8A3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F00FFC2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# Преобразование целевой переменной в one-hot encoding</w:t>
      </w:r>
    </w:p>
    <w:p w14:paraId="6460C0EB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y = to_categorical(y, num_classes=3)</w:t>
      </w:r>
    </w:p>
    <w:p w14:paraId="6ED5D28E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BFB93F7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D61236">
        <w:rPr>
          <w:rFonts w:ascii="Courier New" w:hAnsi="Courier New" w:cs="Courier New"/>
          <w:sz w:val="20"/>
          <w:szCs w:val="20"/>
        </w:rPr>
        <w:t># Разделение на обучающую и тестовую выборки (80/20)</w:t>
      </w:r>
    </w:p>
    <w:p w14:paraId="1D68204E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X_train, X_test, y_train, y_test = train_test_split(X, y, test_size=0.2, random_state=42, stratify=y)</w:t>
      </w:r>
    </w:p>
    <w:p w14:paraId="3EAC254E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D1FFA6C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# Нормализация данных</w:t>
      </w:r>
    </w:p>
    <w:p w14:paraId="7ED7004F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scaler = StandardScaler()</w:t>
      </w:r>
    </w:p>
    <w:p w14:paraId="1933D94D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X_train = scaler.fit_transform(X_train)</w:t>
      </w:r>
    </w:p>
    <w:p w14:paraId="75242986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X_test = scaler.transform(X_test)</w:t>
      </w:r>
    </w:p>
    <w:p w14:paraId="0759EF9F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04A56A5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D61236">
        <w:rPr>
          <w:rFonts w:ascii="Courier New" w:hAnsi="Courier New" w:cs="Courier New"/>
          <w:sz w:val="20"/>
          <w:szCs w:val="20"/>
        </w:rPr>
        <w:t xml:space="preserve"># Преобразование данных для </w:t>
      </w:r>
      <w:r w:rsidRPr="00D61236">
        <w:rPr>
          <w:rFonts w:ascii="Courier New" w:hAnsi="Courier New" w:cs="Courier New"/>
          <w:sz w:val="20"/>
          <w:szCs w:val="20"/>
          <w:lang w:val="en-US"/>
        </w:rPr>
        <w:t>LSTM</w:t>
      </w:r>
      <w:r w:rsidRPr="00D61236">
        <w:rPr>
          <w:rFonts w:ascii="Courier New" w:hAnsi="Courier New" w:cs="Courier New"/>
          <w:sz w:val="20"/>
          <w:szCs w:val="20"/>
        </w:rPr>
        <w:t>/</w:t>
      </w:r>
      <w:r w:rsidRPr="00D61236">
        <w:rPr>
          <w:rFonts w:ascii="Courier New" w:hAnsi="Courier New" w:cs="Courier New"/>
          <w:sz w:val="20"/>
          <w:szCs w:val="20"/>
          <w:lang w:val="en-US"/>
        </w:rPr>
        <w:t>GRU</w:t>
      </w:r>
      <w:r w:rsidRPr="00D61236">
        <w:rPr>
          <w:rFonts w:ascii="Courier New" w:hAnsi="Courier New" w:cs="Courier New"/>
          <w:sz w:val="20"/>
          <w:szCs w:val="20"/>
        </w:rPr>
        <w:t xml:space="preserve"> (добавление временного измерения)</w:t>
      </w:r>
    </w:p>
    <w:p w14:paraId="5EEAAE0A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X_train = X_train.reshape(X_train.shape[0], 1, X_train.shape[1])</w:t>
      </w:r>
    </w:p>
    <w:p w14:paraId="6C239504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X_test = X_test.reshape(X_test.shape[0], 1, X_test.shape[1])</w:t>
      </w:r>
    </w:p>
    <w:p w14:paraId="2C189D0F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74E23C9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# Создание модели LSTM</w:t>
      </w:r>
    </w:p>
    <w:p w14:paraId="1BBFBFF8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def create_lstm_model():</w:t>
      </w:r>
    </w:p>
    <w:p w14:paraId="263460CA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model = Sequential([</w:t>
      </w:r>
    </w:p>
    <w:p w14:paraId="4271FB1A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LSTM(64, input_shape=(X_train.shape[1], X_train.shape[2]), return_sequences=True),</w:t>
      </w:r>
    </w:p>
    <w:p w14:paraId="29BAE67E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Dropout(0.2),</w:t>
      </w:r>
    </w:p>
    <w:p w14:paraId="022945A5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LSTM(32),</w:t>
      </w:r>
    </w:p>
    <w:p w14:paraId="04618491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Dropout(0.2),</w:t>
      </w:r>
    </w:p>
    <w:p w14:paraId="2C2755F1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Dense(3, activation='softmax')</w:t>
      </w:r>
    </w:p>
    <w:p w14:paraId="7C18CFE9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])</w:t>
      </w:r>
    </w:p>
    <w:p w14:paraId="5EED18A3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model.compile(optimizer=Adam(learning_rate=0.001),</w:t>
      </w:r>
    </w:p>
    <w:p w14:paraId="48D71887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      loss='categorical_crossentropy',</w:t>
      </w:r>
    </w:p>
    <w:p w14:paraId="7ED4E1C9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      metrics=['accuracy'])</w:t>
      </w:r>
    </w:p>
    <w:p w14:paraId="47E6C7B1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return model</w:t>
      </w:r>
    </w:p>
    <w:p w14:paraId="7B87ABE3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EDA1476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# Создание модели GRU</w:t>
      </w:r>
    </w:p>
    <w:p w14:paraId="2F4FA30C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def create_gru_model():</w:t>
      </w:r>
    </w:p>
    <w:p w14:paraId="1D2ED555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model = Sequential([</w:t>
      </w:r>
    </w:p>
    <w:p w14:paraId="28BAECC8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GRU(64, input_shape=(X_train.shape[1], X_train.shape[2]), return_sequences=True),</w:t>
      </w:r>
    </w:p>
    <w:p w14:paraId="261A7266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Dropout(0.2),</w:t>
      </w:r>
    </w:p>
    <w:p w14:paraId="5FA3804E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GRU(32),</w:t>
      </w:r>
    </w:p>
    <w:p w14:paraId="1E7E1498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Dropout(0.2),</w:t>
      </w:r>
    </w:p>
    <w:p w14:paraId="65E8C00B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Dense(3, activation='softmax')</w:t>
      </w:r>
    </w:p>
    <w:p w14:paraId="2D1C4202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])</w:t>
      </w:r>
    </w:p>
    <w:p w14:paraId="301D22AA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model.compile(optimizer=Adam(learning_rate=0.001),</w:t>
      </w:r>
    </w:p>
    <w:p w14:paraId="68C7A8B9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      loss='categorical_crossentropy',</w:t>
      </w:r>
    </w:p>
    <w:p w14:paraId="4EA0C0A9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      metrics=['accuracy'])</w:t>
      </w:r>
    </w:p>
    <w:p w14:paraId="080BEC1D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return model</w:t>
      </w:r>
    </w:p>
    <w:p w14:paraId="4C6DCA68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AFAE8A0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# Обучение моделей</w:t>
      </w:r>
    </w:p>
    <w:p w14:paraId="76BB0ABA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lstm_model = create_lstm_model()</w:t>
      </w:r>
    </w:p>
    <w:p w14:paraId="00978227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gru_model = create_gru_model()</w:t>
      </w:r>
    </w:p>
    <w:p w14:paraId="4F68B9F4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FB2B0C9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history_lstm = lstm_model.fit(X_train, y_train,</w:t>
      </w:r>
    </w:p>
    <w:p w14:paraId="053510F3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                 epochs=10,</w:t>
      </w:r>
    </w:p>
    <w:p w14:paraId="5FD7EC8D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                 batch_size=32,</w:t>
      </w:r>
    </w:p>
    <w:p w14:paraId="799AD8DA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                 validation_data=(X_test, y_test),</w:t>
      </w:r>
    </w:p>
    <w:p w14:paraId="447E1829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                 verbose=1)</w:t>
      </w:r>
    </w:p>
    <w:p w14:paraId="3471A534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6DB7A3C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history_gru = gru_model.fit(X_train, y_train,</w:t>
      </w:r>
    </w:p>
    <w:p w14:paraId="2CED0812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               epochs=10,</w:t>
      </w:r>
    </w:p>
    <w:p w14:paraId="1C5B5DD4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               batch_size=32,</w:t>
      </w:r>
    </w:p>
    <w:p w14:paraId="782B45D6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               validation_data=(X_test, y_test),</w:t>
      </w:r>
    </w:p>
    <w:p w14:paraId="2F2308F2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 xml:space="preserve">                           verbose</w:t>
      </w:r>
      <w:r w:rsidRPr="00D61236">
        <w:rPr>
          <w:rFonts w:ascii="Courier New" w:hAnsi="Courier New" w:cs="Courier New"/>
          <w:sz w:val="20"/>
          <w:szCs w:val="20"/>
        </w:rPr>
        <w:t>=1)</w:t>
      </w:r>
    </w:p>
    <w:p w14:paraId="6E1AFC76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</w:rPr>
      </w:pPr>
    </w:p>
    <w:p w14:paraId="1C541ED3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D61236">
        <w:rPr>
          <w:rFonts w:ascii="Courier New" w:hAnsi="Courier New" w:cs="Courier New"/>
          <w:sz w:val="20"/>
          <w:szCs w:val="20"/>
        </w:rPr>
        <w:t># Визуализация результатов</w:t>
      </w:r>
    </w:p>
    <w:p w14:paraId="622F441D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plt</w:t>
      </w:r>
      <w:r w:rsidRPr="00D61236">
        <w:rPr>
          <w:rFonts w:ascii="Courier New" w:hAnsi="Courier New" w:cs="Courier New"/>
          <w:sz w:val="20"/>
          <w:szCs w:val="20"/>
        </w:rPr>
        <w:t>.</w:t>
      </w:r>
      <w:r w:rsidRPr="00D61236">
        <w:rPr>
          <w:rFonts w:ascii="Courier New" w:hAnsi="Courier New" w:cs="Courier New"/>
          <w:sz w:val="20"/>
          <w:szCs w:val="20"/>
          <w:lang w:val="en-US"/>
        </w:rPr>
        <w:t>figure</w:t>
      </w:r>
      <w:r w:rsidRPr="00D61236">
        <w:rPr>
          <w:rFonts w:ascii="Courier New" w:hAnsi="Courier New" w:cs="Courier New"/>
          <w:sz w:val="20"/>
          <w:szCs w:val="20"/>
        </w:rPr>
        <w:t>(</w:t>
      </w:r>
      <w:r w:rsidRPr="00D61236">
        <w:rPr>
          <w:rFonts w:ascii="Courier New" w:hAnsi="Courier New" w:cs="Courier New"/>
          <w:sz w:val="20"/>
          <w:szCs w:val="20"/>
          <w:lang w:val="en-US"/>
        </w:rPr>
        <w:t>figsize</w:t>
      </w:r>
      <w:r w:rsidRPr="00D61236">
        <w:rPr>
          <w:rFonts w:ascii="Courier New" w:hAnsi="Courier New" w:cs="Courier New"/>
          <w:sz w:val="20"/>
          <w:szCs w:val="20"/>
        </w:rPr>
        <w:t>=(14, 6))</w:t>
      </w:r>
    </w:p>
    <w:p w14:paraId="4A5506F8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</w:rPr>
      </w:pPr>
    </w:p>
    <w:p w14:paraId="3AF92A4A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D61236">
        <w:rPr>
          <w:rFonts w:ascii="Courier New" w:hAnsi="Courier New" w:cs="Courier New"/>
          <w:sz w:val="20"/>
          <w:szCs w:val="20"/>
        </w:rPr>
        <w:t xml:space="preserve"># График точности </w:t>
      </w:r>
      <w:r w:rsidRPr="00D61236">
        <w:rPr>
          <w:rFonts w:ascii="Courier New" w:hAnsi="Courier New" w:cs="Courier New"/>
          <w:sz w:val="20"/>
          <w:szCs w:val="20"/>
          <w:lang w:val="en-US"/>
        </w:rPr>
        <w:t>LSTM</w:t>
      </w:r>
    </w:p>
    <w:p w14:paraId="03D83CB1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plt</w:t>
      </w:r>
      <w:r w:rsidRPr="00D61236">
        <w:rPr>
          <w:rFonts w:ascii="Courier New" w:hAnsi="Courier New" w:cs="Courier New"/>
          <w:sz w:val="20"/>
          <w:szCs w:val="20"/>
        </w:rPr>
        <w:t>.</w:t>
      </w:r>
      <w:r w:rsidRPr="00D61236">
        <w:rPr>
          <w:rFonts w:ascii="Courier New" w:hAnsi="Courier New" w:cs="Courier New"/>
          <w:sz w:val="20"/>
          <w:szCs w:val="20"/>
          <w:lang w:val="en-US"/>
        </w:rPr>
        <w:t>subplot</w:t>
      </w:r>
      <w:r w:rsidRPr="00D61236">
        <w:rPr>
          <w:rFonts w:ascii="Courier New" w:hAnsi="Courier New" w:cs="Courier New"/>
          <w:sz w:val="20"/>
          <w:szCs w:val="20"/>
        </w:rPr>
        <w:t>(1, 2, 1)</w:t>
      </w:r>
    </w:p>
    <w:p w14:paraId="199D03AE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plt.plot(history_lstm.history['accuracy'], label='LSTM Train Accuracy')</w:t>
      </w:r>
    </w:p>
    <w:p w14:paraId="37A2F896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plt.plot(history_lstm.history['val_accuracy'], label='LSTM Test Accuracy')</w:t>
      </w:r>
    </w:p>
    <w:p w14:paraId="02276C2F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plt.title('LSTM Accuracy')</w:t>
      </w:r>
    </w:p>
    <w:p w14:paraId="3D6E0ACF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plt.xlabel('Epochs')</w:t>
      </w:r>
    </w:p>
    <w:p w14:paraId="41A188D5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plt.ylabel('Accuracy')</w:t>
      </w:r>
    </w:p>
    <w:p w14:paraId="6D0B37DB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plt.legend()</w:t>
      </w:r>
    </w:p>
    <w:p w14:paraId="626ABCA6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3D42251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D61236">
        <w:rPr>
          <w:rFonts w:ascii="Courier New" w:hAnsi="Courier New" w:cs="Courier New"/>
          <w:sz w:val="20"/>
          <w:szCs w:val="20"/>
        </w:rPr>
        <w:t xml:space="preserve"># График точности </w:t>
      </w:r>
      <w:r w:rsidRPr="00D61236">
        <w:rPr>
          <w:rFonts w:ascii="Courier New" w:hAnsi="Courier New" w:cs="Courier New"/>
          <w:sz w:val="20"/>
          <w:szCs w:val="20"/>
          <w:lang w:val="en-US"/>
        </w:rPr>
        <w:t>GRU</w:t>
      </w:r>
    </w:p>
    <w:p w14:paraId="6C355A7C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lastRenderedPageBreak/>
        <w:t>plt</w:t>
      </w:r>
      <w:r w:rsidRPr="00D61236">
        <w:rPr>
          <w:rFonts w:ascii="Courier New" w:hAnsi="Courier New" w:cs="Courier New"/>
          <w:sz w:val="20"/>
          <w:szCs w:val="20"/>
        </w:rPr>
        <w:t>.</w:t>
      </w:r>
      <w:r w:rsidRPr="00D61236">
        <w:rPr>
          <w:rFonts w:ascii="Courier New" w:hAnsi="Courier New" w:cs="Courier New"/>
          <w:sz w:val="20"/>
          <w:szCs w:val="20"/>
          <w:lang w:val="en-US"/>
        </w:rPr>
        <w:t>subplot</w:t>
      </w:r>
      <w:r w:rsidRPr="00D61236">
        <w:rPr>
          <w:rFonts w:ascii="Courier New" w:hAnsi="Courier New" w:cs="Courier New"/>
          <w:sz w:val="20"/>
          <w:szCs w:val="20"/>
        </w:rPr>
        <w:t>(1, 2, 2)</w:t>
      </w:r>
    </w:p>
    <w:p w14:paraId="55DD37D0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plt.plot(history_gru.history['accuracy'], label='GRU Train Accuracy')</w:t>
      </w:r>
    </w:p>
    <w:p w14:paraId="22B30EA4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plt.plot(history_gru.history['val_accuracy'], label='GRU Test Accuracy')</w:t>
      </w:r>
    </w:p>
    <w:p w14:paraId="4A456885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plt.title('GRU Accuracy')</w:t>
      </w:r>
    </w:p>
    <w:p w14:paraId="63C77FF8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plt.xlabel('Epochs')</w:t>
      </w:r>
    </w:p>
    <w:p w14:paraId="77853C22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plt.ylabel('Accuracy')</w:t>
      </w:r>
    </w:p>
    <w:p w14:paraId="4D60EBE5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plt.legend()</w:t>
      </w:r>
    </w:p>
    <w:p w14:paraId="1A46A0A9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28E3F86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plt.tight_layout()</w:t>
      </w:r>
    </w:p>
    <w:p w14:paraId="4627C023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plt.show()</w:t>
      </w:r>
    </w:p>
    <w:p w14:paraId="7E02CAFD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C3248AA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# Получение предсказаний</w:t>
      </w:r>
    </w:p>
    <w:p w14:paraId="401A8C3B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y_pred_lstm = lstm_model.predict(X_test)</w:t>
      </w:r>
    </w:p>
    <w:p w14:paraId="5582918B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y_pred_gru = gru_model.predict(X_test)</w:t>
      </w:r>
    </w:p>
    <w:p w14:paraId="0D1660BC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E89BA9B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D61236">
        <w:rPr>
          <w:rFonts w:ascii="Courier New" w:hAnsi="Courier New" w:cs="Courier New"/>
          <w:sz w:val="20"/>
          <w:szCs w:val="20"/>
        </w:rPr>
        <w:t xml:space="preserve"># Преобразование </w:t>
      </w:r>
      <w:r w:rsidRPr="00D61236">
        <w:rPr>
          <w:rFonts w:ascii="Courier New" w:hAnsi="Courier New" w:cs="Courier New"/>
          <w:sz w:val="20"/>
          <w:szCs w:val="20"/>
          <w:lang w:val="en-US"/>
        </w:rPr>
        <w:t>one</w:t>
      </w:r>
      <w:r w:rsidRPr="00D61236">
        <w:rPr>
          <w:rFonts w:ascii="Courier New" w:hAnsi="Courier New" w:cs="Courier New"/>
          <w:sz w:val="20"/>
          <w:szCs w:val="20"/>
        </w:rPr>
        <w:t>-</w:t>
      </w:r>
      <w:r w:rsidRPr="00D61236">
        <w:rPr>
          <w:rFonts w:ascii="Courier New" w:hAnsi="Courier New" w:cs="Courier New"/>
          <w:sz w:val="20"/>
          <w:szCs w:val="20"/>
          <w:lang w:val="en-US"/>
        </w:rPr>
        <w:t>hot</w:t>
      </w:r>
      <w:r w:rsidRPr="00D61236">
        <w:rPr>
          <w:rFonts w:ascii="Courier New" w:hAnsi="Courier New" w:cs="Courier New"/>
          <w:sz w:val="20"/>
          <w:szCs w:val="20"/>
        </w:rPr>
        <w:t xml:space="preserve"> обратно в классы</w:t>
      </w:r>
    </w:p>
    <w:p w14:paraId="74C88986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y_test_classes = np.argmax(y_test, axis=1)</w:t>
      </w:r>
    </w:p>
    <w:p w14:paraId="4C50C2E1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y_pred_lstm_classes = np.argmax(y_pred_lstm, axis=1)</w:t>
      </w:r>
    </w:p>
    <w:p w14:paraId="51510C7A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y_pred_gru_classes = np.argmax(y_pred_gru, axis=1)</w:t>
      </w:r>
    </w:p>
    <w:p w14:paraId="2D587CE3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6BBDEC4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D61236">
        <w:rPr>
          <w:rFonts w:ascii="Courier New" w:hAnsi="Courier New" w:cs="Courier New"/>
          <w:sz w:val="20"/>
          <w:szCs w:val="20"/>
        </w:rPr>
        <w:t xml:space="preserve"># 1. График реальных </w:t>
      </w:r>
      <w:r w:rsidRPr="00D61236">
        <w:rPr>
          <w:rFonts w:ascii="Courier New" w:hAnsi="Courier New" w:cs="Courier New"/>
          <w:sz w:val="20"/>
          <w:szCs w:val="20"/>
          <w:lang w:val="en-US"/>
        </w:rPr>
        <w:t>vs</w:t>
      </w:r>
      <w:r w:rsidRPr="00D61236">
        <w:rPr>
          <w:rFonts w:ascii="Courier New" w:hAnsi="Courier New" w:cs="Courier New"/>
          <w:sz w:val="20"/>
          <w:szCs w:val="20"/>
        </w:rPr>
        <w:t xml:space="preserve"> предсказанных значений (</w:t>
      </w:r>
      <w:r w:rsidRPr="00D61236">
        <w:rPr>
          <w:rFonts w:ascii="Courier New" w:hAnsi="Courier New" w:cs="Courier New"/>
          <w:sz w:val="20"/>
          <w:szCs w:val="20"/>
          <w:lang w:val="en-US"/>
        </w:rPr>
        <w:t>LSTM</w:t>
      </w:r>
      <w:r w:rsidRPr="00D61236">
        <w:rPr>
          <w:rFonts w:ascii="Courier New" w:hAnsi="Courier New" w:cs="Courier New"/>
          <w:sz w:val="20"/>
          <w:szCs w:val="20"/>
        </w:rPr>
        <w:t>)</w:t>
      </w:r>
    </w:p>
    <w:p w14:paraId="605DD7EC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plt.figure(figsize=(14, 6))</w:t>
      </w:r>
    </w:p>
    <w:p w14:paraId="0B3166F5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plt.subplot(1, 2, 1)</w:t>
      </w:r>
    </w:p>
    <w:p w14:paraId="01477FE7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plt.plot(range(len(y_test_classes)), y_test_classes, color='blue', label='Реальные значения', alpha=0.6)</w:t>
      </w:r>
    </w:p>
    <w:p w14:paraId="2F026B8E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plt.plot(range(len(y_pred_lstm_classes)), y_pred_lstm_classes, color='red', label='LSTM Прогноз', alpha=0.6)</w:t>
      </w:r>
    </w:p>
    <w:p w14:paraId="0AE4E7A1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plt</w:t>
      </w:r>
      <w:r w:rsidRPr="00D61236">
        <w:rPr>
          <w:rFonts w:ascii="Courier New" w:hAnsi="Courier New" w:cs="Courier New"/>
          <w:sz w:val="20"/>
          <w:szCs w:val="20"/>
        </w:rPr>
        <w:t>.</w:t>
      </w:r>
      <w:r w:rsidRPr="00D61236">
        <w:rPr>
          <w:rFonts w:ascii="Courier New" w:hAnsi="Courier New" w:cs="Courier New"/>
          <w:sz w:val="20"/>
          <w:szCs w:val="20"/>
          <w:lang w:val="en-US"/>
        </w:rPr>
        <w:t>title</w:t>
      </w:r>
      <w:r w:rsidRPr="00D61236">
        <w:rPr>
          <w:rFonts w:ascii="Courier New" w:hAnsi="Courier New" w:cs="Courier New"/>
          <w:sz w:val="20"/>
          <w:szCs w:val="20"/>
        </w:rPr>
        <w:t>('Сравнение реальных и предсказанных значений (</w:t>
      </w:r>
      <w:r w:rsidRPr="00D61236">
        <w:rPr>
          <w:rFonts w:ascii="Courier New" w:hAnsi="Courier New" w:cs="Courier New"/>
          <w:sz w:val="20"/>
          <w:szCs w:val="20"/>
          <w:lang w:val="en-US"/>
        </w:rPr>
        <w:t>LSTM</w:t>
      </w:r>
      <w:r w:rsidRPr="00D61236">
        <w:rPr>
          <w:rFonts w:ascii="Courier New" w:hAnsi="Courier New" w:cs="Courier New"/>
          <w:sz w:val="20"/>
          <w:szCs w:val="20"/>
        </w:rPr>
        <w:t>)')</w:t>
      </w:r>
    </w:p>
    <w:p w14:paraId="0A96BD95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plt</w:t>
      </w:r>
      <w:r w:rsidRPr="00D61236">
        <w:rPr>
          <w:rFonts w:ascii="Courier New" w:hAnsi="Courier New" w:cs="Courier New"/>
          <w:sz w:val="20"/>
          <w:szCs w:val="20"/>
        </w:rPr>
        <w:t>.</w:t>
      </w:r>
      <w:r w:rsidRPr="00D61236">
        <w:rPr>
          <w:rFonts w:ascii="Courier New" w:hAnsi="Courier New" w:cs="Courier New"/>
          <w:sz w:val="20"/>
          <w:szCs w:val="20"/>
          <w:lang w:val="en-US"/>
        </w:rPr>
        <w:t>xlabel</w:t>
      </w:r>
      <w:r w:rsidRPr="00D61236">
        <w:rPr>
          <w:rFonts w:ascii="Courier New" w:hAnsi="Courier New" w:cs="Courier New"/>
          <w:sz w:val="20"/>
          <w:szCs w:val="20"/>
        </w:rPr>
        <w:t>('Номер примера')</w:t>
      </w:r>
    </w:p>
    <w:p w14:paraId="53F3ADCB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plt</w:t>
      </w:r>
      <w:r w:rsidRPr="00D61236">
        <w:rPr>
          <w:rFonts w:ascii="Courier New" w:hAnsi="Courier New" w:cs="Courier New"/>
          <w:sz w:val="20"/>
          <w:szCs w:val="20"/>
        </w:rPr>
        <w:t>.</w:t>
      </w:r>
      <w:r w:rsidRPr="00D61236">
        <w:rPr>
          <w:rFonts w:ascii="Courier New" w:hAnsi="Courier New" w:cs="Courier New"/>
          <w:sz w:val="20"/>
          <w:szCs w:val="20"/>
          <w:lang w:val="en-US"/>
        </w:rPr>
        <w:t>ylabel</w:t>
      </w:r>
      <w:r w:rsidRPr="00D61236">
        <w:rPr>
          <w:rFonts w:ascii="Courier New" w:hAnsi="Courier New" w:cs="Courier New"/>
          <w:sz w:val="20"/>
          <w:szCs w:val="20"/>
        </w:rPr>
        <w:t>('Класс (0-2)')</w:t>
      </w:r>
    </w:p>
    <w:p w14:paraId="465F30D5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plt</w:t>
      </w:r>
      <w:r w:rsidRPr="00D61236">
        <w:rPr>
          <w:rFonts w:ascii="Courier New" w:hAnsi="Courier New" w:cs="Courier New"/>
          <w:sz w:val="20"/>
          <w:szCs w:val="20"/>
        </w:rPr>
        <w:t>.</w:t>
      </w:r>
      <w:r w:rsidRPr="00D61236">
        <w:rPr>
          <w:rFonts w:ascii="Courier New" w:hAnsi="Courier New" w:cs="Courier New"/>
          <w:sz w:val="20"/>
          <w:szCs w:val="20"/>
          <w:lang w:val="en-US"/>
        </w:rPr>
        <w:t>legend</w:t>
      </w:r>
      <w:r w:rsidRPr="00D61236">
        <w:rPr>
          <w:rFonts w:ascii="Courier New" w:hAnsi="Courier New" w:cs="Courier New"/>
          <w:sz w:val="20"/>
          <w:szCs w:val="20"/>
        </w:rPr>
        <w:t>()</w:t>
      </w:r>
    </w:p>
    <w:p w14:paraId="4CE122B6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</w:rPr>
      </w:pPr>
    </w:p>
    <w:p w14:paraId="73FD76F5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D61236">
        <w:rPr>
          <w:rFonts w:ascii="Courier New" w:hAnsi="Courier New" w:cs="Courier New"/>
          <w:sz w:val="20"/>
          <w:szCs w:val="20"/>
        </w:rPr>
        <w:t xml:space="preserve"># 2. График реальных </w:t>
      </w:r>
      <w:r w:rsidRPr="00D61236">
        <w:rPr>
          <w:rFonts w:ascii="Courier New" w:hAnsi="Courier New" w:cs="Courier New"/>
          <w:sz w:val="20"/>
          <w:szCs w:val="20"/>
          <w:lang w:val="en-US"/>
        </w:rPr>
        <w:t>vs</w:t>
      </w:r>
      <w:r w:rsidRPr="00D61236">
        <w:rPr>
          <w:rFonts w:ascii="Courier New" w:hAnsi="Courier New" w:cs="Courier New"/>
          <w:sz w:val="20"/>
          <w:szCs w:val="20"/>
        </w:rPr>
        <w:t xml:space="preserve"> предсказанных значений (</w:t>
      </w:r>
      <w:r w:rsidRPr="00D61236">
        <w:rPr>
          <w:rFonts w:ascii="Courier New" w:hAnsi="Courier New" w:cs="Courier New"/>
          <w:sz w:val="20"/>
          <w:szCs w:val="20"/>
          <w:lang w:val="en-US"/>
        </w:rPr>
        <w:t>GRU</w:t>
      </w:r>
      <w:r w:rsidRPr="00D61236">
        <w:rPr>
          <w:rFonts w:ascii="Courier New" w:hAnsi="Courier New" w:cs="Courier New"/>
          <w:sz w:val="20"/>
          <w:szCs w:val="20"/>
        </w:rPr>
        <w:t>)</w:t>
      </w:r>
    </w:p>
    <w:p w14:paraId="5DC982D9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plt.subplot(1, 2, 2)</w:t>
      </w:r>
    </w:p>
    <w:p w14:paraId="16ADA3C3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plt.plot(range(len(y_test_classes)), y_test_classes, color='blue', label='Реальные значения', alpha=0.6)</w:t>
      </w:r>
    </w:p>
    <w:p w14:paraId="1E703D05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plt.plot(range(len(y_pred_gru_classes)), y_pred_gru_classes, color='green', label='GRU Прогноз', alpha=0.6)</w:t>
      </w:r>
    </w:p>
    <w:p w14:paraId="52E19FBD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plt</w:t>
      </w:r>
      <w:r w:rsidRPr="00D61236">
        <w:rPr>
          <w:rFonts w:ascii="Courier New" w:hAnsi="Courier New" w:cs="Courier New"/>
          <w:sz w:val="20"/>
          <w:szCs w:val="20"/>
        </w:rPr>
        <w:t>.</w:t>
      </w:r>
      <w:r w:rsidRPr="00D61236">
        <w:rPr>
          <w:rFonts w:ascii="Courier New" w:hAnsi="Courier New" w:cs="Courier New"/>
          <w:sz w:val="20"/>
          <w:szCs w:val="20"/>
          <w:lang w:val="en-US"/>
        </w:rPr>
        <w:t>title</w:t>
      </w:r>
      <w:r w:rsidRPr="00D61236">
        <w:rPr>
          <w:rFonts w:ascii="Courier New" w:hAnsi="Courier New" w:cs="Courier New"/>
          <w:sz w:val="20"/>
          <w:szCs w:val="20"/>
        </w:rPr>
        <w:t>('Сравнение реальных и предсказанных значений (</w:t>
      </w:r>
      <w:r w:rsidRPr="00D61236">
        <w:rPr>
          <w:rFonts w:ascii="Courier New" w:hAnsi="Courier New" w:cs="Courier New"/>
          <w:sz w:val="20"/>
          <w:szCs w:val="20"/>
          <w:lang w:val="en-US"/>
        </w:rPr>
        <w:t>GRU</w:t>
      </w:r>
      <w:r w:rsidRPr="00D61236">
        <w:rPr>
          <w:rFonts w:ascii="Courier New" w:hAnsi="Courier New" w:cs="Courier New"/>
          <w:sz w:val="20"/>
          <w:szCs w:val="20"/>
        </w:rPr>
        <w:t>)')</w:t>
      </w:r>
    </w:p>
    <w:p w14:paraId="34B9F4F8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plt</w:t>
      </w:r>
      <w:r w:rsidRPr="00D61236">
        <w:rPr>
          <w:rFonts w:ascii="Courier New" w:hAnsi="Courier New" w:cs="Courier New"/>
          <w:sz w:val="20"/>
          <w:szCs w:val="20"/>
        </w:rPr>
        <w:t>.</w:t>
      </w:r>
      <w:r w:rsidRPr="00D61236">
        <w:rPr>
          <w:rFonts w:ascii="Courier New" w:hAnsi="Courier New" w:cs="Courier New"/>
          <w:sz w:val="20"/>
          <w:szCs w:val="20"/>
          <w:lang w:val="en-US"/>
        </w:rPr>
        <w:t>xlabel</w:t>
      </w:r>
      <w:r w:rsidRPr="00D61236">
        <w:rPr>
          <w:rFonts w:ascii="Courier New" w:hAnsi="Courier New" w:cs="Courier New"/>
          <w:sz w:val="20"/>
          <w:szCs w:val="20"/>
        </w:rPr>
        <w:t>('Номер примера')</w:t>
      </w:r>
    </w:p>
    <w:p w14:paraId="5CF7A9BB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plt</w:t>
      </w:r>
      <w:r w:rsidRPr="00D61236">
        <w:rPr>
          <w:rFonts w:ascii="Courier New" w:hAnsi="Courier New" w:cs="Courier New"/>
          <w:sz w:val="20"/>
          <w:szCs w:val="20"/>
        </w:rPr>
        <w:t>.</w:t>
      </w:r>
      <w:r w:rsidRPr="00D61236">
        <w:rPr>
          <w:rFonts w:ascii="Courier New" w:hAnsi="Courier New" w:cs="Courier New"/>
          <w:sz w:val="20"/>
          <w:szCs w:val="20"/>
          <w:lang w:val="en-US"/>
        </w:rPr>
        <w:t>ylabel</w:t>
      </w:r>
      <w:r w:rsidRPr="00D61236">
        <w:rPr>
          <w:rFonts w:ascii="Courier New" w:hAnsi="Courier New" w:cs="Courier New"/>
          <w:sz w:val="20"/>
          <w:szCs w:val="20"/>
        </w:rPr>
        <w:t>('Класс (0-2)')</w:t>
      </w:r>
    </w:p>
    <w:p w14:paraId="24374A65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plt.legend()</w:t>
      </w:r>
    </w:p>
    <w:p w14:paraId="782DC7E6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lastRenderedPageBreak/>
        <w:t>plt.tight_layout()</w:t>
      </w:r>
    </w:p>
    <w:p w14:paraId="0F5AC023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plt</w:t>
      </w:r>
      <w:r w:rsidRPr="00D61236">
        <w:rPr>
          <w:rFonts w:ascii="Courier New" w:hAnsi="Courier New" w:cs="Courier New"/>
          <w:sz w:val="20"/>
          <w:szCs w:val="20"/>
        </w:rPr>
        <w:t>.</w:t>
      </w:r>
      <w:r w:rsidRPr="00D61236">
        <w:rPr>
          <w:rFonts w:ascii="Courier New" w:hAnsi="Courier New" w:cs="Courier New"/>
          <w:sz w:val="20"/>
          <w:szCs w:val="20"/>
          <w:lang w:val="en-US"/>
        </w:rPr>
        <w:t>show</w:t>
      </w:r>
      <w:r w:rsidRPr="00D61236">
        <w:rPr>
          <w:rFonts w:ascii="Courier New" w:hAnsi="Courier New" w:cs="Courier New"/>
          <w:sz w:val="20"/>
          <w:szCs w:val="20"/>
        </w:rPr>
        <w:t>()</w:t>
      </w:r>
    </w:p>
    <w:p w14:paraId="2789C2AD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</w:rPr>
      </w:pPr>
    </w:p>
    <w:p w14:paraId="6AFE3705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D61236">
        <w:rPr>
          <w:rFonts w:ascii="Courier New" w:hAnsi="Courier New" w:cs="Courier New"/>
          <w:sz w:val="20"/>
          <w:szCs w:val="20"/>
        </w:rPr>
        <w:t># Оценка моделей на тестовых данных</w:t>
      </w:r>
    </w:p>
    <w:p w14:paraId="3591A24B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lstm_score = lstm_model.evaluate(X_test, y_test, verbose=0)</w:t>
      </w:r>
    </w:p>
    <w:p w14:paraId="2F0BEB3E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gru_score = gru_model.evaluate(X_test, y_test, verbose=0)</w:t>
      </w:r>
    </w:p>
    <w:p w14:paraId="774C74C0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B27D1AD" w14:textId="77777777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print(f"LSTM Test Accuracy: {lstm_score[1]*100:.2f}%")</w:t>
      </w:r>
    </w:p>
    <w:p w14:paraId="505FBA29" w14:textId="51A3B14A" w:rsidR="00D61236" w:rsidRPr="00D61236" w:rsidRDefault="00D61236" w:rsidP="00D61236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61236">
        <w:rPr>
          <w:rFonts w:ascii="Courier New" w:hAnsi="Courier New" w:cs="Courier New"/>
          <w:sz w:val="20"/>
          <w:szCs w:val="20"/>
          <w:lang w:val="en-US"/>
        </w:rPr>
        <w:t>print(f"GRU Test Accuracy: {gru_score[1]*100:.2f}%")</w:t>
      </w:r>
    </w:p>
    <w:p w14:paraId="1EDA864A" w14:textId="4A2078C1" w:rsidR="004B0BC2" w:rsidRPr="00D61236" w:rsidRDefault="004B0BC2" w:rsidP="00086EA9">
      <w:pPr>
        <w:rPr>
          <w:rFonts w:cs="Times New Roman"/>
          <w:lang w:val="en-US"/>
        </w:rPr>
      </w:pPr>
    </w:p>
    <w:sectPr w:rsidR="004B0BC2" w:rsidRPr="00D61236" w:rsidSect="000168B5">
      <w:footerReference w:type="default" r:id="rId26"/>
      <w:type w:val="continuous"/>
      <w:pgSz w:w="11906" w:h="16838"/>
      <w:pgMar w:top="1134" w:right="851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E45FA2" w14:textId="77777777" w:rsidR="00D16E98" w:rsidRDefault="00D16E98" w:rsidP="006E79D5">
      <w:pPr>
        <w:spacing w:after="0" w:line="240" w:lineRule="auto"/>
      </w:pPr>
      <w:r>
        <w:separator/>
      </w:r>
    </w:p>
  </w:endnote>
  <w:endnote w:type="continuationSeparator" w:id="0">
    <w:p w14:paraId="32A32D62" w14:textId="77777777" w:rsidR="00D16E98" w:rsidRDefault="00D16E98" w:rsidP="006E7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imes New Roman"/>
        <w:szCs w:val="28"/>
      </w:rPr>
      <w:id w:val="768284270"/>
      <w:docPartObj>
        <w:docPartGallery w:val="Page Numbers (Bottom of Page)"/>
        <w:docPartUnique/>
      </w:docPartObj>
    </w:sdtPr>
    <w:sdtContent>
      <w:p w14:paraId="5A23F460" w14:textId="64F34435" w:rsidR="005813E8" w:rsidRPr="000168B5" w:rsidRDefault="005813E8">
        <w:pPr>
          <w:pStyle w:val="a8"/>
          <w:jc w:val="right"/>
          <w:rPr>
            <w:rFonts w:cs="Times New Roman"/>
            <w:szCs w:val="28"/>
          </w:rPr>
        </w:pPr>
        <w:r w:rsidRPr="000168B5">
          <w:rPr>
            <w:rFonts w:cs="Times New Roman"/>
            <w:szCs w:val="28"/>
          </w:rPr>
          <w:fldChar w:fldCharType="begin"/>
        </w:r>
        <w:r w:rsidRPr="000168B5">
          <w:rPr>
            <w:rFonts w:cs="Times New Roman"/>
            <w:szCs w:val="28"/>
          </w:rPr>
          <w:instrText>PAGE   \* MERGEFORMAT</w:instrText>
        </w:r>
        <w:r w:rsidRPr="000168B5">
          <w:rPr>
            <w:rFonts w:cs="Times New Roman"/>
            <w:szCs w:val="28"/>
          </w:rPr>
          <w:fldChar w:fldCharType="separate"/>
        </w:r>
        <w:r w:rsidR="00D61236">
          <w:rPr>
            <w:rFonts w:cs="Times New Roman"/>
            <w:noProof/>
            <w:szCs w:val="28"/>
          </w:rPr>
          <w:t>15</w:t>
        </w:r>
        <w:r w:rsidRPr="000168B5">
          <w:rPr>
            <w:rFonts w:cs="Times New Roman"/>
            <w:szCs w:val="28"/>
          </w:rPr>
          <w:fldChar w:fldCharType="end"/>
        </w:r>
      </w:p>
    </w:sdtContent>
  </w:sdt>
  <w:p w14:paraId="19D29BD8" w14:textId="77777777" w:rsidR="005813E8" w:rsidRPr="000168B5" w:rsidRDefault="005813E8" w:rsidP="000168B5">
    <w:pPr>
      <w:pStyle w:val="a8"/>
      <w:ind w:left="4320" w:firstLine="0"/>
      <w:rPr>
        <w:rFonts w:cs="Times New Roman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27D4D3" w14:textId="77777777" w:rsidR="00D16E98" w:rsidRDefault="00D16E98" w:rsidP="006E79D5">
      <w:pPr>
        <w:spacing w:after="0" w:line="240" w:lineRule="auto"/>
      </w:pPr>
      <w:r>
        <w:separator/>
      </w:r>
    </w:p>
  </w:footnote>
  <w:footnote w:type="continuationSeparator" w:id="0">
    <w:p w14:paraId="50DEB920" w14:textId="77777777" w:rsidR="00D16E98" w:rsidRDefault="00D16E98" w:rsidP="006E7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51ECE"/>
    <w:multiLevelType w:val="hybridMultilevel"/>
    <w:tmpl w:val="1DA83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3750CC"/>
    <w:multiLevelType w:val="hybridMultilevel"/>
    <w:tmpl w:val="F0F22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52349EA"/>
    <w:multiLevelType w:val="hybridMultilevel"/>
    <w:tmpl w:val="A86E28E0"/>
    <w:lvl w:ilvl="0" w:tplc="28E6856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28E685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11218D"/>
    <w:multiLevelType w:val="hybridMultilevel"/>
    <w:tmpl w:val="C7FE1510"/>
    <w:lvl w:ilvl="0" w:tplc="CC8E02E2">
      <w:start w:val="1"/>
      <w:numFmt w:val="decimal"/>
      <w:lvlText w:val="%1"/>
      <w:lvlJc w:val="right"/>
      <w:pPr>
        <w:ind w:left="430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175CA7"/>
    <w:multiLevelType w:val="hybridMultilevel"/>
    <w:tmpl w:val="9460B146"/>
    <w:lvl w:ilvl="0" w:tplc="00F62638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91321B5"/>
    <w:multiLevelType w:val="multilevel"/>
    <w:tmpl w:val="B6B4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5C6687"/>
    <w:multiLevelType w:val="hybridMultilevel"/>
    <w:tmpl w:val="41EEA51C"/>
    <w:lvl w:ilvl="0" w:tplc="8AC091CE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FBA6AF2"/>
    <w:multiLevelType w:val="hybridMultilevel"/>
    <w:tmpl w:val="14CADE2E"/>
    <w:lvl w:ilvl="0" w:tplc="00F62638">
      <w:start w:val="1"/>
      <w:numFmt w:val="decimal"/>
      <w:lvlText w:val="%1"/>
      <w:lvlJc w:val="left"/>
      <w:pPr>
        <w:ind w:left="358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4309" w:hanging="360"/>
      </w:pPr>
    </w:lvl>
    <w:lvl w:ilvl="2" w:tplc="0419001B" w:tentative="1">
      <w:start w:val="1"/>
      <w:numFmt w:val="lowerRoman"/>
      <w:lvlText w:val="%3."/>
      <w:lvlJc w:val="right"/>
      <w:pPr>
        <w:ind w:left="5029" w:hanging="180"/>
      </w:pPr>
    </w:lvl>
    <w:lvl w:ilvl="3" w:tplc="0419000F" w:tentative="1">
      <w:start w:val="1"/>
      <w:numFmt w:val="decimal"/>
      <w:lvlText w:val="%4."/>
      <w:lvlJc w:val="left"/>
      <w:pPr>
        <w:ind w:left="5749" w:hanging="360"/>
      </w:pPr>
    </w:lvl>
    <w:lvl w:ilvl="4" w:tplc="04190019" w:tentative="1">
      <w:start w:val="1"/>
      <w:numFmt w:val="lowerLetter"/>
      <w:lvlText w:val="%5."/>
      <w:lvlJc w:val="left"/>
      <w:pPr>
        <w:ind w:left="6469" w:hanging="360"/>
      </w:pPr>
    </w:lvl>
    <w:lvl w:ilvl="5" w:tplc="0419001B" w:tentative="1">
      <w:start w:val="1"/>
      <w:numFmt w:val="lowerRoman"/>
      <w:lvlText w:val="%6."/>
      <w:lvlJc w:val="right"/>
      <w:pPr>
        <w:ind w:left="7189" w:hanging="180"/>
      </w:pPr>
    </w:lvl>
    <w:lvl w:ilvl="6" w:tplc="0419000F" w:tentative="1">
      <w:start w:val="1"/>
      <w:numFmt w:val="decimal"/>
      <w:lvlText w:val="%7."/>
      <w:lvlJc w:val="left"/>
      <w:pPr>
        <w:ind w:left="7909" w:hanging="360"/>
      </w:pPr>
    </w:lvl>
    <w:lvl w:ilvl="7" w:tplc="04190019" w:tentative="1">
      <w:start w:val="1"/>
      <w:numFmt w:val="lowerLetter"/>
      <w:lvlText w:val="%8."/>
      <w:lvlJc w:val="left"/>
      <w:pPr>
        <w:ind w:left="8629" w:hanging="360"/>
      </w:pPr>
    </w:lvl>
    <w:lvl w:ilvl="8" w:tplc="0419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8">
    <w:nsid w:val="207E2A4F"/>
    <w:multiLevelType w:val="hybridMultilevel"/>
    <w:tmpl w:val="993AE8CC"/>
    <w:lvl w:ilvl="0" w:tplc="00F6263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79C66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C40454"/>
    <w:multiLevelType w:val="hybridMultilevel"/>
    <w:tmpl w:val="93A4A988"/>
    <w:lvl w:ilvl="0" w:tplc="00F62638">
      <w:start w:val="1"/>
      <w:numFmt w:val="decimal"/>
      <w:lvlText w:val="%1"/>
      <w:lvlJc w:val="left"/>
      <w:pPr>
        <w:ind w:left="214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>
    <w:nsid w:val="24AB6F24"/>
    <w:multiLevelType w:val="hybridMultilevel"/>
    <w:tmpl w:val="10E447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79E1C50"/>
    <w:multiLevelType w:val="hybridMultilevel"/>
    <w:tmpl w:val="CF64D8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DCE68C1"/>
    <w:multiLevelType w:val="multilevel"/>
    <w:tmpl w:val="FA4C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5D712F"/>
    <w:multiLevelType w:val="multilevel"/>
    <w:tmpl w:val="C696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87B1724"/>
    <w:multiLevelType w:val="multilevel"/>
    <w:tmpl w:val="0DB8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3C05F9"/>
    <w:multiLevelType w:val="hybridMultilevel"/>
    <w:tmpl w:val="8BAEFE34"/>
    <w:lvl w:ilvl="0" w:tplc="00F6263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79C66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6E1939"/>
    <w:multiLevelType w:val="hybridMultilevel"/>
    <w:tmpl w:val="B5F61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D227D4E"/>
    <w:multiLevelType w:val="hybridMultilevel"/>
    <w:tmpl w:val="D974BB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D373A4F"/>
    <w:multiLevelType w:val="hybridMultilevel"/>
    <w:tmpl w:val="52FCEA04"/>
    <w:lvl w:ilvl="0" w:tplc="28E6856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4A285A"/>
    <w:multiLevelType w:val="hybridMultilevel"/>
    <w:tmpl w:val="8E56FBEE"/>
    <w:lvl w:ilvl="0" w:tplc="28E6856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D618A7"/>
    <w:multiLevelType w:val="hybridMultilevel"/>
    <w:tmpl w:val="ACEEC242"/>
    <w:lvl w:ilvl="0" w:tplc="EFCE3FA6">
      <w:start w:val="1"/>
      <w:numFmt w:val="decimal"/>
      <w:pStyle w:val="a"/>
      <w:lvlText w:val="%1"/>
      <w:lvlJc w:val="left"/>
      <w:pPr>
        <w:ind w:left="1211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1">
    <w:nsid w:val="44EC5552"/>
    <w:multiLevelType w:val="hybridMultilevel"/>
    <w:tmpl w:val="FC8E89D0"/>
    <w:lvl w:ilvl="0" w:tplc="00F62638">
      <w:start w:val="1"/>
      <w:numFmt w:val="decimal"/>
      <w:lvlText w:val="%1"/>
      <w:lvlJc w:val="left"/>
      <w:pPr>
        <w:ind w:left="286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2">
    <w:nsid w:val="47275EDB"/>
    <w:multiLevelType w:val="multilevel"/>
    <w:tmpl w:val="817C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9ED3FB6"/>
    <w:multiLevelType w:val="hybridMultilevel"/>
    <w:tmpl w:val="BE0411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B071E89"/>
    <w:multiLevelType w:val="hybridMultilevel"/>
    <w:tmpl w:val="6E288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554D04"/>
    <w:multiLevelType w:val="hybridMultilevel"/>
    <w:tmpl w:val="FD52FA98"/>
    <w:lvl w:ilvl="0" w:tplc="BF18A3D2">
      <w:start w:val="1"/>
      <w:numFmt w:val="decimal"/>
      <w:lvlText w:val="2.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5E1DE9"/>
    <w:multiLevelType w:val="hybridMultilevel"/>
    <w:tmpl w:val="799A7D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5FF535F"/>
    <w:multiLevelType w:val="hybridMultilevel"/>
    <w:tmpl w:val="4D925E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9BA78A8"/>
    <w:multiLevelType w:val="hybridMultilevel"/>
    <w:tmpl w:val="3DEE1D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5B230423"/>
    <w:multiLevelType w:val="hybridMultilevel"/>
    <w:tmpl w:val="A02664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4AD0E0A"/>
    <w:multiLevelType w:val="hybridMultilevel"/>
    <w:tmpl w:val="F552E1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55C4C2E"/>
    <w:multiLevelType w:val="hybridMultilevel"/>
    <w:tmpl w:val="68D64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62D1532"/>
    <w:multiLevelType w:val="hybridMultilevel"/>
    <w:tmpl w:val="56FA2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EA2C37"/>
    <w:multiLevelType w:val="hybridMultilevel"/>
    <w:tmpl w:val="3DEE1D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2B85490"/>
    <w:multiLevelType w:val="hybridMultilevel"/>
    <w:tmpl w:val="44A265BA"/>
    <w:lvl w:ilvl="0" w:tplc="CC8E02E2">
      <w:start w:val="1"/>
      <w:numFmt w:val="decimal"/>
      <w:lvlText w:val="%1"/>
      <w:lvlJc w:val="righ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54248CF"/>
    <w:multiLevelType w:val="multilevel"/>
    <w:tmpl w:val="BF28F3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6E33184"/>
    <w:multiLevelType w:val="hybridMultilevel"/>
    <w:tmpl w:val="993AE8CC"/>
    <w:lvl w:ilvl="0" w:tplc="00F6263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79C66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E42B8F"/>
    <w:multiLevelType w:val="hybridMultilevel"/>
    <w:tmpl w:val="36EC79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7F133F0"/>
    <w:multiLevelType w:val="hybridMultilevel"/>
    <w:tmpl w:val="9B80F564"/>
    <w:lvl w:ilvl="0" w:tplc="00F62638">
      <w:start w:val="1"/>
      <w:numFmt w:val="decimal"/>
      <w:lvlText w:val="%1"/>
      <w:lvlJc w:val="left"/>
      <w:pPr>
        <w:ind w:left="286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39">
    <w:nsid w:val="79DA75B7"/>
    <w:multiLevelType w:val="multilevel"/>
    <w:tmpl w:val="98C2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F400A3E"/>
    <w:multiLevelType w:val="multilevel"/>
    <w:tmpl w:val="61AC9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15"/>
  </w:num>
  <w:num w:numId="3">
    <w:abstractNumId w:val="36"/>
  </w:num>
  <w:num w:numId="4">
    <w:abstractNumId w:val="8"/>
  </w:num>
  <w:num w:numId="5">
    <w:abstractNumId w:val="25"/>
  </w:num>
  <w:num w:numId="6">
    <w:abstractNumId w:val="19"/>
  </w:num>
  <w:num w:numId="7">
    <w:abstractNumId w:val="2"/>
  </w:num>
  <w:num w:numId="8">
    <w:abstractNumId w:val="6"/>
  </w:num>
  <w:num w:numId="9">
    <w:abstractNumId w:val="18"/>
  </w:num>
  <w:num w:numId="10">
    <w:abstractNumId w:val="4"/>
  </w:num>
  <w:num w:numId="11">
    <w:abstractNumId w:val="9"/>
  </w:num>
  <w:num w:numId="12">
    <w:abstractNumId w:val="21"/>
  </w:num>
  <w:num w:numId="13">
    <w:abstractNumId w:val="38"/>
  </w:num>
  <w:num w:numId="14">
    <w:abstractNumId w:val="7"/>
  </w:num>
  <w:num w:numId="15">
    <w:abstractNumId w:val="3"/>
  </w:num>
  <w:num w:numId="16">
    <w:abstractNumId w:val="31"/>
  </w:num>
  <w:num w:numId="17">
    <w:abstractNumId w:val="33"/>
  </w:num>
  <w:num w:numId="18">
    <w:abstractNumId w:val="28"/>
  </w:num>
  <w:num w:numId="19">
    <w:abstractNumId w:val="30"/>
  </w:num>
  <w:num w:numId="20">
    <w:abstractNumId w:val="34"/>
  </w:num>
  <w:num w:numId="21">
    <w:abstractNumId w:val="20"/>
  </w:num>
  <w:num w:numId="22">
    <w:abstractNumId w:val="23"/>
  </w:num>
  <w:num w:numId="23">
    <w:abstractNumId w:val="16"/>
  </w:num>
  <w:num w:numId="24">
    <w:abstractNumId w:val="1"/>
  </w:num>
  <w:num w:numId="25">
    <w:abstractNumId w:val="37"/>
  </w:num>
  <w:num w:numId="26">
    <w:abstractNumId w:val="40"/>
  </w:num>
  <w:num w:numId="27">
    <w:abstractNumId w:val="35"/>
  </w:num>
  <w:num w:numId="28">
    <w:abstractNumId w:val="22"/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10"/>
  </w:num>
  <w:num w:numId="32">
    <w:abstractNumId w:val="39"/>
  </w:num>
  <w:num w:numId="33">
    <w:abstractNumId w:val="14"/>
  </w:num>
  <w:num w:numId="34">
    <w:abstractNumId w:val="5"/>
  </w:num>
  <w:num w:numId="35">
    <w:abstractNumId w:val="12"/>
  </w:num>
  <w:num w:numId="36">
    <w:abstractNumId w:val="27"/>
  </w:num>
  <w:num w:numId="37">
    <w:abstractNumId w:val="17"/>
  </w:num>
  <w:num w:numId="38">
    <w:abstractNumId w:val="26"/>
  </w:num>
  <w:num w:numId="39">
    <w:abstractNumId w:val="11"/>
  </w:num>
  <w:num w:numId="40">
    <w:abstractNumId w:val="0"/>
  </w:num>
  <w:num w:numId="41">
    <w:abstractNumId w:val="24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64"/>
    <w:rsid w:val="00004327"/>
    <w:rsid w:val="000168B5"/>
    <w:rsid w:val="00024372"/>
    <w:rsid w:val="00026AE6"/>
    <w:rsid w:val="00034CB0"/>
    <w:rsid w:val="00045B14"/>
    <w:rsid w:val="00045DDC"/>
    <w:rsid w:val="00051A38"/>
    <w:rsid w:val="00066C11"/>
    <w:rsid w:val="00077B42"/>
    <w:rsid w:val="00080C12"/>
    <w:rsid w:val="00086EA9"/>
    <w:rsid w:val="00091FEC"/>
    <w:rsid w:val="00094CA6"/>
    <w:rsid w:val="000A1C1F"/>
    <w:rsid w:val="000A6591"/>
    <w:rsid w:val="000E6069"/>
    <w:rsid w:val="000F0E20"/>
    <w:rsid w:val="000F1654"/>
    <w:rsid w:val="000F2E3D"/>
    <w:rsid w:val="000F4840"/>
    <w:rsid w:val="000F514E"/>
    <w:rsid w:val="000F54A6"/>
    <w:rsid w:val="000F7DB4"/>
    <w:rsid w:val="00102512"/>
    <w:rsid w:val="00103C2F"/>
    <w:rsid w:val="00112436"/>
    <w:rsid w:val="0011548C"/>
    <w:rsid w:val="0011724B"/>
    <w:rsid w:val="00125F37"/>
    <w:rsid w:val="00140874"/>
    <w:rsid w:val="00156371"/>
    <w:rsid w:val="00177385"/>
    <w:rsid w:val="00192F6C"/>
    <w:rsid w:val="001A0C28"/>
    <w:rsid w:val="001A346F"/>
    <w:rsid w:val="001A38BF"/>
    <w:rsid w:val="001A3901"/>
    <w:rsid w:val="001B5432"/>
    <w:rsid w:val="001C7833"/>
    <w:rsid w:val="001D25A5"/>
    <w:rsid w:val="001D2D79"/>
    <w:rsid w:val="001D6145"/>
    <w:rsid w:val="001E1373"/>
    <w:rsid w:val="001F3E15"/>
    <w:rsid w:val="001F4F90"/>
    <w:rsid w:val="0020163A"/>
    <w:rsid w:val="00201B37"/>
    <w:rsid w:val="0020617E"/>
    <w:rsid w:val="002073F1"/>
    <w:rsid w:val="0021028E"/>
    <w:rsid w:val="00214539"/>
    <w:rsid w:val="002253A5"/>
    <w:rsid w:val="002564F6"/>
    <w:rsid w:val="00261BD9"/>
    <w:rsid w:val="0026299C"/>
    <w:rsid w:val="002670B5"/>
    <w:rsid w:val="00271DD6"/>
    <w:rsid w:val="00273088"/>
    <w:rsid w:val="002773E8"/>
    <w:rsid w:val="00280DD4"/>
    <w:rsid w:val="002836E7"/>
    <w:rsid w:val="00287E25"/>
    <w:rsid w:val="00287F44"/>
    <w:rsid w:val="00297B16"/>
    <w:rsid w:val="002A24AE"/>
    <w:rsid w:val="002A5ED3"/>
    <w:rsid w:val="002C41F0"/>
    <w:rsid w:val="002F0CCB"/>
    <w:rsid w:val="00300171"/>
    <w:rsid w:val="00315052"/>
    <w:rsid w:val="00326293"/>
    <w:rsid w:val="003266E0"/>
    <w:rsid w:val="003338DF"/>
    <w:rsid w:val="003338E5"/>
    <w:rsid w:val="003412D9"/>
    <w:rsid w:val="00342D64"/>
    <w:rsid w:val="0034312A"/>
    <w:rsid w:val="003636DD"/>
    <w:rsid w:val="00366CFB"/>
    <w:rsid w:val="003709CB"/>
    <w:rsid w:val="00385E5C"/>
    <w:rsid w:val="00391A05"/>
    <w:rsid w:val="003969E5"/>
    <w:rsid w:val="003A0A13"/>
    <w:rsid w:val="003C0F74"/>
    <w:rsid w:val="003C3150"/>
    <w:rsid w:val="003D2282"/>
    <w:rsid w:val="003D552B"/>
    <w:rsid w:val="003E0B66"/>
    <w:rsid w:val="003F139A"/>
    <w:rsid w:val="004022DD"/>
    <w:rsid w:val="004033BD"/>
    <w:rsid w:val="0040451E"/>
    <w:rsid w:val="00411695"/>
    <w:rsid w:val="00423A98"/>
    <w:rsid w:val="00427DC4"/>
    <w:rsid w:val="00427E5C"/>
    <w:rsid w:val="00427F48"/>
    <w:rsid w:val="00443C0E"/>
    <w:rsid w:val="00451A3C"/>
    <w:rsid w:val="004522EF"/>
    <w:rsid w:val="00453DCC"/>
    <w:rsid w:val="004572A2"/>
    <w:rsid w:val="004709A7"/>
    <w:rsid w:val="0047351B"/>
    <w:rsid w:val="0047692F"/>
    <w:rsid w:val="004828DE"/>
    <w:rsid w:val="00487759"/>
    <w:rsid w:val="004A6BFC"/>
    <w:rsid w:val="004B0BC2"/>
    <w:rsid w:val="004B1EB1"/>
    <w:rsid w:val="004B4C7F"/>
    <w:rsid w:val="004C3181"/>
    <w:rsid w:val="004E7E76"/>
    <w:rsid w:val="00501765"/>
    <w:rsid w:val="00504478"/>
    <w:rsid w:val="0050460E"/>
    <w:rsid w:val="00505D83"/>
    <w:rsid w:val="00516671"/>
    <w:rsid w:val="0052292F"/>
    <w:rsid w:val="00524D81"/>
    <w:rsid w:val="005272BF"/>
    <w:rsid w:val="00532FE4"/>
    <w:rsid w:val="00533915"/>
    <w:rsid w:val="0053557E"/>
    <w:rsid w:val="00543F35"/>
    <w:rsid w:val="00546462"/>
    <w:rsid w:val="005501B4"/>
    <w:rsid w:val="00553CC7"/>
    <w:rsid w:val="00561D1A"/>
    <w:rsid w:val="00564385"/>
    <w:rsid w:val="0057356A"/>
    <w:rsid w:val="0057502A"/>
    <w:rsid w:val="005767A6"/>
    <w:rsid w:val="005813E8"/>
    <w:rsid w:val="005A20D6"/>
    <w:rsid w:val="005A2612"/>
    <w:rsid w:val="005A65B7"/>
    <w:rsid w:val="005B468E"/>
    <w:rsid w:val="005C1922"/>
    <w:rsid w:val="005C469C"/>
    <w:rsid w:val="005C638E"/>
    <w:rsid w:val="005D1904"/>
    <w:rsid w:val="005D4EC7"/>
    <w:rsid w:val="005E2CA1"/>
    <w:rsid w:val="005E3528"/>
    <w:rsid w:val="005E41F6"/>
    <w:rsid w:val="005F69CE"/>
    <w:rsid w:val="006150A5"/>
    <w:rsid w:val="0062163E"/>
    <w:rsid w:val="00623FF6"/>
    <w:rsid w:val="006253E0"/>
    <w:rsid w:val="00626934"/>
    <w:rsid w:val="00642CA9"/>
    <w:rsid w:val="00651B5B"/>
    <w:rsid w:val="00655476"/>
    <w:rsid w:val="00656082"/>
    <w:rsid w:val="00656CB8"/>
    <w:rsid w:val="0068418A"/>
    <w:rsid w:val="006861B9"/>
    <w:rsid w:val="00694A3B"/>
    <w:rsid w:val="006A0986"/>
    <w:rsid w:val="006A52F9"/>
    <w:rsid w:val="006B6A7C"/>
    <w:rsid w:val="006C0CB3"/>
    <w:rsid w:val="006D493E"/>
    <w:rsid w:val="006E1F40"/>
    <w:rsid w:val="006E33F1"/>
    <w:rsid w:val="006E4D66"/>
    <w:rsid w:val="006E79D5"/>
    <w:rsid w:val="006F045C"/>
    <w:rsid w:val="006F51A6"/>
    <w:rsid w:val="00701DB2"/>
    <w:rsid w:val="00707CA4"/>
    <w:rsid w:val="00713B5A"/>
    <w:rsid w:val="00723A68"/>
    <w:rsid w:val="00723BFC"/>
    <w:rsid w:val="007250B0"/>
    <w:rsid w:val="00735410"/>
    <w:rsid w:val="00743710"/>
    <w:rsid w:val="00744056"/>
    <w:rsid w:val="00744209"/>
    <w:rsid w:val="00744AA6"/>
    <w:rsid w:val="00744C36"/>
    <w:rsid w:val="0074724A"/>
    <w:rsid w:val="0075140E"/>
    <w:rsid w:val="0075238B"/>
    <w:rsid w:val="00781110"/>
    <w:rsid w:val="007A6B40"/>
    <w:rsid w:val="007A7F66"/>
    <w:rsid w:val="007B0000"/>
    <w:rsid w:val="007C6D9C"/>
    <w:rsid w:val="007D0E54"/>
    <w:rsid w:val="007E041F"/>
    <w:rsid w:val="007E76F5"/>
    <w:rsid w:val="007F1A6C"/>
    <w:rsid w:val="00805A3C"/>
    <w:rsid w:val="008149DF"/>
    <w:rsid w:val="00815692"/>
    <w:rsid w:val="00817D00"/>
    <w:rsid w:val="00824A3F"/>
    <w:rsid w:val="00826D1B"/>
    <w:rsid w:val="00841AE9"/>
    <w:rsid w:val="008665CD"/>
    <w:rsid w:val="0086789F"/>
    <w:rsid w:val="00875051"/>
    <w:rsid w:val="008816F9"/>
    <w:rsid w:val="00882149"/>
    <w:rsid w:val="0088450D"/>
    <w:rsid w:val="00886B51"/>
    <w:rsid w:val="008B1C44"/>
    <w:rsid w:val="008D20C5"/>
    <w:rsid w:val="008D24D6"/>
    <w:rsid w:val="008D3BD3"/>
    <w:rsid w:val="008D48E0"/>
    <w:rsid w:val="008D751A"/>
    <w:rsid w:val="008E0167"/>
    <w:rsid w:val="008E449B"/>
    <w:rsid w:val="008F638E"/>
    <w:rsid w:val="008F7736"/>
    <w:rsid w:val="00900BDD"/>
    <w:rsid w:val="009015CE"/>
    <w:rsid w:val="00901EEC"/>
    <w:rsid w:val="00903915"/>
    <w:rsid w:val="00907CFA"/>
    <w:rsid w:val="0091105E"/>
    <w:rsid w:val="00912AC8"/>
    <w:rsid w:val="00917E94"/>
    <w:rsid w:val="009261DD"/>
    <w:rsid w:val="00930D5B"/>
    <w:rsid w:val="009326C9"/>
    <w:rsid w:val="009442EF"/>
    <w:rsid w:val="0095029E"/>
    <w:rsid w:val="00962B57"/>
    <w:rsid w:val="009658F4"/>
    <w:rsid w:val="00967935"/>
    <w:rsid w:val="00985842"/>
    <w:rsid w:val="0099240A"/>
    <w:rsid w:val="009A2ADF"/>
    <w:rsid w:val="009A4AC8"/>
    <w:rsid w:val="009A5131"/>
    <w:rsid w:val="009A555B"/>
    <w:rsid w:val="009A7993"/>
    <w:rsid w:val="009B5310"/>
    <w:rsid w:val="009C0B4F"/>
    <w:rsid w:val="009D0DCE"/>
    <w:rsid w:val="009E1350"/>
    <w:rsid w:val="00A03683"/>
    <w:rsid w:val="00A15825"/>
    <w:rsid w:val="00A32919"/>
    <w:rsid w:val="00A439FB"/>
    <w:rsid w:val="00A56D88"/>
    <w:rsid w:val="00A70CD2"/>
    <w:rsid w:val="00A710C5"/>
    <w:rsid w:val="00A71F7C"/>
    <w:rsid w:val="00A83E91"/>
    <w:rsid w:val="00A976E7"/>
    <w:rsid w:val="00AC10EF"/>
    <w:rsid w:val="00AC35BF"/>
    <w:rsid w:val="00AC4708"/>
    <w:rsid w:val="00AC6057"/>
    <w:rsid w:val="00AE3BA6"/>
    <w:rsid w:val="00AE3E17"/>
    <w:rsid w:val="00AE7E99"/>
    <w:rsid w:val="00B02D3F"/>
    <w:rsid w:val="00B176FE"/>
    <w:rsid w:val="00B17FCF"/>
    <w:rsid w:val="00B25318"/>
    <w:rsid w:val="00B37E4B"/>
    <w:rsid w:val="00B517AD"/>
    <w:rsid w:val="00B66D39"/>
    <w:rsid w:val="00B70C51"/>
    <w:rsid w:val="00B875C5"/>
    <w:rsid w:val="00BB508F"/>
    <w:rsid w:val="00BB6530"/>
    <w:rsid w:val="00BC175E"/>
    <w:rsid w:val="00BC6934"/>
    <w:rsid w:val="00BD5570"/>
    <w:rsid w:val="00BE2A16"/>
    <w:rsid w:val="00BF5E37"/>
    <w:rsid w:val="00BF713E"/>
    <w:rsid w:val="00C06C0B"/>
    <w:rsid w:val="00C11EA7"/>
    <w:rsid w:val="00C14D73"/>
    <w:rsid w:val="00C22B27"/>
    <w:rsid w:val="00C23BA4"/>
    <w:rsid w:val="00C43E98"/>
    <w:rsid w:val="00C472FD"/>
    <w:rsid w:val="00C476A1"/>
    <w:rsid w:val="00C61A6A"/>
    <w:rsid w:val="00C701F1"/>
    <w:rsid w:val="00C72B3E"/>
    <w:rsid w:val="00C75AEA"/>
    <w:rsid w:val="00C97EBB"/>
    <w:rsid w:val="00CA6261"/>
    <w:rsid w:val="00CA6D99"/>
    <w:rsid w:val="00CE3419"/>
    <w:rsid w:val="00CE55AD"/>
    <w:rsid w:val="00D109F4"/>
    <w:rsid w:val="00D11591"/>
    <w:rsid w:val="00D16E98"/>
    <w:rsid w:val="00D23DD5"/>
    <w:rsid w:val="00D242F8"/>
    <w:rsid w:val="00D2574D"/>
    <w:rsid w:val="00D2575D"/>
    <w:rsid w:val="00D268D3"/>
    <w:rsid w:val="00D313AD"/>
    <w:rsid w:val="00D40196"/>
    <w:rsid w:val="00D4535A"/>
    <w:rsid w:val="00D53622"/>
    <w:rsid w:val="00D5384A"/>
    <w:rsid w:val="00D544F1"/>
    <w:rsid w:val="00D60B31"/>
    <w:rsid w:val="00D61236"/>
    <w:rsid w:val="00D7308C"/>
    <w:rsid w:val="00D77CA9"/>
    <w:rsid w:val="00D86F4B"/>
    <w:rsid w:val="00D9112D"/>
    <w:rsid w:val="00D9205C"/>
    <w:rsid w:val="00DA6300"/>
    <w:rsid w:val="00DB0D3C"/>
    <w:rsid w:val="00DB5391"/>
    <w:rsid w:val="00DB6D35"/>
    <w:rsid w:val="00DC0F14"/>
    <w:rsid w:val="00DC70E8"/>
    <w:rsid w:val="00DC7682"/>
    <w:rsid w:val="00DE2C58"/>
    <w:rsid w:val="00DE34FD"/>
    <w:rsid w:val="00DE3543"/>
    <w:rsid w:val="00DF7F1E"/>
    <w:rsid w:val="00E02AD8"/>
    <w:rsid w:val="00E0443F"/>
    <w:rsid w:val="00E26639"/>
    <w:rsid w:val="00E546DA"/>
    <w:rsid w:val="00E54CAB"/>
    <w:rsid w:val="00E6193D"/>
    <w:rsid w:val="00E635FC"/>
    <w:rsid w:val="00E81BFF"/>
    <w:rsid w:val="00EA1411"/>
    <w:rsid w:val="00EA27F0"/>
    <w:rsid w:val="00EB0622"/>
    <w:rsid w:val="00EB45BF"/>
    <w:rsid w:val="00EB6B91"/>
    <w:rsid w:val="00EB6D08"/>
    <w:rsid w:val="00EC4F3A"/>
    <w:rsid w:val="00ED19C7"/>
    <w:rsid w:val="00EE04CB"/>
    <w:rsid w:val="00F069EF"/>
    <w:rsid w:val="00F202A3"/>
    <w:rsid w:val="00F22F01"/>
    <w:rsid w:val="00F2703C"/>
    <w:rsid w:val="00F31F85"/>
    <w:rsid w:val="00F37B8D"/>
    <w:rsid w:val="00F45BEF"/>
    <w:rsid w:val="00F57F75"/>
    <w:rsid w:val="00F63D77"/>
    <w:rsid w:val="00FB6EB3"/>
    <w:rsid w:val="00FC35B0"/>
    <w:rsid w:val="00FD0FF5"/>
    <w:rsid w:val="00FD217F"/>
    <w:rsid w:val="00FD30AE"/>
    <w:rsid w:val="00FD7425"/>
    <w:rsid w:val="00FE2BB2"/>
    <w:rsid w:val="00FF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19D89"/>
  <w15:chartTrackingRefBased/>
  <w15:docId w15:val="{055BBAAB-76E3-4CF3-957E-2EC000ED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C783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9A4AC8"/>
    <w:pPr>
      <w:ind w:left="720"/>
      <w:contextualSpacing/>
    </w:pPr>
  </w:style>
  <w:style w:type="table" w:styleId="a5">
    <w:name w:val="Table Grid"/>
    <w:basedOn w:val="a2"/>
    <w:uiPriority w:val="39"/>
    <w:rsid w:val="00CE3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rsid w:val="006E7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6E79D5"/>
  </w:style>
  <w:style w:type="paragraph" w:styleId="a8">
    <w:name w:val="footer"/>
    <w:basedOn w:val="a0"/>
    <w:link w:val="a9"/>
    <w:uiPriority w:val="99"/>
    <w:unhideWhenUsed/>
    <w:rsid w:val="006E7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6E79D5"/>
  </w:style>
  <w:style w:type="paragraph" w:styleId="aa">
    <w:name w:val="Balloon Text"/>
    <w:basedOn w:val="a0"/>
    <w:link w:val="ab"/>
    <w:uiPriority w:val="99"/>
    <w:semiHidden/>
    <w:unhideWhenUsed/>
    <w:rsid w:val="008D4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8D48E0"/>
    <w:rPr>
      <w:rFonts w:ascii="Segoe UI" w:hAnsi="Segoe UI" w:cs="Segoe UI"/>
      <w:sz w:val="18"/>
      <w:szCs w:val="18"/>
    </w:rPr>
  </w:style>
  <w:style w:type="paragraph" w:customStyle="1" w:styleId="ac">
    <w:name w:val="Монстр для приложений"/>
    <w:basedOn w:val="ad"/>
    <w:next w:val="a0"/>
    <w:link w:val="ae"/>
    <w:qFormat/>
    <w:rsid w:val="00FE2BB2"/>
    <w:pPr>
      <w:spacing w:line="240" w:lineRule="auto"/>
      <w:ind w:left="0"/>
      <w:jc w:val="center"/>
    </w:pPr>
    <w:rPr>
      <w:b/>
      <w:sz w:val="32"/>
    </w:rPr>
  </w:style>
  <w:style w:type="character" w:customStyle="1" w:styleId="ae">
    <w:name w:val="Монстр для приложений Знак"/>
    <w:basedOn w:val="a1"/>
    <w:link w:val="ac"/>
    <w:rsid w:val="00FE2BB2"/>
    <w:rPr>
      <w:rFonts w:ascii="Times New Roman" w:hAnsi="Times New Roman"/>
      <w:b/>
      <w:sz w:val="32"/>
    </w:rPr>
  </w:style>
  <w:style w:type="paragraph" w:styleId="ad">
    <w:name w:val="Body Text Indent"/>
    <w:basedOn w:val="a0"/>
    <w:link w:val="af"/>
    <w:uiPriority w:val="99"/>
    <w:semiHidden/>
    <w:unhideWhenUsed/>
    <w:rsid w:val="00FE2BB2"/>
    <w:pPr>
      <w:spacing w:after="120"/>
      <w:ind w:left="283"/>
    </w:pPr>
  </w:style>
  <w:style w:type="character" w:customStyle="1" w:styleId="af">
    <w:name w:val="Основной текст с отступом Знак"/>
    <w:basedOn w:val="a1"/>
    <w:link w:val="ad"/>
    <w:uiPriority w:val="99"/>
    <w:semiHidden/>
    <w:rsid w:val="00FE2BB2"/>
  </w:style>
  <w:style w:type="paragraph" w:customStyle="1" w:styleId="a">
    <w:name w:val="Монстр с именем СТП/ЕСКД"/>
    <w:basedOn w:val="a0"/>
    <w:next w:val="a0"/>
    <w:link w:val="af0"/>
    <w:autoRedefine/>
    <w:qFormat/>
    <w:rsid w:val="00086EA9"/>
    <w:pPr>
      <w:numPr>
        <w:numId w:val="21"/>
      </w:numPr>
      <w:spacing w:before="600" w:after="0"/>
      <w:ind w:left="0" w:firstLine="709"/>
      <w:contextualSpacing/>
      <w:outlineLvl w:val="0"/>
    </w:pPr>
    <w:rPr>
      <w:rFonts w:ascii="Courier New" w:hAnsi="Courier New" w:cs="Courier New"/>
      <w:b/>
      <w:color w:val="CC7832"/>
      <w:sz w:val="16"/>
      <w:szCs w:val="24"/>
      <w:lang w:val="en-US"/>
    </w:rPr>
  </w:style>
  <w:style w:type="character" w:customStyle="1" w:styleId="af0">
    <w:name w:val="Монстр с именем СТП/ЕСКД Знак"/>
    <w:basedOn w:val="a1"/>
    <w:link w:val="a"/>
    <w:rsid w:val="00086EA9"/>
    <w:rPr>
      <w:rFonts w:ascii="Courier New" w:hAnsi="Courier New" w:cs="Courier New"/>
      <w:b/>
      <w:color w:val="CC7832"/>
      <w:sz w:val="16"/>
      <w:szCs w:val="24"/>
      <w:lang w:val="en-US"/>
    </w:rPr>
  </w:style>
  <w:style w:type="paragraph" w:customStyle="1" w:styleId="af1">
    <w:name w:val="Обычный монстр"/>
    <w:basedOn w:val="ad"/>
    <w:link w:val="af2"/>
    <w:qFormat/>
    <w:rsid w:val="00FE2BB2"/>
    <w:pPr>
      <w:spacing w:before="120"/>
      <w:ind w:left="0"/>
    </w:pPr>
    <w:rPr>
      <w:rFonts w:cs="Times New Roman"/>
      <w:szCs w:val="28"/>
    </w:rPr>
  </w:style>
  <w:style w:type="character" w:customStyle="1" w:styleId="af2">
    <w:name w:val="Обычный монстр Знак"/>
    <w:basedOn w:val="a1"/>
    <w:link w:val="af1"/>
    <w:rsid w:val="00FE2BB2"/>
    <w:rPr>
      <w:rFonts w:ascii="Times New Roman" w:hAnsi="Times New Roman" w:cs="Times New Roman"/>
      <w:sz w:val="28"/>
      <w:szCs w:val="28"/>
    </w:rPr>
  </w:style>
  <w:style w:type="paragraph" w:customStyle="1" w:styleId="af3">
    <w:name w:val="Подпись рисуночков"/>
    <w:basedOn w:val="af4"/>
    <w:link w:val="af5"/>
    <w:qFormat/>
    <w:rsid w:val="00D9112D"/>
    <w:pPr>
      <w:keepLines/>
      <w:spacing w:before="600" w:after="600" w:line="360" w:lineRule="auto"/>
      <w:ind w:firstLine="0"/>
      <w:contextualSpacing/>
      <w:jc w:val="center"/>
    </w:pPr>
    <w:rPr>
      <w:i w:val="0"/>
      <w:color w:val="auto"/>
      <w:sz w:val="28"/>
    </w:rPr>
  </w:style>
  <w:style w:type="character" w:customStyle="1" w:styleId="af5">
    <w:name w:val="Подпись рисуночков Знак"/>
    <w:basedOn w:val="a1"/>
    <w:link w:val="af3"/>
    <w:rsid w:val="00D9112D"/>
    <w:rPr>
      <w:rFonts w:ascii="Times New Roman" w:hAnsi="Times New Roman"/>
      <w:iCs/>
      <w:sz w:val="28"/>
      <w:szCs w:val="18"/>
    </w:rPr>
  </w:style>
  <w:style w:type="paragraph" w:styleId="af4">
    <w:name w:val="caption"/>
    <w:basedOn w:val="a0"/>
    <w:next w:val="a0"/>
    <w:uiPriority w:val="35"/>
    <w:semiHidden/>
    <w:unhideWhenUsed/>
    <w:qFormat/>
    <w:rsid w:val="00FE2B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6">
    <w:name w:val="ПодПриложенный монстр"/>
    <w:basedOn w:val="ac"/>
    <w:link w:val="af7"/>
    <w:qFormat/>
    <w:rsid w:val="00CE55AD"/>
    <w:pPr>
      <w:spacing w:after="0"/>
      <w:ind w:firstLine="0"/>
    </w:pPr>
  </w:style>
  <w:style w:type="character" w:customStyle="1" w:styleId="af7">
    <w:name w:val="ПодПриложенный монстр Знак"/>
    <w:basedOn w:val="ae"/>
    <w:link w:val="af6"/>
    <w:rsid w:val="00CE55AD"/>
    <w:rPr>
      <w:rFonts w:ascii="Times New Roman" w:hAnsi="Times New Roman"/>
      <w:b/>
      <w:sz w:val="32"/>
    </w:rPr>
  </w:style>
  <w:style w:type="paragraph" w:styleId="HTML">
    <w:name w:val="HTML Preformatted"/>
    <w:basedOn w:val="a0"/>
    <w:link w:val="HTML0"/>
    <w:uiPriority w:val="99"/>
    <w:unhideWhenUsed/>
    <w:rsid w:val="00A56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A56D8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whitespace-pre-wrap">
    <w:name w:val="whitespace-pre-wrap"/>
    <w:basedOn w:val="a0"/>
    <w:rsid w:val="00094CA6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1"/>
    <w:uiPriority w:val="99"/>
    <w:semiHidden/>
    <w:unhideWhenUsed/>
    <w:rsid w:val="00A976E7"/>
    <w:rPr>
      <w:rFonts w:ascii="Courier New" w:eastAsia="Times New Roman" w:hAnsi="Courier New" w:cs="Courier New"/>
      <w:sz w:val="20"/>
      <w:szCs w:val="20"/>
    </w:rPr>
  </w:style>
  <w:style w:type="paragraph" w:styleId="af8">
    <w:name w:val="Normal (Web)"/>
    <w:basedOn w:val="a0"/>
    <w:uiPriority w:val="99"/>
    <w:semiHidden/>
    <w:unhideWhenUsed/>
    <w:rsid w:val="00561D1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f9">
    <w:name w:val="Strong"/>
    <w:basedOn w:val="a1"/>
    <w:uiPriority w:val="22"/>
    <w:qFormat/>
    <w:rsid w:val="00561D1A"/>
    <w:rPr>
      <w:b/>
      <w:bCs/>
    </w:rPr>
  </w:style>
  <w:style w:type="paragraph" w:customStyle="1" w:styleId="Default">
    <w:name w:val="Default"/>
    <w:rsid w:val="00FB6E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MA.NET\Documents\&#1053;&#1072;&#1089;&#1090;&#1088;&#1072;&#1080;&#1074;&#1072;&#1077;&#1084;&#1099;&#1077;%20&#1096;&#1072;&#1073;&#1083;&#1086;&#1085;&#1099;%20Office\&#1064;&#1072;&#1073;&#1083;&#1086;&#1085;%20&#1089;&#1086;%20&#1089;&#1090;&#1080;&#1083;&#1103;&#1084;&#1080;(&#1084;&#1086;&#1085;&#1089;&#1090;&#1088;&#1072;&#1084;&#1080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A5068-B6B1-4C8D-9C5C-9A4354A5A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со стилями(монстрами).dotx</Template>
  <TotalTime>1222</TotalTime>
  <Pages>28</Pages>
  <Words>4135</Words>
  <Characters>23570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No_name</dc:creator>
  <cp:keywords/>
  <dc:description/>
  <cp:lastModifiedBy>Учетная запись Майкрософт</cp:lastModifiedBy>
  <cp:revision>17</cp:revision>
  <cp:lastPrinted>2021-03-11T15:08:00Z</cp:lastPrinted>
  <dcterms:created xsi:type="dcterms:W3CDTF">2025-04-12T18:40:00Z</dcterms:created>
  <dcterms:modified xsi:type="dcterms:W3CDTF">2025-06-26T00:29:00Z</dcterms:modified>
</cp:coreProperties>
</file>